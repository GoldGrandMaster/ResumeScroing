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B52" w:rsidRPr="008A50B4" w:rsidRDefault="00FA3B88" w:rsidP="00C844C8">
      <w:pPr>
        <w:pStyle w:val="NoSpacing1"/>
        <w:jc w:val="center"/>
        <w:rPr>
          <w:rFonts w:cs="Calibri"/>
        </w:rPr>
      </w:pPr>
      <w:r w:rsidRPr="008A50B4">
        <w:rPr>
          <w:rFonts w:cs="Calibri"/>
        </w:rPr>
        <w:t>Kashyap</w:t>
      </w:r>
      <w:r w:rsidR="00EB0B52" w:rsidRPr="008A50B4">
        <w:rPr>
          <w:rFonts w:cs="Calibri"/>
        </w:rPr>
        <w:t xml:space="preserve"> K. Vora</w:t>
      </w:r>
    </w:p>
    <w:p w:rsidR="00E0434B" w:rsidRPr="008A50B4" w:rsidRDefault="00594913" w:rsidP="00594913">
      <w:pPr>
        <w:pStyle w:val="NoSpacing1"/>
        <w:jc w:val="center"/>
        <w:rPr>
          <w:rFonts w:cs="Calibri"/>
        </w:rPr>
      </w:pPr>
      <w:r>
        <w:rPr>
          <w:rFonts w:cs="Calibri"/>
        </w:rPr>
        <w:t xml:space="preserve">Phone: </w:t>
      </w:r>
      <w:r w:rsidR="00FD7A05">
        <w:rPr>
          <w:rFonts w:cs="Calibri"/>
        </w:rPr>
        <w:t>201-532-6397</w:t>
      </w:r>
      <w:r>
        <w:rPr>
          <w:rFonts w:cs="Calibri"/>
        </w:rPr>
        <w:t xml:space="preserve">. Email: </w:t>
      </w:r>
      <w:hyperlink r:id="rId8" w:history="1">
        <w:r w:rsidR="004C4189" w:rsidRPr="006D2A76">
          <w:rPr>
            <w:rStyle w:val="Hyperlink"/>
            <w:rFonts w:cs="Calibri"/>
          </w:rPr>
          <w:t>kashyapkvora@gmail.com</w:t>
        </w:r>
      </w:hyperlink>
    </w:p>
    <w:p w:rsidR="004D39FA" w:rsidRPr="008A50B4" w:rsidRDefault="004D39FA" w:rsidP="003444BF">
      <w:pPr>
        <w:pStyle w:val="NoSpacing1"/>
        <w:tabs>
          <w:tab w:val="left" w:pos="9360"/>
        </w:tabs>
        <w:rPr>
          <w:rFonts w:cs="Calibri"/>
        </w:rPr>
      </w:pPr>
      <w:r w:rsidRPr="008A50B4">
        <w:rPr>
          <w:rFonts w:cs="Calibri"/>
        </w:rPr>
        <w:t>_____________________________________________________________________</w:t>
      </w:r>
      <w:bookmarkStart w:id="0" w:name="_GoBack"/>
      <w:bookmarkEnd w:id="0"/>
      <w:r w:rsidR="003444BF" w:rsidRPr="008A50B4">
        <w:rPr>
          <w:rFonts w:cs="Calibri"/>
        </w:rPr>
        <w:t>_______</w:t>
      </w:r>
      <w:r w:rsidR="000C1751" w:rsidRPr="008A50B4">
        <w:rPr>
          <w:rFonts w:cs="Calibri"/>
        </w:rPr>
        <w:t>____________</w:t>
      </w:r>
      <w:r w:rsidR="001824FD">
        <w:rPr>
          <w:rFonts w:cs="Calibri"/>
        </w:rPr>
        <w:t>__________</w:t>
      </w:r>
    </w:p>
    <w:p w:rsidR="004D39FA" w:rsidRPr="008A50B4" w:rsidRDefault="00566D73" w:rsidP="006B10FE">
      <w:pPr>
        <w:pStyle w:val="NoSpacing1"/>
        <w:ind w:right="-90"/>
        <w:rPr>
          <w:rFonts w:cs="Calibri"/>
          <w:b/>
          <w:u w:val="single"/>
        </w:rPr>
      </w:pPr>
      <w:r w:rsidRPr="008A50B4">
        <w:rPr>
          <w:rFonts w:cs="Calibri"/>
          <w:b/>
          <w:u w:val="single"/>
        </w:rPr>
        <w:t>Professional Summary</w:t>
      </w:r>
    </w:p>
    <w:p w:rsidR="004D39FA" w:rsidRPr="008A50B4" w:rsidRDefault="00B04B10" w:rsidP="0049209B">
      <w:pPr>
        <w:pStyle w:val="NoSpacing1"/>
        <w:tabs>
          <w:tab w:val="left" w:pos="9360"/>
        </w:tabs>
        <w:jc w:val="both"/>
        <w:rPr>
          <w:rFonts w:cs="Calibri"/>
        </w:rPr>
      </w:pPr>
      <w:r>
        <w:rPr>
          <w:rFonts w:cs="Calibri"/>
        </w:rPr>
        <w:t>Overall 10</w:t>
      </w:r>
      <w:r w:rsidR="004D39FA" w:rsidRPr="008A50B4">
        <w:rPr>
          <w:rFonts w:cs="Calibri"/>
        </w:rPr>
        <w:t xml:space="preserve"> years of experi</w:t>
      </w:r>
      <w:r w:rsidR="003434A2">
        <w:rPr>
          <w:rFonts w:cs="Calibri"/>
        </w:rPr>
        <w:t xml:space="preserve">ence as </w:t>
      </w:r>
      <w:r w:rsidR="00C2455C">
        <w:rPr>
          <w:rFonts w:cs="Calibri"/>
        </w:rPr>
        <w:t xml:space="preserve">Sr. </w:t>
      </w:r>
      <w:r w:rsidR="00466846">
        <w:rPr>
          <w:rFonts w:cs="Calibri"/>
        </w:rPr>
        <w:t xml:space="preserve">Technical </w:t>
      </w:r>
      <w:r w:rsidR="00EF4858">
        <w:rPr>
          <w:rFonts w:cs="Calibri"/>
        </w:rPr>
        <w:t>Business System Analyst (</w:t>
      </w:r>
      <w:r w:rsidR="00466846">
        <w:rPr>
          <w:rFonts w:cs="Calibri"/>
        </w:rPr>
        <w:t xml:space="preserve">Technical </w:t>
      </w:r>
      <w:r w:rsidR="00EF4858">
        <w:rPr>
          <w:rFonts w:cs="Calibri"/>
        </w:rPr>
        <w:t>BSA)</w:t>
      </w:r>
      <w:r w:rsidR="00DA61E7">
        <w:rPr>
          <w:rFonts w:cs="Calibri"/>
        </w:rPr>
        <w:t xml:space="preserve"> </w:t>
      </w:r>
      <w:r w:rsidR="00C2169B" w:rsidRPr="008A50B4">
        <w:rPr>
          <w:rFonts w:cs="Calibri"/>
        </w:rPr>
        <w:t xml:space="preserve">in Information Technology industry </w:t>
      </w:r>
      <w:r w:rsidR="004D39FA" w:rsidRPr="008A50B4">
        <w:rPr>
          <w:rFonts w:cs="Calibri"/>
        </w:rPr>
        <w:t xml:space="preserve">with focus on </w:t>
      </w:r>
      <w:r w:rsidR="00AE5633">
        <w:rPr>
          <w:rFonts w:cs="Calibri"/>
        </w:rPr>
        <w:t>Data A</w:t>
      </w:r>
      <w:r w:rsidR="000F3A65" w:rsidRPr="008A50B4">
        <w:rPr>
          <w:rFonts w:cs="Calibri"/>
        </w:rPr>
        <w:t>nalysis</w:t>
      </w:r>
      <w:r w:rsidR="00AE5633">
        <w:rPr>
          <w:rFonts w:cs="Calibri"/>
        </w:rPr>
        <w:t xml:space="preserve">, </w:t>
      </w:r>
      <w:r w:rsidR="00D41A54" w:rsidRPr="00D41A54">
        <w:rPr>
          <w:rFonts w:cs="Calibri"/>
        </w:rPr>
        <w:t>Information &amp; Data Management</w:t>
      </w:r>
      <w:r w:rsidR="00B60BFF">
        <w:rPr>
          <w:rFonts w:cs="Calibri"/>
        </w:rPr>
        <w:t xml:space="preserve">, </w:t>
      </w:r>
      <w:r w:rsidR="00B60BFF" w:rsidRPr="00DB2D7B">
        <w:rPr>
          <w:rFonts w:cs="Calibri"/>
        </w:rPr>
        <w:t>Service-Oriented Architecture (SOA),</w:t>
      </w:r>
      <w:r w:rsidR="00D41A54">
        <w:rPr>
          <w:rFonts w:cs="Calibri"/>
        </w:rPr>
        <w:t xml:space="preserve"> </w:t>
      </w:r>
      <w:r w:rsidR="00AE5633">
        <w:rPr>
          <w:rFonts w:cs="Calibri"/>
        </w:rPr>
        <w:t>Data M</w:t>
      </w:r>
      <w:r w:rsidR="00616F87" w:rsidRPr="008A50B4">
        <w:rPr>
          <w:rFonts w:cs="Calibri"/>
        </w:rPr>
        <w:t>apping</w:t>
      </w:r>
      <w:r w:rsidR="00BD2478">
        <w:rPr>
          <w:rFonts w:cs="Calibri"/>
        </w:rPr>
        <w:t xml:space="preserve"> &amp;</w:t>
      </w:r>
      <w:r w:rsidR="00AE5633">
        <w:rPr>
          <w:rFonts w:cs="Calibri"/>
        </w:rPr>
        <w:t xml:space="preserve"> Data M</w:t>
      </w:r>
      <w:r w:rsidR="000F3A65" w:rsidRPr="008A50B4">
        <w:rPr>
          <w:rFonts w:cs="Calibri"/>
        </w:rPr>
        <w:t>odeling</w:t>
      </w:r>
      <w:r w:rsidR="008C218D" w:rsidRPr="008A50B4">
        <w:rPr>
          <w:rFonts w:cs="Calibri"/>
        </w:rPr>
        <w:t>, Business Process Improvement</w:t>
      </w:r>
      <w:r w:rsidR="00D41A54">
        <w:rPr>
          <w:rFonts w:cs="Calibri"/>
        </w:rPr>
        <w:t>, System Analysis &amp; Design</w:t>
      </w:r>
      <w:r w:rsidR="000F3A65" w:rsidRPr="008A50B4">
        <w:rPr>
          <w:rFonts w:cs="Calibri"/>
        </w:rPr>
        <w:t>; expertise in implementati</w:t>
      </w:r>
      <w:r w:rsidR="001466E3" w:rsidRPr="008A50B4">
        <w:rPr>
          <w:rFonts w:cs="Calibri"/>
        </w:rPr>
        <w:t xml:space="preserve">on of IT projects using Project </w:t>
      </w:r>
      <w:r w:rsidR="000F3A65" w:rsidRPr="008A50B4">
        <w:rPr>
          <w:rFonts w:cs="Calibri"/>
        </w:rPr>
        <w:t>Management methodologies.</w:t>
      </w:r>
      <w:r w:rsidR="00736BD8" w:rsidRPr="008A50B4">
        <w:rPr>
          <w:rFonts w:cs="Calibri"/>
        </w:rPr>
        <w:t xml:space="preserve"> </w:t>
      </w:r>
      <w:r w:rsidR="00EB0D32" w:rsidRPr="008A50B4">
        <w:rPr>
          <w:rFonts w:cs="Calibri"/>
        </w:rPr>
        <w:t xml:space="preserve">Extensive experience in diversified industry sectors including </w:t>
      </w:r>
      <w:r w:rsidR="00EB0D32">
        <w:rPr>
          <w:rFonts w:cs="Calibri"/>
        </w:rPr>
        <w:t>Healthcare</w:t>
      </w:r>
      <w:r w:rsidR="00EB0D32" w:rsidRPr="008A50B4">
        <w:rPr>
          <w:rFonts w:cs="Calibri"/>
        </w:rPr>
        <w:t xml:space="preserve">, </w:t>
      </w:r>
      <w:r w:rsidR="00EB0D32">
        <w:rPr>
          <w:rFonts w:cs="Calibri"/>
        </w:rPr>
        <w:t xml:space="preserve">Life Insurance, Personal &amp; Commercial Insurance, </w:t>
      </w:r>
      <w:r w:rsidR="00EB0D32" w:rsidRPr="008A50B4">
        <w:rPr>
          <w:rFonts w:cs="Calibri"/>
        </w:rPr>
        <w:t xml:space="preserve">Property </w:t>
      </w:r>
      <w:r w:rsidR="009B0CB3">
        <w:rPr>
          <w:rFonts w:cs="Calibri"/>
        </w:rPr>
        <w:t>&amp;</w:t>
      </w:r>
      <w:r w:rsidR="00EB0D32" w:rsidRPr="008A50B4">
        <w:rPr>
          <w:rFonts w:cs="Calibri"/>
        </w:rPr>
        <w:t xml:space="preserve"> Casualty Insurance,</w:t>
      </w:r>
      <w:r w:rsidR="00B0401C" w:rsidRPr="00B0401C">
        <w:rPr>
          <w:rFonts w:cs="Calibri"/>
        </w:rPr>
        <w:t xml:space="preserve"> </w:t>
      </w:r>
      <w:r w:rsidR="00B0401C">
        <w:rPr>
          <w:rFonts w:cs="Calibri"/>
        </w:rPr>
        <w:t>Telecommunication,</w:t>
      </w:r>
      <w:r w:rsidR="00EB0D32">
        <w:rPr>
          <w:rFonts w:cs="Calibri"/>
        </w:rPr>
        <w:t xml:space="preserve"> Retail &amp; e-Commerce (Web Merchandising),</w:t>
      </w:r>
      <w:r w:rsidR="00EB0D32" w:rsidRPr="008A50B4">
        <w:rPr>
          <w:rFonts w:cs="Calibri"/>
        </w:rPr>
        <w:t xml:space="preserve"> </w:t>
      </w:r>
      <w:r w:rsidR="00EB0D32">
        <w:rPr>
          <w:rFonts w:cs="Calibri"/>
        </w:rPr>
        <w:t>Commercial &amp;</w:t>
      </w:r>
      <w:r w:rsidR="00EB0D32" w:rsidRPr="008A50B4">
        <w:rPr>
          <w:rFonts w:cs="Calibri"/>
        </w:rPr>
        <w:t xml:space="preserve"> Investment Banking and Credit Card services.</w:t>
      </w:r>
    </w:p>
    <w:p w:rsidR="004D39FA" w:rsidRPr="008A50B4" w:rsidRDefault="004D39FA" w:rsidP="00EC037C">
      <w:pPr>
        <w:pStyle w:val="NoSpacing1"/>
        <w:numPr>
          <w:ilvl w:val="0"/>
          <w:numId w:val="12"/>
        </w:numPr>
        <w:tabs>
          <w:tab w:val="clear" w:pos="420"/>
          <w:tab w:val="left" w:pos="360"/>
        </w:tabs>
        <w:jc w:val="both"/>
        <w:rPr>
          <w:rFonts w:cs="Calibri"/>
        </w:rPr>
      </w:pPr>
      <w:r w:rsidRPr="008A50B4">
        <w:rPr>
          <w:rFonts w:cs="Calibri"/>
        </w:rPr>
        <w:t>Strong skills in Data Warehouse Design using Star Schema roll out for the fact and dimension tables. Design of cub</w:t>
      </w:r>
      <w:r w:rsidR="00383692" w:rsidRPr="008A50B4">
        <w:rPr>
          <w:rFonts w:cs="Calibri"/>
        </w:rPr>
        <w:t>es, partitions and aggregations with excellent knowledge of Type 2 Data modeling.</w:t>
      </w:r>
    </w:p>
    <w:p w:rsidR="00AF7A4C" w:rsidRPr="008A50B4" w:rsidRDefault="004D39FA" w:rsidP="00583D95">
      <w:pPr>
        <w:pStyle w:val="NoSpacing1"/>
        <w:numPr>
          <w:ilvl w:val="0"/>
          <w:numId w:val="12"/>
        </w:numPr>
        <w:tabs>
          <w:tab w:val="clear" w:pos="420"/>
          <w:tab w:val="left" w:pos="360"/>
        </w:tabs>
        <w:jc w:val="both"/>
        <w:rPr>
          <w:rFonts w:cs="Calibri"/>
        </w:rPr>
      </w:pPr>
      <w:r w:rsidRPr="008A50B4">
        <w:rPr>
          <w:rFonts w:cs="Calibri"/>
        </w:rPr>
        <w:t>Expertise in application development with Full Lifecycle implementation of large Data Warehouse includi</w:t>
      </w:r>
      <w:r w:rsidR="00916E9F" w:rsidRPr="008A50B4">
        <w:rPr>
          <w:rFonts w:cs="Calibri"/>
        </w:rPr>
        <w:t>ng Project Scope, requirements g</w:t>
      </w:r>
      <w:r w:rsidRPr="008A50B4">
        <w:rPr>
          <w:rFonts w:cs="Calibri"/>
        </w:rPr>
        <w:t>athering, Star Schema Design, Snowflake Schema, Data Modeling and ODS</w:t>
      </w:r>
      <w:r w:rsidR="00AB5437" w:rsidRPr="008A50B4">
        <w:rPr>
          <w:rFonts w:cs="Calibri"/>
        </w:rPr>
        <w:t>.</w:t>
      </w:r>
    </w:p>
    <w:p w:rsidR="00283A02" w:rsidRDefault="00283A02" w:rsidP="00971E49">
      <w:pPr>
        <w:pStyle w:val="NoSpacing1"/>
        <w:numPr>
          <w:ilvl w:val="0"/>
          <w:numId w:val="12"/>
        </w:numPr>
        <w:tabs>
          <w:tab w:val="clear" w:pos="420"/>
          <w:tab w:val="left" w:pos="360"/>
        </w:tabs>
        <w:jc w:val="both"/>
        <w:rPr>
          <w:rFonts w:cs="Calibri"/>
        </w:rPr>
      </w:pPr>
      <w:r w:rsidRPr="00971E49">
        <w:rPr>
          <w:rFonts w:cs="Calibri"/>
        </w:rPr>
        <w:t xml:space="preserve">Strong experience in </w:t>
      </w:r>
      <w:r w:rsidRPr="00EC037C">
        <w:rPr>
          <w:rFonts w:cs="Calibri"/>
        </w:rPr>
        <w:t>Data Analysis, Data Migration, Data Cleansing</w:t>
      </w:r>
      <w:r w:rsidRPr="00971E49">
        <w:rPr>
          <w:rFonts w:cs="Calibri"/>
        </w:rPr>
        <w:t xml:space="preserve">, Transformation, Integration, Data Import, and </w:t>
      </w:r>
      <w:r w:rsidRPr="00EC037C">
        <w:rPr>
          <w:rFonts w:cs="Calibri"/>
        </w:rPr>
        <w:t>Data Export</w:t>
      </w:r>
      <w:r w:rsidRPr="00971E49">
        <w:rPr>
          <w:rFonts w:cs="Calibri"/>
        </w:rPr>
        <w:t xml:space="preserve"> through the use of multiple ETL tools such as </w:t>
      </w:r>
      <w:r w:rsidR="00605BF6" w:rsidRPr="00971E49">
        <w:rPr>
          <w:rFonts w:cs="Calibri"/>
        </w:rPr>
        <w:t>Informatica PowerCenter.</w:t>
      </w:r>
    </w:p>
    <w:p w:rsidR="005F3FC8" w:rsidRPr="00AB49FB" w:rsidRDefault="005F3FC8" w:rsidP="005F3FC8">
      <w:pPr>
        <w:pStyle w:val="NoSpacing1"/>
        <w:numPr>
          <w:ilvl w:val="0"/>
          <w:numId w:val="12"/>
        </w:numPr>
        <w:tabs>
          <w:tab w:val="clear" w:pos="420"/>
          <w:tab w:val="left" w:pos="360"/>
        </w:tabs>
        <w:jc w:val="both"/>
        <w:rPr>
          <w:rFonts w:cs="Calibri"/>
        </w:rPr>
      </w:pPr>
      <w:r w:rsidRPr="00AB49FB">
        <w:rPr>
          <w:rFonts w:cs="Calibri"/>
        </w:rPr>
        <w:t>Strong practical knowledge of analytical techniques and methodologies such as machine learning/supervised and unsupervised techniques, segmentation, mix and time series modeling, response modeling, lift modeling, experimental design, neural networks, data mining and optimization techniques. Expert knowledge of statistical analysis tools such as R-programming, MATLAB, Spark, SAS (Statistical Analysis System), R/Spark, Apache Hadoop and Cassandra.</w:t>
      </w:r>
    </w:p>
    <w:p w:rsidR="005F3FC8" w:rsidRPr="00AB49FB" w:rsidRDefault="005F3FC8" w:rsidP="005F3FC8">
      <w:pPr>
        <w:pStyle w:val="NoSpacing1"/>
        <w:numPr>
          <w:ilvl w:val="0"/>
          <w:numId w:val="12"/>
        </w:numPr>
        <w:tabs>
          <w:tab w:val="clear" w:pos="420"/>
          <w:tab w:val="left" w:pos="360"/>
        </w:tabs>
        <w:jc w:val="both"/>
        <w:rPr>
          <w:rFonts w:cs="Calibri"/>
        </w:rPr>
      </w:pPr>
      <w:r w:rsidRPr="00AB49FB">
        <w:rPr>
          <w:rFonts w:cs="Calibri"/>
        </w:rPr>
        <w:t>Strong background in applying statistical machine learning techniques to predictive modeling and experience with Machine Learning libraries (via R, H2O, Python, Spark, etc.). Proficiency in programming in Python, R-programming, SQL, JavaScript, Java/Scala/Ruby and shell scripting. Proficiency in consuming REST based API (with JSON payload). Fluency in big data platforms including Apache Hadoop, Apache MapReduce, Hive, Spark, and Pig. Familiarity with Cloud based HaaS/PaaS solutions such as AWS EMR (Amazon Web Services Elastic MapReduce), MS Azure. Strong understanding of data profiling and data cleansing techniques.</w:t>
      </w:r>
    </w:p>
    <w:p w:rsidR="00EC037C" w:rsidRDefault="00EC037C" w:rsidP="005462C9">
      <w:pPr>
        <w:pStyle w:val="NoSpacing1"/>
        <w:numPr>
          <w:ilvl w:val="0"/>
          <w:numId w:val="12"/>
        </w:numPr>
        <w:tabs>
          <w:tab w:val="left" w:pos="360"/>
        </w:tabs>
        <w:jc w:val="both"/>
        <w:rPr>
          <w:rFonts w:cs="Calibri"/>
        </w:rPr>
      </w:pPr>
      <w:r w:rsidRPr="00EC037C">
        <w:rPr>
          <w:rFonts w:cs="Calibri"/>
        </w:rPr>
        <w:t xml:space="preserve">Thorough knowledge of eCommerce architecture; ATG framework its functional limitations and the platform features, application capabilities, etc. including industry wide terminologies like B2B, B2C, C2B, C2C with its eCommerce categories and strong knowledge of PCI DSS </w:t>
      </w:r>
      <w:r w:rsidR="005462C9" w:rsidRPr="005462C9">
        <w:rPr>
          <w:rFonts w:cs="Calibri"/>
        </w:rPr>
        <w:t xml:space="preserve">(Payment Card Industry Data Security Standards) </w:t>
      </w:r>
      <w:r w:rsidRPr="00EC037C">
        <w:rPr>
          <w:rFonts w:cs="Calibri"/>
        </w:rPr>
        <w:t>standards.</w:t>
      </w:r>
    </w:p>
    <w:p w:rsidR="006C212F" w:rsidRPr="008A50B4" w:rsidRDefault="006C212F" w:rsidP="006C212F">
      <w:pPr>
        <w:pStyle w:val="NoSpacing1"/>
        <w:numPr>
          <w:ilvl w:val="0"/>
          <w:numId w:val="12"/>
        </w:numPr>
        <w:tabs>
          <w:tab w:val="clear" w:pos="420"/>
          <w:tab w:val="left" w:pos="360"/>
        </w:tabs>
        <w:jc w:val="both"/>
        <w:rPr>
          <w:rFonts w:cs="Calibri"/>
        </w:rPr>
      </w:pPr>
      <w:r w:rsidRPr="00182ABD">
        <w:rPr>
          <w:rFonts w:cs="Calibri"/>
        </w:rPr>
        <w:t>Technical expertise in handling large-scale platform architecture, integrations, development using Java/J2EE Technologies. Experience on Oracle Commerce includes ATG Commerce, ATG Multisite, ATG Merchandising, and Content Management working in some of the key areas such as the Business Control Center (BCC), Profile Management, Shopping Cart, Checkout, Pricing, performance tuning, caching, infrastructure setup and Endeca. </w:t>
      </w:r>
    </w:p>
    <w:p w:rsidR="00971E49" w:rsidRPr="00971E49" w:rsidRDefault="00971E49" w:rsidP="00971E49">
      <w:pPr>
        <w:pStyle w:val="NoSpacing1"/>
        <w:numPr>
          <w:ilvl w:val="0"/>
          <w:numId w:val="12"/>
        </w:numPr>
        <w:tabs>
          <w:tab w:val="clear" w:pos="420"/>
          <w:tab w:val="left" w:pos="360"/>
        </w:tabs>
        <w:jc w:val="both"/>
        <w:rPr>
          <w:rFonts w:cs="Calibri"/>
        </w:rPr>
      </w:pPr>
      <w:r w:rsidRPr="00971E49">
        <w:rPr>
          <w:rFonts w:cs="Calibri"/>
        </w:rPr>
        <w:t>Strong knowledge of application and systems performance improvement techniques, integration technologies, approaches and patterns, Web APIs / Web Service API calls (SoapUI / SOAP, RESTful API, SOA, XML, HTTP like GET / PUT / POST / DELETE, JSON, BitTorrent, Web 2.0, etc.). Strong knowledge of security aspects like risks and threats, authentication, authorization, certificates, encryption. Experience in utilizing frameworks and re-usable components.</w:t>
      </w:r>
    </w:p>
    <w:p w:rsidR="00952E4F" w:rsidRPr="00A442F6" w:rsidRDefault="00952E4F" w:rsidP="00971E49">
      <w:pPr>
        <w:pStyle w:val="NoSpacing1"/>
        <w:numPr>
          <w:ilvl w:val="0"/>
          <w:numId w:val="12"/>
        </w:numPr>
        <w:tabs>
          <w:tab w:val="clear" w:pos="420"/>
          <w:tab w:val="left" w:pos="360"/>
        </w:tabs>
        <w:jc w:val="both"/>
      </w:pPr>
      <w:r w:rsidRPr="00A442F6">
        <w:rPr>
          <w:rFonts w:cs="Calibri"/>
        </w:rPr>
        <w:t xml:space="preserve">Proficient in using Business Analysis tools such as MS Visio, Word, Excel (including Pivot tables, Macros and Vlookup), Rational Requiste Pro, </w:t>
      </w:r>
      <w:r w:rsidR="002F4A4A" w:rsidRPr="00A442F6">
        <w:rPr>
          <w:rFonts w:cs="Calibri"/>
        </w:rPr>
        <w:t xml:space="preserve">ReqTrace Web, </w:t>
      </w:r>
      <w:r w:rsidR="008E64F4" w:rsidRPr="00A442F6">
        <w:rPr>
          <w:rFonts w:cs="Calibri"/>
        </w:rPr>
        <w:t xml:space="preserve">Caliber RM, Optimal Trace, </w:t>
      </w:r>
      <w:r w:rsidRPr="00A442F6">
        <w:rPr>
          <w:rFonts w:cs="Calibri"/>
        </w:rPr>
        <w:t>ClearCase and ClearQuest.</w:t>
      </w:r>
    </w:p>
    <w:p w:rsidR="00905B50" w:rsidRPr="003434A2" w:rsidRDefault="007D076B" w:rsidP="003434A2">
      <w:pPr>
        <w:pStyle w:val="ColorfulList-Accent11"/>
        <w:numPr>
          <w:ilvl w:val="0"/>
          <w:numId w:val="12"/>
        </w:numPr>
        <w:tabs>
          <w:tab w:val="clear" w:pos="420"/>
          <w:tab w:val="num" w:pos="360"/>
        </w:tabs>
        <w:spacing w:line="240" w:lineRule="auto"/>
        <w:ind w:left="360" w:hanging="360"/>
        <w:contextualSpacing/>
        <w:jc w:val="both"/>
        <w:rPr>
          <w:rFonts w:cs="Calibri"/>
        </w:rPr>
      </w:pPr>
      <w:r w:rsidRPr="008A50B4">
        <w:rPr>
          <w:rFonts w:cs="Calibri"/>
        </w:rPr>
        <w:t>Proficiency</w:t>
      </w:r>
      <w:r w:rsidR="004D39FA" w:rsidRPr="008A50B4">
        <w:rPr>
          <w:rFonts w:cs="Calibri"/>
        </w:rPr>
        <w:t xml:space="preserve"> in elaborating the </w:t>
      </w:r>
      <w:r w:rsidR="00F97A80" w:rsidRPr="008A50B4">
        <w:rPr>
          <w:rFonts w:cs="Calibri"/>
        </w:rPr>
        <w:t>U</w:t>
      </w:r>
      <w:r w:rsidR="004D39FA" w:rsidRPr="008A50B4">
        <w:rPr>
          <w:rFonts w:cs="Calibri"/>
        </w:rPr>
        <w:t xml:space="preserve">se cases, writing </w:t>
      </w:r>
      <w:r w:rsidR="00F97A80" w:rsidRPr="008A50B4">
        <w:rPr>
          <w:rFonts w:cs="Calibri"/>
        </w:rPr>
        <w:t>T</w:t>
      </w:r>
      <w:r w:rsidR="00350F78" w:rsidRPr="008A50B4">
        <w:rPr>
          <w:rFonts w:cs="Calibri"/>
        </w:rPr>
        <w:t>est cases and preparing</w:t>
      </w:r>
      <w:r w:rsidR="004D39FA" w:rsidRPr="008A50B4">
        <w:rPr>
          <w:rFonts w:cs="Calibri"/>
        </w:rPr>
        <w:t xml:space="preserve"> </w:t>
      </w:r>
      <w:r w:rsidR="00597D85" w:rsidRPr="008A50B4">
        <w:rPr>
          <w:rFonts w:cs="Calibri"/>
        </w:rPr>
        <w:t xml:space="preserve">Requirement </w:t>
      </w:r>
      <w:r w:rsidR="004D39FA" w:rsidRPr="008A50B4">
        <w:rPr>
          <w:rFonts w:cs="Calibri"/>
        </w:rPr>
        <w:t>Traceability Matrices</w:t>
      </w:r>
      <w:r w:rsidR="00350F78" w:rsidRPr="008A50B4">
        <w:rPr>
          <w:rFonts w:cs="Calibri"/>
        </w:rPr>
        <w:t xml:space="preserve"> (RTM)</w:t>
      </w:r>
      <w:r w:rsidR="004D39FA" w:rsidRPr="008A50B4">
        <w:rPr>
          <w:rFonts w:cs="Calibri"/>
        </w:rPr>
        <w:t>.</w:t>
      </w:r>
    </w:p>
    <w:p w:rsidR="00DB61EA" w:rsidRPr="008A50B4" w:rsidRDefault="00182CED" w:rsidP="00C54759">
      <w:pPr>
        <w:pStyle w:val="NoSpacing1"/>
        <w:jc w:val="both"/>
        <w:rPr>
          <w:rFonts w:cs="Calibri"/>
        </w:rPr>
      </w:pPr>
      <w:r w:rsidRPr="008A50B4">
        <w:rPr>
          <w:rFonts w:cs="Calibri"/>
          <w:b/>
          <w:u w:val="single"/>
        </w:rPr>
        <w:t>Education</w:t>
      </w:r>
      <w:r w:rsidR="009E1307">
        <w:rPr>
          <w:rFonts w:cs="Calibri"/>
          <w:b/>
          <w:u w:val="single"/>
        </w:rPr>
        <w:t>:</w:t>
      </w:r>
      <w:r w:rsidR="009E1307" w:rsidRPr="009E1307">
        <w:rPr>
          <w:rFonts w:cs="Calibri"/>
        </w:rPr>
        <w:t xml:space="preserve"> </w:t>
      </w:r>
      <w:r w:rsidR="00DB61EA" w:rsidRPr="008A50B4">
        <w:rPr>
          <w:rFonts w:cs="Calibri"/>
        </w:rPr>
        <w:t>Master of Science in Engineering</w:t>
      </w:r>
      <w:r w:rsidR="009E5A05">
        <w:rPr>
          <w:rFonts w:cs="Calibri"/>
        </w:rPr>
        <w:t xml:space="preserve"> – New Jersey Institute of Technology</w:t>
      </w:r>
      <w:r w:rsidR="003F65F0">
        <w:rPr>
          <w:rFonts w:cs="Calibri"/>
        </w:rPr>
        <w:t xml:space="preserve"> (August 2008 to December 2009)</w:t>
      </w:r>
      <w:r w:rsidR="00DB61EA" w:rsidRPr="008A50B4">
        <w:rPr>
          <w:rFonts w:cs="Calibri"/>
        </w:rPr>
        <w:t>.</w:t>
      </w:r>
    </w:p>
    <w:p w:rsidR="003960B8" w:rsidRPr="008A50B4" w:rsidRDefault="00765F2F" w:rsidP="003960B8">
      <w:pPr>
        <w:pStyle w:val="NoSpacing1"/>
        <w:jc w:val="both"/>
        <w:rPr>
          <w:rFonts w:cs="Calibri"/>
        </w:rPr>
      </w:pPr>
      <w:r w:rsidRPr="008A50B4">
        <w:rPr>
          <w:rFonts w:cs="Calibri"/>
          <w:b/>
          <w:u w:val="single"/>
        </w:rPr>
        <w:t>Certification</w:t>
      </w:r>
      <w:r w:rsidR="009E1307">
        <w:rPr>
          <w:rFonts w:cs="Calibri"/>
          <w:b/>
          <w:u w:val="single"/>
        </w:rPr>
        <w:t>:</w:t>
      </w:r>
      <w:r w:rsidR="009E1307" w:rsidRPr="009E1307">
        <w:rPr>
          <w:rFonts w:cs="Calibri"/>
        </w:rPr>
        <w:t xml:space="preserve"> </w:t>
      </w:r>
      <w:r w:rsidR="003960B8">
        <w:rPr>
          <w:rFonts w:cs="Calibri"/>
        </w:rPr>
        <w:t xml:space="preserve">Certified Data </w:t>
      </w:r>
      <w:r w:rsidR="0060553E">
        <w:rPr>
          <w:rFonts w:cs="Calibri"/>
        </w:rPr>
        <w:t xml:space="preserve">Scientist i.e. Data </w:t>
      </w:r>
      <w:r w:rsidR="003960B8">
        <w:rPr>
          <w:rFonts w:cs="Calibri"/>
        </w:rPr>
        <w:t>Science Professional (from John Hopkins University).</w:t>
      </w:r>
    </w:p>
    <w:p w:rsidR="00905B50" w:rsidRPr="00E62470" w:rsidRDefault="004D39FA" w:rsidP="007413B5">
      <w:pPr>
        <w:pStyle w:val="NoSpacing1"/>
        <w:jc w:val="both"/>
        <w:rPr>
          <w:rFonts w:cs="Calibri"/>
        </w:rPr>
      </w:pPr>
      <w:r w:rsidRPr="008A50B4">
        <w:rPr>
          <w:rFonts w:cs="Calibri"/>
          <w:b/>
          <w:u w:val="single"/>
        </w:rPr>
        <w:t>Technical Skills</w:t>
      </w:r>
      <w:r w:rsidR="007413B5">
        <w:rPr>
          <w:rFonts w:cs="Calibri"/>
          <w:b/>
          <w:u w:val="single"/>
        </w:rPr>
        <w:t>:</w:t>
      </w:r>
      <w:r w:rsidR="007413B5" w:rsidRPr="007413B5">
        <w:rPr>
          <w:rFonts w:cs="Calibri"/>
        </w:rPr>
        <w:t xml:space="preserve"> </w:t>
      </w:r>
      <w:r w:rsidR="00AC3856" w:rsidRPr="007B1327">
        <w:rPr>
          <w:rFonts w:cs="Calibri"/>
        </w:rPr>
        <w:t>Windows 95/98/NT/2000/XP/Vista/7,</w:t>
      </w:r>
      <w:r w:rsidR="00AC3856" w:rsidRPr="007B1327">
        <w:rPr>
          <w:rFonts w:cs="Calibri"/>
          <w:color w:val="000000"/>
        </w:rPr>
        <w:t xml:space="preserve"> MS Visio, MS Access, </w:t>
      </w:r>
      <w:r w:rsidR="0057437E">
        <w:rPr>
          <w:rFonts w:cs="Calibri"/>
          <w:color w:val="000000"/>
        </w:rPr>
        <w:t xml:space="preserve">MS </w:t>
      </w:r>
      <w:r w:rsidR="00AC3856" w:rsidRPr="007B1327">
        <w:rPr>
          <w:rFonts w:cs="Calibri"/>
          <w:color w:val="000000"/>
        </w:rPr>
        <w:t xml:space="preserve">Word, </w:t>
      </w:r>
      <w:r w:rsidR="0057437E">
        <w:rPr>
          <w:rFonts w:cs="Calibri"/>
          <w:color w:val="000000"/>
        </w:rPr>
        <w:t xml:space="preserve">MS </w:t>
      </w:r>
      <w:r w:rsidR="00AC3856" w:rsidRPr="007B1327">
        <w:rPr>
          <w:rFonts w:cs="Calibri"/>
          <w:color w:val="000000"/>
        </w:rPr>
        <w:t xml:space="preserve">Excel, MS Project, Rational Rose Enterprise, </w:t>
      </w:r>
      <w:r w:rsidR="00AC3856">
        <w:rPr>
          <w:rFonts w:cs="Calibri"/>
          <w:color w:val="000000"/>
        </w:rPr>
        <w:t xml:space="preserve">IBM Rational Software </w:t>
      </w:r>
      <w:r w:rsidR="00AC3856" w:rsidRPr="007B1327">
        <w:rPr>
          <w:rFonts w:cs="Calibri"/>
          <w:color w:val="000000"/>
        </w:rPr>
        <w:t xml:space="preserve">Architect, Microsoft Project, Rational Requisite Pro, MS SQL </w:t>
      </w:r>
      <w:r w:rsidR="00AC3856" w:rsidRPr="007B1327">
        <w:rPr>
          <w:rFonts w:cs="Calibri"/>
        </w:rPr>
        <w:t>Server 7.0/2000, PL/SQL, CSS (Cascading Style Sheet), OLTP</w:t>
      </w:r>
      <w:r w:rsidR="0028495B">
        <w:rPr>
          <w:rFonts w:cs="Calibri"/>
        </w:rPr>
        <w:t xml:space="preserve"> &amp; OLAP</w:t>
      </w:r>
      <w:r w:rsidR="00AC3856" w:rsidRPr="007B1327">
        <w:rPr>
          <w:rFonts w:cs="Calibri"/>
        </w:rPr>
        <w:t xml:space="preserve">, Synon/2E, COBOL, IBM AS/400, CICS, Citrix, DB2, </w:t>
      </w:r>
      <w:r w:rsidR="00A65034">
        <w:rPr>
          <w:rFonts w:cs="Calibri"/>
        </w:rPr>
        <w:t xml:space="preserve">SAP ERP R/3 MMWM, </w:t>
      </w:r>
      <w:r w:rsidR="00AC3856" w:rsidRPr="007B1327">
        <w:rPr>
          <w:rFonts w:cs="Calibri"/>
        </w:rPr>
        <w:t xml:space="preserve">SAP R/3 FICO, ERWIN Data Modeler 4.2/4.1/4.0, </w:t>
      </w:r>
      <w:r w:rsidR="00AC3856" w:rsidRPr="007B1327">
        <w:t>Business Objects XI r3, r2, r1, 6.5, 6.1, 5.x, 4.x</w:t>
      </w:r>
      <w:r w:rsidR="00AC3856" w:rsidRPr="007B1327">
        <w:rPr>
          <w:rFonts w:cs="Calibri"/>
        </w:rPr>
        <w:t xml:space="preserve">, </w:t>
      </w:r>
      <w:r w:rsidR="00AC3856" w:rsidRPr="007B1327">
        <w:t>Crystal Reports XI</w:t>
      </w:r>
      <w:r w:rsidR="00AC3856" w:rsidRPr="007B1327">
        <w:rPr>
          <w:rFonts w:cs="Calibri"/>
        </w:rPr>
        <w:t xml:space="preserve">, Informatica, HTML, Dream Weaver, MS FrontPage, IBM COGNOS (Report Studio, Query Studio, Framework Manager, Virtual View Manager, Business Insight Dashboard), Oracle BI Enterprise Edition (OBIEE), C#, C++, R Programming Language (Version 3.2.5), </w:t>
      </w:r>
      <w:r w:rsidR="00AC3856">
        <w:rPr>
          <w:rFonts w:cs="Calibri"/>
        </w:rPr>
        <w:t xml:space="preserve">Minitab, </w:t>
      </w:r>
      <w:r w:rsidR="00AC3856" w:rsidRPr="007B1327">
        <w:rPr>
          <w:rFonts w:cs="Calibri"/>
        </w:rPr>
        <w:t xml:space="preserve">XML, </w:t>
      </w:r>
      <w:r w:rsidR="00AC3856">
        <w:rPr>
          <w:rFonts w:cs="Calibri"/>
        </w:rPr>
        <w:t xml:space="preserve">XSD, WSDL, </w:t>
      </w:r>
      <w:r w:rsidR="00AC3856" w:rsidRPr="007B1327">
        <w:rPr>
          <w:rFonts w:cs="Calibri"/>
        </w:rPr>
        <w:t xml:space="preserve">X12, </w:t>
      </w:r>
      <w:r w:rsidR="00AC3856">
        <w:rPr>
          <w:rFonts w:cs="Calibri"/>
        </w:rPr>
        <w:t xml:space="preserve">SAP PowerDesigner, SAP PowerBuilder, </w:t>
      </w:r>
      <w:r w:rsidR="00AC3856" w:rsidRPr="007B1327">
        <w:rPr>
          <w:rFonts w:cs="Calibri"/>
        </w:rPr>
        <w:t xml:space="preserve">Analysis of Variance (ANOVA) and Experimental </w:t>
      </w:r>
      <w:r w:rsidR="00AC3856" w:rsidRPr="00E62470">
        <w:rPr>
          <w:rFonts w:cs="Calibri"/>
        </w:rPr>
        <w:t>Design, Total Quality Management and Lean Six Sigma Manufacturing Methodologies</w:t>
      </w:r>
      <w:r w:rsidR="00D100C6">
        <w:rPr>
          <w:rFonts w:cs="Calibri"/>
        </w:rPr>
        <w:t xml:space="preserve">, </w:t>
      </w:r>
      <w:r w:rsidR="00D100C6" w:rsidRPr="00D100C6">
        <w:rPr>
          <w:rFonts w:cs="Calibri"/>
        </w:rPr>
        <w:t>SAFe (Scaled Agile Framework) Practitioner</w:t>
      </w:r>
      <w:r w:rsidR="003354F0">
        <w:rPr>
          <w:rFonts w:cs="Calibri"/>
        </w:rPr>
        <w:t xml:space="preserve">, </w:t>
      </w:r>
      <w:r w:rsidR="003354F0" w:rsidRPr="003354F0">
        <w:rPr>
          <w:rFonts w:cs="Calibri"/>
        </w:rPr>
        <w:t xml:space="preserve">PMI’s PMBOK guidelines &amp; standards, TOGAF (The Open Group Architecture Framework), IIBA’s BABOK guidelines &amp; standards, Business Architecture Guild’s BIZBOK (Business Architecture Body of </w:t>
      </w:r>
      <w:r w:rsidR="003354F0" w:rsidRPr="003354F0">
        <w:rPr>
          <w:rFonts w:cs="Calibri"/>
        </w:rPr>
        <w:lastRenderedPageBreak/>
        <w:t>Knowledge) standards &amp; guidelines, Enterprise Architecture Body of Knowledge (EABOK), Enterprise Information Architecture (EIA) frame</w:t>
      </w:r>
      <w:r w:rsidR="003354F0">
        <w:rPr>
          <w:rFonts w:cs="Calibri"/>
        </w:rPr>
        <w:t>work</w:t>
      </w:r>
      <w:r w:rsidR="00CF2B1F" w:rsidRPr="00E62470">
        <w:rPr>
          <w:rFonts w:cs="Calibri"/>
        </w:rPr>
        <w:t>.</w:t>
      </w:r>
    </w:p>
    <w:p w:rsidR="0089419E" w:rsidRPr="00E62470" w:rsidRDefault="0089419E" w:rsidP="003354F0">
      <w:pPr>
        <w:pStyle w:val="NoSpacing1"/>
        <w:jc w:val="both"/>
        <w:rPr>
          <w:rFonts w:cs="Calibri"/>
        </w:rPr>
      </w:pPr>
    </w:p>
    <w:p w:rsidR="009454A0" w:rsidRPr="00E62470" w:rsidRDefault="004D39FA" w:rsidP="00701B33">
      <w:pPr>
        <w:pStyle w:val="NoSpacing1"/>
        <w:jc w:val="both"/>
        <w:rPr>
          <w:rFonts w:cs="Calibri"/>
          <w:b/>
          <w:u w:val="single"/>
        </w:rPr>
      </w:pPr>
      <w:r w:rsidRPr="00E62470">
        <w:rPr>
          <w:rFonts w:cs="Calibri"/>
          <w:b/>
          <w:u w:val="single"/>
        </w:rPr>
        <w:t>Professional Experience</w:t>
      </w:r>
    </w:p>
    <w:p w:rsidR="00704EC7" w:rsidRPr="00E62470" w:rsidRDefault="00704EC7" w:rsidP="00704EC7">
      <w:pPr>
        <w:pStyle w:val="ListParagraph"/>
        <w:ind w:left="0"/>
        <w:rPr>
          <w:rFonts w:ascii="Calibri" w:hAnsi="Calibri" w:cs="Calibri"/>
          <w:b/>
          <w:sz w:val="22"/>
          <w:szCs w:val="22"/>
          <w:u w:val="single"/>
        </w:rPr>
      </w:pPr>
      <w:r w:rsidRPr="00E62470">
        <w:rPr>
          <w:rFonts w:ascii="Calibri" w:hAnsi="Calibri" w:cs="Calibri"/>
          <w:b/>
          <w:sz w:val="22"/>
          <w:szCs w:val="22"/>
          <w:u w:val="single"/>
        </w:rPr>
        <w:t>Fidelity Investmen</w:t>
      </w:r>
      <w:r w:rsidR="00A65F2A" w:rsidRPr="00E62470">
        <w:rPr>
          <w:rFonts w:ascii="Calibri" w:hAnsi="Calibri" w:cs="Calibri"/>
          <w:b/>
          <w:sz w:val="22"/>
          <w:szCs w:val="22"/>
          <w:u w:val="single"/>
        </w:rPr>
        <w:t>ts (FMR) Smithfield, RI</w:t>
      </w:r>
      <w:r w:rsidRPr="00E62470">
        <w:rPr>
          <w:rFonts w:ascii="Calibri" w:hAnsi="Calibri" w:cs="Calibri"/>
          <w:sz w:val="22"/>
          <w:szCs w:val="22"/>
        </w:rPr>
        <w:t xml:space="preserve">                               </w:t>
      </w:r>
      <w:r w:rsidRPr="00E62470">
        <w:rPr>
          <w:rFonts w:ascii="Calibri" w:hAnsi="Calibri" w:cs="Calibri"/>
          <w:sz w:val="22"/>
          <w:szCs w:val="22"/>
        </w:rPr>
        <w:tab/>
      </w:r>
      <w:r w:rsidRPr="00E62470">
        <w:rPr>
          <w:rFonts w:ascii="Calibri" w:hAnsi="Calibri" w:cs="Calibri"/>
          <w:sz w:val="22"/>
          <w:szCs w:val="22"/>
        </w:rPr>
        <w:tab/>
      </w:r>
      <w:r w:rsidRPr="00E62470">
        <w:rPr>
          <w:rFonts w:ascii="Calibri" w:hAnsi="Calibri" w:cs="Calibri"/>
          <w:sz w:val="22"/>
          <w:szCs w:val="22"/>
        </w:rPr>
        <w:tab/>
        <w:t xml:space="preserve">                      </w:t>
      </w:r>
      <w:r w:rsidR="00A65F2A" w:rsidRPr="00E62470">
        <w:rPr>
          <w:rFonts w:ascii="Calibri" w:hAnsi="Calibri" w:cs="Calibri"/>
          <w:sz w:val="22"/>
          <w:szCs w:val="22"/>
        </w:rPr>
        <w:t xml:space="preserve">               </w:t>
      </w:r>
      <w:r w:rsidRPr="00E62470">
        <w:rPr>
          <w:rFonts w:ascii="Calibri" w:hAnsi="Calibri" w:cs="Calibri"/>
          <w:b/>
          <w:sz w:val="22"/>
          <w:szCs w:val="22"/>
          <w:u w:val="single"/>
        </w:rPr>
        <w:t>Dec 2016 – Current</w:t>
      </w:r>
    </w:p>
    <w:p w:rsidR="00704EC7" w:rsidRPr="00E62470" w:rsidRDefault="00704EC7" w:rsidP="00704EC7">
      <w:pPr>
        <w:pStyle w:val="ListParagraph"/>
        <w:ind w:left="0"/>
        <w:rPr>
          <w:rFonts w:ascii="Calibri" w:hAnsi="Calibri" w:cs="Calibri"/>
          <w:b/>
          <w:sz w:val="22"/>
          <w:szCs w:val="22"/>
          <w:u w:val="single"/>
        </w:rPr>
      </w:pPr>
      <w:r w:rsidRPr="00E62470">
        <w:rPr>
          <w:rFonts w:ascii="Calibri" w:hAnsi="Calibri" w:cs="Calibri"/>
          <w:b/>
          <w:sz w:val="22"/>
          <w:szCs w:val="22"/>
          <w:u w:val="single"/>
        </w:rPr>
        <w:t xml:space="preserve">Designation: </w:t>
      </w:r>
      <w:r w:rsidR="00A65F2A" w:rsidRPr="00E62470">
        <w:rPr>
          <w:rFonts w:ascii="Calibri" w:hAnsi="Calibri" w:cs="Calibri"/>
          <w:b/>
          <w:sz w:val="22"/>
          <w:szCs w:val="22"/>
          <w:u w:val="single"/>
        </w:rPr>
        <w:t xml:space="preserve">Principal Program Analyst / </w:t>
      </w:r>
      <w:r w:rsidRPr="00E62470">
        <w:rPr>
          <w:rFonts w:ascii="Calibri" w:hAnsi="Calibri" w:cs="Calibri"/>
          <w:b/>
          <w:sz w:val="22"/>
          <w:szCs w:val="22"/>
          <w:u w:val="single"/>
        </w:rPr>
        <w:t xml:space="preserve">Technical </w:t>
      </w:r>
      <w:r w:rsidR="00A65F2A" w:rsidRPr="00E62470">
        <w:rPr>
          <w:rFonts w:ascii="Calibri" w:hAnsi="Calibri" w:cs="Calibri"/>
          <w:b/>
          <w:sz w:val="22"/>
          <w:szCs w:val="22"/>
          <w:u w:val="single"/>
        </w:rPr>
        <w:t>Project Architect</w:t>
      </w:r>
    </w:p>
    <w:p w:rsidR="00704EC7" w:rsidRPr="00E62470" w:rsidRDefault="00704EC7" w:rsidP="00704EC7">
      <w:pPr>
        <w:pStyle w:val="ListParagraph"/>
        <w:ind w:left="0"/>
        <w:jc w:val="both"/>
        <w:rPr>
          <w:rFonts w:ascii="Calibri" w:hAnsi="Calibri" w:cs="Calibri"/>
          <w:sz w:val="22"/>
          <w:szCs w:val="22"/>
        </w:rPr>
      </w:pPr>
      <w:r w:rsidRPr="00E62470">
        <w:rPr>
          <w:rFonts w:ascii="Calibri" w:hAnsi="Calibri" w:cs="Calibri"/>
          <w:sz w:val="22"/>
          <w:szCs w:val="22"/>
        </w:rPr>
        <w:t>Primary objective of the project was to address and resolve corporate Audit issue (Tier C) finding for the Enterprise Cybersecurity group on highly confidential Client Credentials (comprised of PII data) exposed into the server logs written by various Internal (employees within each business units, Broker – Dealer apps, 3rd party vendor apps) &amp; External (customer / clients) Fidelity hosted applications, thereby applying log masking logic, data redaction techniques on these exposed keys within server logs physically located on multiple servers.</w:t>
      </w:r>
    </w:p>
    <w:p w:rsidR="00704EC7" w:rsidRPr="00E62470"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Delivered elite level security solutions (for its Enterprise Cybersecurity business group) which essentially protects Fidelity and its customer's valuable information. Interacted with stakeholders, facilitated multiple fusion sessions and delivered the end results of work that provide the necessary requirements to the delivery team which thereby built and supported technology solutions.</w:t>
      </w:r>
    </w:p>
    <w:p w:rsidR="00704EC7" w:rsidRPr="00E62470"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Worked as part of the Customer Protection Program, directly with Program and Project Managers as well as technology and business partners.</w:t>
      </w:r>
    </w:p>
    <w:p w:rsidR="00704EC7" w:rsidRPr="00E62470"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 xml:space="preserve">Worked with tools such as Jira and Confluence to provide transparency of scope. Worked with our delivery team(s) including QA Data Services and engineering to ensure that we are meeting the needs of our stakeholders plus delivered solid, quality products to production. </w:t>
      </w:r>
    </w:p>
    <w:p w:rsidR="00704EC7" w:rsidRPr="00E62470"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Supported Program and Project managers including providing input to/creation of strategy and execution plans and input to project status. Point person to escalate risks, change requests and participated in corrective actions (path to green).</w:t>
      </w:r>
    </w:p>
    <w:p w:rsidR="00704EC7"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Performed server logs analysis on Linux and Unix servers used by enterprise wide business units, thereby leveraged Splunk GUI tool to read and extrapolate pertinent meta data from these server logs. Used tools like Jira, ITEC PPMC, Confluence, etc. to track, monitor, delegate tasks / activities, operate different project aspects and functions.</w:t>
      </w:r>
    </w:p>
    <w:p w:rsidR="00332187" w:rsidRDefault="00332187" w:rsidP="00704EC7">
      <w:pPr>
        <w:pStyle w:val="ListParagraph"/>
        <w:numPr>
          <w:ilvl w:val="0"/>
          <w:numId w:val="31"/>
        </w:numPr>
        <w:ind w:left="360"/>
        <w:jc w:val="both"/>
        <w:rPr>
          <w:rFonts w:ascii="Calibri" w:hAnsi="Calibri" w:cs="Calibri"/>
          <w:sz w:val="22"/>
          <w:szCs w:val="22"/>
        </w:rPr>
      </w:pPr>
      <w:r w:rsidRPr="00DA1E2C">
        <w:rPr>
          <w:rFonts w:ascii="Calibri" w:hAnsi="Calibri" w:cs="Calibri"/>
          <w:sz w:val="22"/>
          <w:szCs w:val="22"/>
        </w:rPr>
        <w:t xml:space="preserve">Derived insights out of ambiguity </w:t>
      </w:r>
      <w:r>
        <w:rPr>
          <w:rFonts w:ascii="Calibri" w:hAnsi="Calibri" w:cs="Calibri"/>
          <w:sz w:val="22"/>
          <w:szCs w:val="22"/>
        </w:rPr>
        <w:t>–</w:t>
      </w:r>
      <w:r w:rsidRPr="00DA1E2C">
        <w:rPr>
          <w:rFonts w:ascii="Calibri" w:hAnsi="Calibri" w:cs="Calibri"/>
          <w:sz w:val="22"/>
          <w:szCs w:val="22"/>
        </w:rPr>
        <w:t xml:space="preserve"> </w:t>
      </w:r>
      <w:r w:rsidRPr="003573E6">
        <w:rPr>
          <w:rFonts w:ascii="Calibri" w:hAnsi="Calibri" w:cs="Calibri"/>
          <w:sz w:val="22"/>
          <w:szCs w:val="22"/>
        </w:rPr>
        <w:t>understood, processed and interpreted complex data sets. An</w:t>
      </w:r>
      <w:r>
        <w:rPr>
          <w:rFonts w:ascii="Calibri" w:hAnsi="Calibri" w:cs="Calibri"/>
          <w:sz w:val="22"/>
          <w:szCs w:val="22"/>
        </w:rPr>
        <w:t>alyzed complex business data &amp;</w:t>
      </w:r>
      <w:r w:rsidRPr="003573E6">
        <w:rPr>
          <w:rFonts w:ascii="Calibri" w:hAnsi="Calibri" w:cs="Calibri"/>
          <w:sz w:val="22"/>
          <w:szCs w:val="22"/>
        </w:rPr>
        <w:t xml:space="preserve"> identified patterns in the data using algorithms from statistics and machine learning. Developed and improved algorithms and methodologies to handle, browse, process and visualize structured and unstructured data.</w:t>
      </w:r>
    </w:p>
    <w:p w:rsidR="006C4399" w:rsidRPr="00E62470" w:rsidRDefault="006C4399" w:rsidP="00704EC7">
      <w:pPr>
        <w:pStyle w:val="ListParagraph"/>
        <w:numPr>
          <w:ilvl w:val="0"/>
          <w:numId w:val="31"/>
        </w:numPr>
        <w:ind w:left="360"/>
        <w:jc w:val="both"/>
        <w:rPr>
          <w:rFonts w:ascii="Calibri" w:hAnsi="Calibri" w:cs="Calibri"/>
          <w:sz w:val="22"/>
          <w:szCs w:val="22"/>
        </w:rPr>
      </w:pPr>
      <w:r w:rsidRPr="0058500D">
        <w:rPr>
          <w:rFonts w:ascii="Calibri" w:hAnsi="Calibri" w:cs="Calibri"/>
          <w:sz w:val="22"/>
          <w:szCs w:val="22"/>
        </w:rPr>
        <w:t>Translated Business requirements, business rules and business criteria to system specifications and system requirements thereby preparing SRS (System Requirement Specifications) and PRS (Performance Requirement Specifications).</w:t>
      </w:r>
    </w:p>
    <w:p w:rsidR="00704EC7" w:rsidRPr="0061797C" w:rsidRDefault="00704EC7" w:rsidP="005856DB">
      <w:pPr>
        <w:pStyle w:val="ListParagraph"/>
        <w:ind w:left="0"/>
        <w:jc w:val="both"/>
        <w:rPr>
          <w:rFonts w:ascii="Calibri" w:hAnsi="Calibri" w:cs="Calibri"/>
          <w:sz w:val="22"/>
          <w:szCs w:val="22"/>
        </w:rPr>
      </w:pPr>
      <w:r w:rsidRPr="00E62470">
        <w:rPr>
          <w:rFonts w:ascii="Calibri" w:hAnsi="Calibri" w:cs="Calibri"/>
          <w:b/>
          <w:sz w:val="22"/>
          <w:szCs w:val="22"/>
        </w:rPr>
        <w:t>Environment:</w:t>
      </w:r>
      <w:r w:rsidR="0061797C" w:rsidRPr="00E62470">
        <w:rPr>
          <w:rFonts w:ascii="Calibri" w:hAnsi="Calibri" w:cs="Calibri"/>
          <w:b/>
          <w:sz w:val="22"/>
          <w:szCs w:val="22"/>
        </w:rPr>
        <w:t xml:space="preserve"> </w:t>
      </w:r>
      <w:r w:rsidR="00EA081F" w:rsidRPr="00E62470">
        <w:rPr>
          <w:rFonts w:ascii="Calibri" w:hAnsi="Calibri" w:cs="Calibri"/>
          <w:sz w:val="22"/>
          <w:szCs w:val="22"/>
        </w:rPr>
        <w:t>MS Office Suite Package</w:t>
      </w:r>
      <w:r w:rsidR="00C07353">
        <w:rPr>
          <w:rFonts w:ascii="Calibri" w:hAnsi="Calibri" w:cs="Calibri"/>
          <w:sz w:val="22"/>
          <w:szCs w:val="22"/>
        </w:rPr>
        <w:t>,</w:t>
      </w:r>
      <w:r w:rsidR="00EA081F" w:rsidRPr="00E62470">
        <w:rPr>
          <w:rFonts w:ascii="Calibri" w:hAnsi="Calibri" w:cs="Calibri"/>
          <w:sz w:val="22"/>
          <w:szCs w:val="22"/>
        </w:rPr>
        <w:t xml:space="preserve"> MS Visio 2013 Pro</w:t>
      </w:r>
      <w:r w:rsidR="006C563D">
        <w:rPr>
          <w:rFonts w:ascii="Calibri" w:hAnsi="Calibri" w:cs="Calibri"/>
          <w:sz w:val="22"/>
          <w:szCs w:val="22"/>
        </w:rPr>
        <w:t>,</w:t>
      </w:r>
      <w:r w:rsidR="00EA081F" w:rsidRPr="00E62470">
        <w:rPr>
          <w:rFonts w:ascii="Calibri" w:hAnsi="Calibri" w:cs="Calibri"/>
          <w:sz w:val="22"/>
          <w:szCs w:val="22"/>
        </w:rPr>
        <w:t xml:space="preserve"> MS Excel Pivot Tables</w:t>
      </w:r>
      <w:r w:rsidR="005A4171">
        <w:rPr>
          <w:rFonts w:ascii="Calibri" w:hAnsi="Calibri" w:cs="Calibri"/>
          <w:sz w:val="22"/>
          <w:szCs w:val="22"/>
        </w:rPr>
        <w:t xml:space="preserve">, </w:t>
      </w:r>
      <w:r w:rsidR="00EA081F" w:rsidRPr="00E62470">
        <w:rPr>
          <w:rFonts w:ascii="Calibri" w:hAnsi="Calibri" w:cs="Calibri"/>
          <w:sz w:val="22"/>
          <w:szCs w:val="22"/>
        </w:rPr>
        <w:t>MS Excel Functions &amp; Formulas</w:t>
      </w:r>
      <w:r w:rsidR="005A4171">
        <w:rPr>
          <w:rFonts w:ascii="Calibri" w:hAnsi="Calibri" w:cs="Calibri"/>
          <w:sz w:val="22"/>
          <w:szCs w:val="22"/>
        </w:rPr>
        <w:t xml:space="preserve">, </w:t>
      </w:r>
      <w:r w:rsidR="00EA081F" w:rsidRPr="00E62470">
        <w:rPr>
          <w:rFonts w:ascii="Calibri" w:hAnsi="Calibri" w:cs="Calibri"/>
          <w:sz w:val="22"/>
          <w:szCs w:val="22"/>
        </w:rPr>
        <w:t>MS Excel VLookUp</w:t>
      </w:r>
      <w:r w:rsidR="005A4171">
        <w:rPr>
          <w:rFonts w:ascii="Calibri" w:hAnsi="Calibri" w:cs="Calibri"/>
          <w:sz w:val="22"/>
          <w:szCs w:val="22"/>
        </w:rPr>
        <w:t xml:space="preserve">, </w:t>
      </w:r>
      <w:r w:rsidR="00EA081F" w:rsidRPr="00E62470">
        <w:rPr>
          <w:rFonts w:ascii="Calibri" w:hAnsi="Calibri" w:cs="Calibri"/>
          <w:sz w:val="22"/>
          <w:szCs w:val="22"/>
        </w:rPr>
        <w:t>MS Excel Macros</w:t>
      </w:r>
      <w:r w:rsidR="005A4171">
        <w:rPr>
          <w:rFonts w:ascii="Calibri" w:hAnsi="Calibri" w:cs="Calibri"/>
          <w:sz w:val="22"/>
          <w:szCs w:val="22"/>
        </w:rPr>
        <w:t xml:space="preserve">, </w:t>
      </w:r>
      <w:r w:rsidR="00EA081F" w:rsidRPr="00E62470">
        <w:rPr>
          <w:rFonts w:ascii="Calibri" w:hAnsi="Calibri" w:cs="Calibri"/>
          <w:sz w:val="22"/>
          <w:szCs w:val="22"/>
        </w:rPr>
        <w:t>Splunk E</w:t>
      </w:r>
      <w:r w:rsidR="005A4171">
        <w:rPr>
          <w:rFonts w:ascii="Calibri" w:hAnsi="Calibri" w:cs="Calibri"/>
          <w:sz w:val="22"/>
          <w:szCs w:val="22"/>
        </w:rPr>
        <w:t>nterprise 6.5 (Splunk GUI Tool), Oracle 11g, IBM DB2,</w:t>
      </w:r>
      <w:r w:rsidR="00EA081F" w:rsidRPr="00E62470">
        <w:rPr>
          <w:rFonts w:ascii="Calibri" w:hAnsi="Calibri" w:cs="Calibri"/>
          <w:sz w:val="22"/>
          <w:szCs w:val="22"/>
        </w:rPr>
        <w:t xml:space="preserve"> CyberArk EIAM (Enterprise Id</w:t>
      </w:r>
      <w:r w:rsidR="005A4171">
        <w:rPr>
          <w:rFonts w:ascii="Calibri" w:hAnsi="Calibri" w:cs="Calibri"/>
          <w:sz w:val="22"/>
          <w:szCs w:val="22"/>
        </w:rPr>
        <w:t>entity &amp; Access Management),</w:t>
      </w:r>
      <w:r w:rsidR="00EA081F" w:rsidRPr="00E62470">
        <w:rPr>
          <w:rFonts w:ascii="Calibri" w:hAnsi="Calibri" w:cs="Calibri"/>
          <w:sz w:val="22"/>
          <w:szCs w:val="22"/>
        </w:rPr>
        <w:t xml:space="preserve"> IB</w:t>
      </w:r>
      <w:r w:rsidR="00977C5D">
        <w:rPr>
          <w:rFonts w:ascii="Calibri" w:hAnsi="Calibri" w:cs="Calibri"/>
          <w:sz w:val="22"/>
          <w:szCs w:val="22"/>
        </w:rPr>
        <w:t>M InfoSphere Optim Data Privacy</w:t>
      </w:r>
      <w:r w:rsidR="005A4171">
        <w:rPr>
          <w:rFonts w:ascii="Calibri" w:hAnsi="Calibri" w:cs="Calibri"/>
          <w:sz w:val="22"/>
          <w:szCs w:val="22"/>
        </w:rPr>
        <w:t>, ServiceNow,</w:t>
      </w:r>
      <w:r w:rsidR="00EA081F" w:rsidRPr="00E62470">
        <w:rPr>
          <w:rFonts w:ascii="Calibri" w:hAnsi="Calibri" w:cs="Calibri"/>
          <w:sz w:val="22"/>
          <w:szCs w:val="22"/>
        </w:rPr>
        <w:t xml:space="preserve"> </w:t>
      </w:r>
      <w:r w:rsidR="005A4171">
        <w:rPr>
          <w:rFonts w:ascii="Calibri" w:hAnsi="Calibri" w:cs="Calibri"/>
          <w:sz w:val="22"/>
          <w:szCs w:val="22"/>
        </w:rPr>
        <w:t xml:space="preserve">VMWare Tools, </w:t>
      </w:r>
      <w:r w:rsidR="00EA081F" w:rsidRPr="00E62470">
        <w:rPr>
          <w:rFonts w:ascii="Calibri" w:hAnsi="Calibri" w:cs="Calibri"/>
          <w:sz w:val="22"/>
          <w:szCs w:val="22"/>
        </w:rPr>
        <w:t>Or</w:t>
      </w:r>
      <w:r w:rsidR="005A4171">
        <w:rPr>
          <w:rFonts w:ascii="Calibri" w:hAnsi="Calibri" w:cs="Calibri"/>
          <w:sz w:val="22"/>
          <w:szCs w:val="22"/>
        </w:rPr>
        <w:t>acle 11g Client 11.2.0.2 r01.02,</w:t>
      </w:r>
      <w:r w:rsidR="00EA081F" w:rsidRPr="00E62470">
        <w:rPr>
          <w:rFonts w:ascii="Calibri" w:hAnsi="Calibri" w:cs="Calibri"/>
          <w:sz w:val="22"/>
          <w:szCs w:val="22"/>
        </w:rPr>
        <w:t xml:space="preserve"> Quest TOAD for O</w:t>
      </w:r>
      <w:r w:rsidR="005A4171">
        <w:rPr>
          <w:rFonts w:ascii="Calibri" w:hAnsi="Calibri" w:cs="Calibri"/>
          <w:sz w:val="22"/>
          <w:szCs w:val="22"/>
        </w:rPr>
        <w:t>racle, MS Access, Informatica Power Center, MS SQL Server,</w:t>
      </w:r>
      <w:r w:rsidR="00EA081F" w:rsidRPr="00E62470">
        <w:rPr>
          <w:rFonts w:ascii="Calibri" w:hAnsi="Calibri" w:cs="Calibri"/>
          <w:sz w:val="22"/>
          <w:szCs w:val="22"/>
        </w:rPr>
        <w:t xml:space="preserve"> ITEC (IT Enablement Center) ALM (Ap</w:t>
      </w:r>
      <w:r w:rsidR="005A4171">
        <w:rPr>
          <w:rFonts w:ascii="Calibri" w:hAnsi="Calibri" w:cs="Calibri"/>
          <w:sz w:val="22"/>
          <w:szCs w:val="22"/>
        </w:rPr>
        <w:t>plication LifeCycle Management), Atlassian Confluence,</w:t>
      </w:r>
      <w:r w:rsidR="00EA081F" w:rsidRPr="00E62470">
        <w:rPr>
          <w:rFonts w:ascii="Calibri" w:hAnsi="Calibri" w:cs="Calibri"/>
          <w:sz w:val="22"/>
          <w:szCs w:val="22"/>
        </w:rPr>
        <w:t xml:space="preserve"> ITEC (IT En</w:t>
      </w:r>
      <w:r w:rsidR="005A4171">
        <w:rPr>
          <w:rFonts w:ascii="Calibri" w:hAnsi="Calibri" w:cs="Calibri"/>
          <w:sz w:val="22"/>
          <w:szCs w:val="22"/>
        </w:rPr>
        <w:t xml:space="preserve">ablement Center) Atlassian JIRA, Document Central, </w:t>
      </w:r>
      <w:r w:rsidR="00EA081F" w:rsidRPr="00E62470">
        <w:rPr>
          <w:rFonts w:ascii="Calibri" w:hAnsi="Calibri" w:cs="Calibri"/>
          <w:sz w:val="22"/>
          <w:szCs w:val="22"/>
        </w:rPr>
        <w:t>I</w:t>
      </w:r>
      <w:r w:rsidR="005A4171">
        <w:rPr>
          <w:rFonts w:ascii="Calibri" w:hAnsi="Calibri" w:cs="Calibri"/>
          <w:sz w:val="22"/>
          <w:szCs w:val="22"/>
        </w:rPr>
        <w:t>BM DB2 Advanced Recovery Expert, IBM DB2 Merge BackUp,</w:t>
      </w:r>
      <w:r w:rsidR="00EA081F" w:rsidRPr="00E62470">
        <w:rPr>
          <w:rFonts w:ascii="Calibri" w:hAnsi="Calibri" w:cs="Calibri"/>
          <w:sz w:val="22"/>
          <w:szCs w:val="22"/>
        </w:rPr>
        <w:t xml:space="preserve"> HP ITEC (IT Enablement Center) PPMC (Project</w:t>
      </w:r>
      <w:r w:rsidR="0041386E">
        <w:rPr>
          <w:rFonts w:ascii="Calibri" w:hAnsi="Calibri" w:cs="Calibri"/>
          <w:sz w:val="22"/>
          <w:szCs w:val="22"/>
        </w:rPr>
        <w:t xml:space="preserve"> &amp; Portfolio Management Center)</w:t>
      </w:r>
      <w:r w:rsidR="00EA081F" w:rsidRPr="00E62470">
        <w:rPr>
          <w:rFonts w:ascii="Calibri" w:hAnsi="Calibri" w:cs="Calibri"/>
          <w:sz w:val="22"/>
          <w:szCs w:val="22"/>
        </w:rPr>
        <w:t>.</w:t>
      </w:r>
    </w:p>
    <w:p w:rsidR="00704EC7" w:rsidRDefault="00704EC7" w:rsidP="00457BCD">
      <w:pPr>
        <w:pStyle w:val="ListParagraph"/>
        <w:ind w:left="0"/>
        <w:rPr>
          <w:rFonts w:ascii="Calibri" w:hAnsi="Calibri" w:cs="Calibri"/>
          <w:b/>
          <w:sz w:val="22"/>
          <w:szCs w:val="22"/>
          <w:u w:val="single"/>
        </w:rPr>
      </w:pPr>
    </w:p>
    <w:p w:rsidR="00457BCD" w:rsidRPr="001450C0" w:rsidRDefault="00457BCD" w:rsidP="00457BCD">
      <w:pPr>
        <w:pStyle w:val="ListParagraph"/>
        <w:ind w:left="0"/>
        <w:rPr>
          <w:rFonts w:ascii="Calibri" w:hAnsi="Calibri" w:cs="Calibri"/>
          <w:b/>
          <w:sz w:val="22"/>
          <w:szCs w:val="22"/>
          <w:u w:val="single"/>
        </w:rPr>
      </w:pPr>
      <w:r>
        <w:rPr>
          <w:rFonts w:ascii="Calibri" w:hAnsi="Calibri" w:cs="Calibri"/>
          <w:b/>
          <w:sz w:val="22"/>
          <w:szCs w:val="22"/>
          <w:u w:val="single"/>
        </w:rPr>
        <w:t>Verizon Wireless, Warren</w:t>
      </w:r>
      <w:r w:rsidRPr="001450C0">
        <w:rPr>
          <w:rFonts w:ascii="Calibri" w:hAnsi="Calibri" w:cs="Calibri"/>
          <w:b/>
          <w:sz w:val="22"/>
          <w:szCs w:val="22"/>
          <w:u w:val="single"/>
        </w:rPr>
        <w:t xml:space="preserve">, </w:t>
      </w:r>
      <w:r w:rsidRPr="00834349">
        <w:rPr>
          <w:rFonts w:ascii="Calibri" w:hAnsi="Calibri" w:cs="Calibri"/>
          <w:b/>
          <w:sz w:val="22"/>
          <w:szCs w:val="22"/>
          <w:u w:val="single"/>
        </w:rPr>
        <w:t>NJ</w:t>
      </w:r>
      <w:r>
        <w:rPr>
          <w:rFonts w:ascii="Calibri" w:hAnsi="Calibri" w:cs="Calibri"/>
          <w:b/>
          <w:sz w:val="22"/>
          <w:szCs w:val="22"/>
        </w:rPr>
        <w:t xml:space="preserve">                               </w:t>
      </w:r>
      <w:r>
        <w:rPr>
          <w:rFonts w:ascii="Calibri" w:hAnsi="Calibri" w:cs="Calibri"/>
          <w:b/>
          <w:sz w:val="22"/>
          <w:szCs w:val="22"/>
        </w:rPr>
        <w:tab/>
        <w:t xml:space="preserve">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sidR="00E90072">
        <w:rPr>
          <w:rFonts w:ascii="Calibri" w:hAnsi="Calibri" w:cs="Calibri"/>
          <w:b/>
          <w:sz w:val="22"/>
          <w:szCs w:val="22"/>
        </w:rPr>
        <w:t xml:space="preserve">  </w:t>
      </w:r>
      <w:r>
        <w:rPr>
          <w:rFonts w:ascii="Calibri" w:hAnsi="Calibri" w:cs="Calibri"/>
          <w:b/>
          <w:sz w:val="22"/>
          <w:szCs w:val="22"/>
          <w:u w:val="single"/>
        </w:rPr>
        <w:t>May</w:t>
      </w:r>
      <w:r w:rsidRPr="001450C0">
        <w:rPr>
          <w:rFonts w:ascii="Calibri" w:hAnsi="Calibri" w:cs="Calibri"/>
          <w:b/>
          <w:sz w:val="22"/>
          <w:szCs w:val="22"/>
          <w:u w:val="single"/>
        </w:rPr>
        <w:t xml:space="preserve"> 201</w:t>
      </w:r>
      <w:r>
        <w:rPr>
          <w:rFonts w:ascii="Calibri" w:hAnsi="Calibri" w:cs="Calibri"/>
          <w:b/>
          <w:sz w:val="22"/>
          <w:szCs w:val="22"/>
          <w:u w:val="single"/>
        </w:rPr>
        <w:t>6</w:t>
      </w:r>
      <w:r w:rsidRPr="001450C0">
        <w:rPr>
          <w:rFonts w:ascii="Calibri" w:hAnsi="Calibri" w:cs="Calibri"/>
          <w:b/>
          <w:sz w:val="22"/>
          <w:szCs w:val="22"/>
          <w:u w:val="single"/>
        </w:rPr>
        <w:t xml:space="preserve"> – </w:t>
      </w:r>
      <w:r w:rsidR="00E90072">
        <w:rPr>
          <w:rFonts w:ascii="Calibri" w:hAnsi="Calibri" w:cs="Calibri"/>
          <w:b/>
          <w:sz w:val="22"/>
          <w:szCs w:val="22"/>
          <w:u w:val="single"/>
        </w:rPr>
        <w:t>Dec 2016</w:t>
      </w:r>
    </w:p>
    <w:p w:rsidR="00457BCD" w:rsidRDefault="00457BCD" w:rsidP="00457BCD">
      <w:pPr>
        <w:pStyle w:val="ListParagraph"/>
        <w:ind w:left="0"/>
        <w:rPr>
          <w:rFonts w:ascii="Calibri" w:hAnsi="Calibri" w:cs="Calibri"/>
          <w:b/>
          <w:sz w:val="22"/>
          <w:szCs w:val="22"/>
          <w:u w:val="single"/>
        </w:rPr>
      </w:pPr>
      <w:r w:rsidRPr="001450C0">
        <w:rPr>
          <w:rFonts w:ascii="Calibri" w:hAnsi="Calibri" w:cs="Calibri"/>
          <w:b/>
          <w:sz w:val="22"/>
          <w:szCs w:val="22"/>
          <w:u w:val="single"/>
        </w:rPr>
        <w:t xml:space="preserve">Designation: </w:t>
      </w:r>
      <w:r w:rsidR="008F3B03">
        <w:rPr>
          <w:rFonts w:ascii="Calibri" w:hAnsi="Calibri" w:cs="Calibri"/>
          <w:b/>
          <w:sz w:val="22"/>
          <w:szCs w:val="22"/>
          <w:u w:val="single"/>
        </w:rPr>
        <w:t>Sr.</w:t>
      </w:r>
      <w:r w:rsidRPr="001450C0">
        <w:rPr>
          <w:rFonts w:ascii="Calibri" w:hAnsi="Calibri" w:cs="Calibri"/>
          <w:b/>
          <w:sz w:val="22"/>
          <w:szCs w:val="22"/>
          <w:u w:val="single"/>
        </w:rPr>
        <w:t xml:space="preserve"> </w:t>
      </w:r>
      <w:r>
        <w:rPr>
          <w:rFonts w:ascii="Calibri" w:hAnsi="Calibri" w:cs="Calibri"/>
          <w:b/>
          <w:sz w:val="22"/>
          <w:szCs w:val="22"/>
          <w:u w:val="single"/>
        </w:rPr>
        <w:t xml:space="preserve">Technical Business </w:t>
      </w:r>
      <w:r w:rsidR="007F3A33">
        <w:rPr>
          <w:rFonts w:ascii="Calibri" w:hAnsi="Calibri" w:cs="Calibri"/>
          <w:b/>
          <w:sz w:val="22"/>
          <w:szCs w:val="22"/>
          <w:u w:val="single"/>
        </w:rPr>
        <w:t xml:space="preserve">System </w:t>
      </w:r>
      <w:r>
        <w:rPr>
          <w:rFonts w:ascii="Calibri" w:hAnsi="Calibri" w:cs="Calibri"/>
          <w:b/>
          <w:sz w:val="22"/>
          <w:szCs w:val="22"/>
          <w:u w:val="single"/>
        </w:rPr>
        <w:t>Analyst / Technical Project Manager</w:t>
      </w:r>
    </w:p>
    <w:p w:rsidR="00457BCD" w:rsidRDefault="00457BCD" w:rsidP="00457BCD">
      <w:pPr>
        <w:pStyle w:val="ListParagraph"/>
        <w:ind w:left="0"/>
        <w:jc w:val="both"/>
        <w:rPr>
          <w:rFonts w:ascii="Calibri" w:hAnsi="Calibri" w:cs="Calibri"/>
          <w:sz w:val="22"/>
          <w:szCs w:val="22"/>
        </w:rPr>
      </w:pPr>
      <w:r>
        <w:rPr>
          <w:rFonts w:ascii="Calibri" w:hAnsi="Calibri" w:cs="Calibri"/>
          <w:sz w:val="22"/>
          <w:szCs w:val="22"/>
        </w:rPr>
        <w:t xml:space="preserve">The prime objective of the IoT (Internet Of Things), ReSale, M2M (Machine to Machine) </w:t>
      </w:r>
      <w:r w:rsidR="005A261F" w:rsidRPr="005A261F">
        <w:rPr>
          <w:rFonts w:ascii="Calibri" w:hAnsi="Calibri" w:cs="Calibri"/>
          <w:sz w:val="22"/>
          <w:szCs w:val="22"/>
        </w:rPr>
        <w:t>portfolio was to utilize the core capabilities within MCS</w:t>
      </w:r>
      <w:r>
        <w:rPr>
          <w:rFonts w:ascii="Calibri" w:hAnsi="Calibri" w:cs="Calibri"/>
          <w:sz w:val="22"/>
          <w:szCs w:val="22"/>
        </w:rPr>
        <w:t xml:space="preserve"> (Mobile Content Solutions) application suite module in order to web merchandise the non-tangible (like Licenses and Professional Services components within a cart) Items / SKUs through frontend Omni-channels; thereby foster &amp; grow B2B (Business To Business), B2C (Business To Customer) business models from enterprise’s strategic viewpoint and generate billing events at Account / Customer level f</w:t>
      </w:r>
      <w:r w:rsidR="005969CA">
        <w:rPr>
          <w:rFonts w:ascii="Calibri" w:hAnsi="Calibri" w:cs="Calibri"/>
          <w:sz w:val="22"/>
          <w:szCs w:val="22"/>
        </w:rPr>
        <w:t>rom backend system application.</w:t>
      </w:r>
    </w:p>
    <w:p w:rsidR="00457BCD" w:rsidRDefault="00457BCD" w:rsidP="00457BCD">
      <w:pPr>
        <w:pStyle w:val="ListParagraph"/>
        <w:numPr>
          <w:ilvl w:val="0"/>
          <w:numId w:val="31"/>
        </w:numPr>
        <w:ind w:left="360"/>
        <w:jc w:val="both"/>
        <w:rPr>
          <w:rFonts w:ascii="Calibri" w:hAnsi="Calibri" w:cs="Calibri"/>
          <w:sz w:val="22"/>
          <w:szCs w:val="22"/>
        </w:rPr>
      </w:pPr>
      <w:r>
        <w:rPr>
          <w:rFonts w:ascii="Calibri" w:hAnsi="Calibri" w:cs="Calibri"/>
          <w:sz w:val="22"/>
          <w:szCs w:val="22"/>
        </w:rPr>
        <w:t xml:space="preserve">Authored, owned, managed and maintained 1Pagers to give brief overview of the products / services to </w:t>
      </w:r>
      <w:r w:rsidR="00044246">
        <w:rPr>
          <w:rFonts w:ascii="Calibri" w:hAnsi="Calibri" w:cs="Calibri"/>
          <w:sz w:val="22"/>
          <w:szCs w:val="22"/>
        </w:rPr>
        <w:t xml:space="preserve">be </w:t>
      </w:r>
      <w:r>
        <w:rPr>
          <w:rFonts w:ascii="Calibri" w:hAnsi="Calibri" w:cs="Calibri"/>
          <w:sz w:val="22"/>
          <w:szCs w:val="22"/>
        </w:rPr>
        <w:t>created and maintained in our MCS / SCM portal. Facilitated meeting sessions with Product Managers, Product Owners, Architectures and Analyst to hash out visio IoT (Internet of Things) Vendor flows, Order Fulfillment Flows and Order Processing Flows.</w:t>
      </w:r>
    </w:p>
    <w:p w:rsidR="00410429" w:rsidRDefault="00457BCD" w:rsidP="002B48F5">
      <w:pPr>
        <w:pStyle w:val="ListParagraph"/>
        <w:numPr>
          <w:ilvl w:val="0"/>
          <w:numId w:val="31"/>
        </w:numPr>
        <w:ind w:left="360"/>
        <w:jc w:val="both"/>
        <w:rPr>
          <w:rFonts w:ascii="Calibri" w:hAnsi="Calibri" w:cs="Calibri"/>
          <w:sz w:val="22"/>
          <w:szCs w:val="22"/>
        </w:rPr>
      </w:pPr>
      <w:r w:rsidRPr="00410429">
        <w:rPr>
          <w:rFonts w:ascii="Calibri" w:hAnsi="Calibri" w:cs="Calibri"/>
          <w:sz w:val="22"/>
          <w:szCs w:val="22"/>
        </w:rPr>
        <w:t>Planned, created, designed, managed and baselined draft high-level Project Scope, In-Scope &amp; Out-Scope Functionalities, Draft SLAs (for 3</w:t>
      </w:r>
      <w:r w:rsidRPr="00410429">
        <w:rPr>
          <w:rFonts w:ascii="Calibri" w:hAnsi="Calibri" w:cs="Calibri"/>
          <w:sz w:val="22"/>
          <w:szCs w:val="22"/>
          <w:vertAlign w:val="superscript"/>
        </w:rPr>
        <w:t>rd</w:t>
      </w:r>
      <w:r w:rsidRPr="00410429">
        <w:rPr>
          <w:rFonts w:ascii="Calibri" w:hAnsi="Calibri" w:cs="Calibri"/>
          <w:sz w:val="22"/>
          <w:szCs w:val="22"/>
        </w:rPr>
        <w:t xml:space="preserve"> party vendors / partners), Baseline Project Timelines &amp; Gantt Chart at project </w:t>
      </w:r>
      <w:r w:rsidRPr="00410429">
        <w:rPr>
          <w:rFonts w:ascii="Calibri" w:hAnsi="Calibri" w:cs="Calibri"/>
          <w:sz w:val="22"/>
          <w:szCs w:val="22"/>
        </w:rPr>
        <w:lastRenderedPageBreak/>
        <w:t>implementation level with external 3rd party vendors / partners (in order to accomplish System Integration Testing [SIT]</w:t>
      </w:r>
      <w:r w:rsidR="00410429">
        <w:rPr>
          <w:rFonts w:ascii="Calibri" w:hAnsi="Calibri" w:cs="Calibri"/>
          <w:sz w:val="22"/>
          <w:szCs w:val="22"/>
        </w:rPr>
        <w:t xml:space="preserve"> milestone) system application.</w:t>
      </w:r>
    </w:p>
    <w:p w:rsidR="00EC798C" w:rsidRPr="00EC798C" w:rsidRDefault="00EC798C" w:rsidP="00EC798C">
      <w:pPr>
        <w:pStyle w:val="ListParagraph"/>
        <w:numPr>
          <w:ilvl w:val="0"/>
          <w:numId w:val="31"/>
        </w:numPr>
        <w:ind w:left="360"/>
        <w:jc w:val="both"/>
        <w:rPr>
          <w:rFonts w:ascii="Calibri" w:hAnsi="Calibri" w:cs="Calibri"/>
          <w:sz w:val="22"/>
          <w:szCs w:val="22"/>
        </w:rPr>
      </w:pPr>
      <w:r w:rsidRPr="00EC798C">
        <w:rPr>
          <w:rFonts w:ascii="Calibri" w:hAnsi="Calibri" w:cs="Calibri"/>
          <w:sz w:val="22"/>
          <w:szCs w:val="22"/>
        </w:rPr>
        <w:t>Defined, designed and elicited core business objectives in order to deliver qualitative product, program and project with optimum utilization and the most efficient use of enterprise resources.</w:t>
      </w:r>
    </w:p>
    <w:p w:rsidR="00457BCD" w:rsidRPr="00C07C99" w:rsidRDefault="00457BCD" w:rsidP="00457BCD">
      <w:pPr>
        <w:pStyle w:val="ListParagraph"/>
        <w:numPr>
          <w:ilvl w:val="0"/>
          <w:numId w:val="31"/>
        </w:numPr>
        <w:ind w:left="360"/>
        <w:jc w:val="both"/>
        <w:rPr>
          <w:rFonts w:ascii="Calibri" w:hAnsi="Calibri" w:cs="Calibri"/>
          <w:sz w:val="22"/>
          <w:szCs w:val="22"/>
        </w:rPr>
      </w:pPr>
      <w:r w:rsidRPr="001C172D">
        <w:rPr>
          <w:rFonts w:ascii="Calibri" w:hAnsi="Calibri" w:cs="Calibri"/>
          <w:sz w:val="22"/>
          <w:szCs w:val="22"/>
        </w:rPr>
        <w:t>Manage</w:t>
      </w:r>
      <w:r w:rsidRPr="00C07C99">
        <w:rPr>
          <w:rFonts w:ascii="Calibri" w:hAnsi="Calibri" w:cs="Calibri"/>
          <w:sz w:val="22"/>
          <w:szCs w:val="22"/>
        </w:rPr>
        <w:t>d</w:t>
      </w:r>
      <w:r w:rsidRPr="001C172D">
        <w:rPr>
          <w:rFonts w:ascii="Calibri" w:hAnsi="Calibri" w:cs="Calibri"/>
          <w:sz w:val="22"/>
          <w:szCs w:val="22"/>
        </w:rPr>
        <w:t xml:space="preserve"> </w:t>
      </w:r>
      <w:r w:rsidRPr="00C07C99">
        <w:rPr>
          <w:rFonts w:ascii="Calibri" w:hAnsi="Calibri" w:cs="Calibri"/>
          <w:sz w:val="22"/>
          <w:szCs w:val="22"/>
        </w:rPr>
        <w:t xml:space="preserve">project charter, </w:t>
      </w:r>
      <w:r w:rsidRPr="001C172D">
        <w:rPr>
          <w:rFonts w:ascii="Calibri" w:hAnsi="Calibri" w:cs="Calibri"/>
          <w:sz w:val="22"/>
          <w:szCs w:val="22"/>
        </w:rPr>
        <w:t xml:space="preserve">project plans, </w:t>
      </w:r>
      <w:r w:rsidRPr="00C07C99">
        <w:rPr>
          <w:rFonts w:ascii="Calibri" w:hAnsi="Calibri" w:cs="Calibri"/>
          <w:sz w:val="22"/>
          <w:szCs w:val="22"/>
        </w:rPr>
        <w:t xml:space="preserve">scope statement, </w:t>
      </w:r>
      <w:r w:rsidRPr="001C172D">
        <w:rPr>
          <w:rFonts w:ascii="Calibri" w:hAnsi="Calibri" w:cs="Calibri"/>
          <w:sz w:val="22"/>
          <w:szCs w:val="22"/>
        </w:rPr>
        <w:t xml:space="preserve">project execution, risk mitigation, </w:t>
      </w:r>
      <w:r w:rsidRPr="00C07C99">
        <w:rPr>
          <w:rFonts w:ascii="Calibri" w:hAnsi="Calibri" w:cs="Calibri"/>
          <w:sz w:val="22"/>
          <w:szCs w:val="22"/>
        </w:rPr>
        <w:t xml:space="preserve">contingency plan </w:t>
      </w:r>
      <w:r w:rsidRPr="001C172D">
        <w:rPr>
          <w:rFonts w:ascii="Calibri" w:hAnsi="Calibri" w:cs="Calibri"/>
          <w:sz w:val="22"/>
          <w:szCs w:val="22"/>
        </w:rPr>
        <w:t>and achievement of project and program objectives.</w:t>
      </w:r>
      <w:r w:rsidRPr="00C07C99">
        <w:rPr>
          <w:rFonts w:ascii="Calibri" w:hAnsi="Calibri" w:cs="Calibri"/>
          <w:sz w:val="22"/>
          <w:szCs w:val="22"/>
        </w:rPr>
        <w:t xml:space="preserve"> Managed SIT &amp; UAT test activities by ensuring defects are logged accurately </w:t>
      </w:r>
      <w:r>
        <w:rPr>
          <w:rFonts w:ascii="Calibri" w:hAnsi="Calibri" w:cs="Calibri"/>
          <w:sz w:val="22"/>
          <w:szCs w:val="22"/>
        </w:rPr>
        <w:t xml:space="preserve">in JIRA </w:t>
      </w:r>
      <w:r w:rsidRPr="00C07C99">
        <w:rPr>
          <w:rFonts w:ascii="Calibri" w:hAnsi="Calibri" w:cs="Calibri"/>
          <w:sz w:val="22"/>
          <w:szCs w:val="22"/>
        </w:rPr>
        <w:t>and issues resolved appropriately.</w:t>
      </w:r>
    </w:p>
    <w:p w:rsidR="00457BCD" w:rsidRDefault="00457BCD" w:rsidP="00457BCD">
      <w:pPr>
        <w:pStyle w:val="ListParagraph"/>
        <w:numPr>
          <w:ilvl w:val="0"/>
          <w:numId w:val="31"/>
        </w:numPr>
        <w:ind w:left="360"/>
        <w:jc w:val="both"/>
        <w:rPr>
          <w:rFonts w:ascii="Calibri" w:hAnsi="Calibri" w:cs="Calibri"/>
          <w:sz w:val="22"/>
          <w:szCs w:val="22"/>
        </w:rPr>
      </w:pPr>
      <w:r>
        <w:rPr>
          <w:rFonts w:ascii="Calibri" w:hAnsi="Calibri" w:cs="Calibri"/>
          <w:sz w:val="22"/>
          <w:szCs w:val="22"/>
        </w:rPr>
        <w:t>Created, aligned and logged EPICS, User Stories / Features, Tasks (Development, Infrastructure &amp; QA Tasks), Bugs, Defects, BRs (Build Requests), DRs (Deployment Reques</w:t>
      </w:r>
      <w:r w:rsidR="00E72459">
        <w:rPr>
          <w:rFonts w:ascii="Calibri" w:hAnsi="Calibri" w:cs="Calibri"/>
          <w:sz w:val="22"/>
          <w:szCs w:val="22"/>
        </w:rPr>
        <w:t>ts), Issues, etc. in JIRA tool.</w:t>
      </w:r>
    </w:p>
    <w:p w:rsidR="00777448" w:rsidRDefault="00457BCD" w:rsidP="002B48F5">
      <w:pPr>
        <w:pStyle w:val="ListParagraph"/>
        <w:numPr>
          <w:ilvl w:val="0"/>
          <w:numId w:val="31"/>
        </w:numPr>
        <w:ind w:left="360"/>
        <w:jc w:val="both"/>
        <w:rPr>
          <w:rFonts w:ascii="Calibri" w:hAnsi="Calibri" w:cs="Calibri"/>
          <w:sz w:val="22"/>
          <w:szCs w:val="22"/>
        </w:rPr>
      </w:pPr>
      <w:r w:rsidRPr="00777448">
        <w:rPr>
          <w:rFonts w:ascii="Calibri" w:hAnsi="Calibri" w:cs="Calibri"/>
          <w:sz w:val="22"/>
          <w:szCs w:val="22"/>
        </w:rPr>
        <w:t>Strong knowledge of Unix commands and running those Unix commands in various</w:t>
      </w:r>
      <w:r w:rsidR="00777448">
        <w:rPr>
          <w:rFonts w:ascii="Calibri" w:hAnsi="Calibri" w:cs="Calibri"/>
          <w:sz w:val="22"/>
          <w:szCs w:val="22"/>
        </w:rPr>
        <w:t xml:space="preserve"> boxes to validate server logs.</w:t>
      </w:r>
    </w:p>
    <w:p w:rsidR="00773423" w:rsidRPr="00773423" w:rsidRDefault="00773423" w:rsidP="00773423">
      <w:pPr>
        <w:pStyle w:val="ListParagraph"/>
        <w:numPr>
          <w:ilvl w:val="0"/>
          <w:numId w:val="31"/>
        </w:numPr>
        <w:ind w:left="360"/>
        <w:jc w:val="both"/>
        <w:rPr>
          <w:rFonts w:ascii="Calibri" w:hAnsi="Calibri" w:cs="Calibri"/>
          <w:sz w:val="22"/>
          <w:szCs w:val="22"/>
        </w:rPr>
      </w:pPr>
      <w:r w:rsidRPr="00773423">
        <w:rPr>
          <w:rFonts w:ascii="Calibri" w:hAnsi="Calibri" w:cs="Calibri"/>
          <w:sz w:val="22"/>
          <w:szCs w:val="22"/>
        </w:rPr>
        <w:t>Effectively and lucidly communicated project risks, issues (especially launch gating), dependencies, progress status, launches, concerns and retrospectives in structured RAID template designed and choreographed by me.</w:t>
      </w:r>
    </w:p>
    <w:p w:rsidR="00457BCD" w:rsidRDefault="00457BCD" w:rsidP="005A2FD0">
      <w:pPr>
        <w:pStyle w:val="ListParagraph"/>
        <w:ind w:left="0"/>
        <w:jc w:val="both"/>
        <w:rPr>
          <w:rFonts w:ascii="Calibri" w:hAnsi="Calibri" w:cs="Calibri"/>
          <w:b/>
          <w:sz w:val="22"/>
          <w:szCs w:val="22"/>
          <w:u w:val="single"/>
        </w:rPr>
      </w:pPr>
      <w:r w:rsidRPr="00CF3D33">
        <w:rPr>
          <w:rFonts w:ascii="Calibri" w:hAnsi="Calibri" w:cs="Calibri"/>
          <w:b/>
          <w:sz w:val="22"/>
          <w:szCs w:val="22"/>
        </w:rPr>
        <w:t>Environment:</w:t>
      </w:r>
      <w:r>
        <w:rPr>
          <w:rFonts w:ascii="Calibri" w:hAnsi="Calibri" w:cs="Calibri"/>
          <w:b/>
          <w:sz w:val="22"/>
          <w:szCs w:val="22"/>
        </w:rPr>
        <w:t xml:space="preserve"> </w:t>
      </w:r>
      <w:r w:rsidRPr="00F712E6">
        <w:rPr>
          <w:rFonts w:ascii="Calibri" w:hAnsi="Calibri" w:cs="Calibri"/>
          <w:sz w:val="22"/>
          <w:szCs w:val="22"/>
        </w:rPr>
        <w:t xml:space="preserve">Activiti BPM, XML Spy, RestFUL API, SoapUI, HP Quality Center ALM (Application Lifecycle Management) 12.20 &amp; 12.01, Quest Toad For Oracle 12.0 (64bit), Programmer’s Notepad, PuTTY.exe, JIRA, CA’s Clarity PPM, Cloudsite SharePoint, Confluence document repository, APEX Search Client RealTime application, DB2 AppDevClient 9.7, MS Office Project Standard 2007, MS Office Standard 2007, MS Office Visio Standard, Open Source XML tools, Oracle Client 11g R2 11.2.0.1.0, </w:t>
      </w:r>
      <w:r w:rsidR="00CB20B8">
        <w:rPr>
          <w:rFonts w:ascii="Calibri" w:hAnsi="Calibri" w:cs="Calibri"/>
          <w:sz w:val="22"/>
          <w:szCs w:val="22"/>
        </w:rPr>
        <w:t xml:space="preserve">Techsmith’s </w:t>
      </w:r>
      <w:r w:rsidRPr="00F712E6">
        <w:rPr>
          <w:rFonts w:ascii="Calibri" w:hAnsi="Calibri" w:cs="Calibri"/>
          <w:sz w:val="22"/>
          <w:szCs w:val="22"/>
        </w:rPr>
        <w:t xml:space="preserve">SnagIT </w:t>
      </w:r>
      <w:r w:rsidR="004C17F9">
        <w:rPr>
          <w:rFonts w:ascii="Calibri" w:hAnsi="Calibri" w:cs="Calibri"/>
          <w:sz w:val="22"/>
          <w:szCs w:val="22"/>
        </w:rPr>
        <w:t xml:space="preserve">Editor </w:t>
      </w:r>
      <w:r w:rsidR="0055599B">
        <w:rPr>
          <w:rFonts w:ascii="Calibri" w:hAnsi="Calibri" w:cs="Calibri"/>
          <w:sz w:val="22"/>
          <w:szCs w:val="22"/>
        </w:rPr>
        <w:t>12, SQL Developer 4.1.3</w:t>
      </w:r>
      <w:r w:rsidRPr="00F712E6">
        <w:rPr>
          <w:rFonts w:ascii="Calibri" w:hAnsi="Calibri" w:cs="Calibri"/>
          <w:sz w:val="22"/>
          <w:szCs w:val="22"/>
        </w:rPr>
        <w:t>.</w:t>
      </w:r>
    </w:p>
    <w:p w:rsidR="00457BCD" w:rsidRDefault="00457BCD" w:rsidP="009763A3">
      <w:pPr>
        <w:pStyle w:val="ListParagraph"/>
        <w:ind w:left="0"/>
        <w:rPr>
          <w:rFonts w:ascii="Calibri" w:hAnsi="Calibri" w:cs="Calibri"/>
          <w:b/>
          <w:sz w:val="22"/>
          <w:szCs w:val="22"/>
          <w:u w:val="single"/>
        </w:rPr>
      </w:pPr>
    </w:p>
    <w:p w:rsidR="009763A3" w:rsidRPr="001450C0" w:rsidRDefault="009763A3" w:rsidP="009763A3">
      <w:pPr>
        <w:pStyle w:val="ListParagraph"/>
        <w:ind w:left="0"/>
        <w:rPr>
          <w:rFonts w:ascii="Calibri" w:hAnsi="Calibri" w:cs="Calibri"/>
          <w:b/>
          <w:sz w:val="22"/>
          <w:szCs w:val="22"/>
          <w:u w:val="single"/>
        </w:rPr>
      </w:pPr>
      <w:r>
        <w:rPr>
          <w:rFonts w:ascii="Calibri" w:hAnsi="Calibri" w:cs="Calibri"/>
          <w:b/>
          <w:sz w:val="22"/>
          <w:szCs w:val="22"/>
          <w:u w:val="single"/>
        </w:rPr>
        <w:t>Chubb Insurance / Chubb Group of Insurance Companies, Whitehouse Station</w:t>
      </w:r>
      <w:r w:rsidRPr="001450C0">
        <w:rPr>
          <w:rFonts w:ascii="Calibri" w:hAnsi="Calibri" w:cs="Calibri"/>
          <w:b/>
          <w:sz w:val="22"/>
          <w:szCs w:val="22"/>
          <w:u w:val="single"/>
        </w:rPr>
        <w:t xml:space="preserve">, </w:t>
      </w:r>
      <w:r w:rsidRPr="00834349">
        <w:rPr>
          <w:rFonts w:ascii="Calibri" w:hAnsi="Calibri" w:cs="Calibri"/>
          <w:b/>
          <w:sz w:val="22"/>
          <w:szCs w:val="22"/>
          <w:u w:val="single"/>
        </w:rPr>
        <w:t>NJ</w:t>
      </w:r>
      <w:r w:rsidR="005A14D6">
        <w:rPr>
          <w:rFonts w:ascii="Calibri" w:hAnsi="Calibri" w:cs="Calibri"/>
          <w:b/>
          <w:sz w:val="22"/>
          <w:szCs w:val="22"/>
        </w:rPr>
        <w:t xml:space="preserve">                            </w:t>
      </w:r>
      <w:r w:rsidRPr="001450C0">
        <w:rPr>
          <w:rFonts w:ascii="Calibri" w:hAnsi="Calibri" w:cs="Calibri"/>
          <w:b/>
          <w:sz w:val="22"/>
          <w:szCs w:val="22"/>
          <w:u w:val="single"/>
        </w:rPr>
        <w:t>July 201</w:t>
      </w:r>
      <w:r>
        <w:rPr>
          <w:rFonts w:ascii="Calibri" w:hAnsi="Calibri" w:cs="Calibri"/>
          <w:b/>
          <w:sz w:val="22"/>
          <w:szCs w:val="22"/>
          <w:u w:val="single"/>
        </w:rPr>
        <w:t>5</w:t>
      </w:r>
      <w:r w:rsidRPr="001450C0">
        <w:rPr>
          <w:rFonts w:ascii="Calibri" w:hAnsi="Calibri" w:cs="Calibri"/>
          <w:b/>
          <w:sz w:val="22"/>
          <w:szCs w:val="22"/>
          <w:u w:val="single"/>
        </w:rPr>
        <w:t xml:space="preserve"> – </w:t>
      </w:r>
      <w:r w:rsidR="005A14D6">
        <w:rPr>
          <w:rFonts w:ascii="Calibri" w:hAnsi="Calibri" w:cs="Calibri"/>
          <w:b/>
          <w:sz w:val="22"/>
          <w:szCs w:val="22"/>
          <w:u w:val="single"/>
        </w:rPr>
        <w:t>May 2016</w:t>
      </w:r>
    </w:p>
    <w:p w:rsidR="009763A3" w:rsidRPr="001450C0" w:rsidRDefault="006F58A6" w:rsidP="009763A3">
      <w:pPr>
        <w:pStyle w:val="ListParagraph"/>
        <w:ind w:left="0"/>
        <w:rPr>
          <w:rFonts w:ascii="Calibri" w:hAnsi="Calibri" w:cs="Calibri"/>
          <w:b/>
          <w:sz w:val="22"/>
          <w:szCs w:val="22"/>
          <w:u w:val="single"/>
        </w:rPr>
      </w:pPr>
      <w:r w:rsidRPr="001450C0">
        <w:rPr>
          <w:rFonts w:ascii="Calibri" w:hAnsi="Calibri" w:cs="Calibri"/>
          <w:b/>
          <w:sz w:val="22"/>
          <w:szCs w:val="22"/>
          <w:u w:val="single"/>
        </w:rPr>
        <w:t xml:space="preserve">Designation: </w:t>
      </w:r>
      <w:r w:rsidR="00BD13A4">
        <w:rPr>
          <w:rFonts w:ascii="Calibri" w:hAnsi="Calibri" w:cs="Calibri"/>
          <w:b/>
          <w:sz w:val="22"/>
          <w:szCs w:val="22"/>
          <w:u w:val="single"/>
        </w:rPr>
        <w:t>Sr.</w:t>
      </w:r>
      <w:r w:rsidR="009763A3" w:rsidRPr="001450C0">
        <w:rPr>
          <w:rFonts w:ascii="Calibri" w:hAnsi="Calibri" w:cs="Calibri"/>
          <w:b/>
          <w:sz w:val="22"/>
          <w:szCs w:val="22"/>
          <w:u w:val="single"/>
        </w:rPr>
        <w:t xml:space="preserve"> </w:t>
      </w:r>
      <w:r w:rsidR="00DC4DE5">
        <w:rPr>
          <w:rFonts w:ascii="Calibri" w:hAnsi="Calibri" w:cs="Calibri"/>
          <w:b/>
          <w:sz w:val="22"/>
          <w:szCs w:val="22"/>
          <w:u w:val="single"/>
        </w:rPr>
        <w:t xml:space="preserve">Technical </w:t>
      </w:r>
      <w:r w:rsidR="009763A3" w:rsidRPr="001450C0">
        <w:rPr>
          <w:rFonts w:ascii="Calibri" w:hAnsi="Calibri" w:cs="Calibri"/>
          <w:b/>
          <w:sz w:val="22"/>
          <w:szCs w:val="22"/>
          <w:u w:val="single"/>
        </w:rPr>
        <w:t>B</w:t>
      </w:r>
      <w:r w:rsidR="009763A3">
        <w:rPr>
          <w:rFonts w:ascii="Calibri" w:hAnsi="Calibri" w:cs="Calibri"/>
          <w:b/>
          <w:sz w:val="22"/>
          <w:szCs w:val="22"/>
          <w:u w:val="single"/>
        </w:rPr>
        <w:t>usiness Syste</w:t>
      </w:r>
      <w:r w:rsidR="00DC4DE5">
        <w:rPr>
          <w:rFonts w:ascii="Calibri" w:hAnsi="Calibri" w:cs="Calibri"/>
          <w:b/>
          <w:sz w:val="22"/>
          <w:szCs w:val="22"/>
          <w:u w:val="single"/>
        </w:rPr>
        <w:t>m Analyst / Project Architect</w:t>
      </w:r>
    </w:p>
    <w:p w:rsidR="009763A3" w:rsidRPr="000D7D31" w:rsidRDefault="009763A3" w:rsidP="009763A3">
      <w:pPr>
        <w:pStyle w:val="ListParagraph"/>
        <w:ind w:left="0"/>
        <w:jc w:val="both"/>
        <w:rPr>
          <w:rFonts w:ascii="Calibri" w:hAnsi="Calibri" w:cs="Calibri"/>
          <w:sz w:val="22"/>
          <w:szCs w:val="22"/>
        </w:rPr>
      </w:pPr>
      <w:r w:rsidRPr="00882CB9">
        <w:rPr>
          <w:rFonts w:ascii="Calibri" w:hAnsi="Calibri" w:cs="Calibri"/>
          <w:sz w:val="22"/>
          <w:szCs w:val="22"/>
        </w:rPr>
        <w:t>The purpose of the Client Integration initiative is to be able to view and manage PRS’ business at the client</w:t>
      </w:r>
      <w:r w:rsidR="00767C73">
        <w:rPr>
          <w:rFonts w:ascii="Calibri" w:hAnsi="Calibri" w:cs="Calibri"/>
          <w:sz w:val="22"/>
          <w:szCs w:val="22"/>
        </w:rPr>
        <w:t xml:space="preserve"> </w:t>
      </w:r>
      <w:r w:rsidRPr="00882CB9">
        <w:rPr>
          <w:rFonts w:ascii="Calibri" w:hAnsi="Calibri" w:cs="Calibri"/>
          <w:sz w:val="22"/>
          <w:szCs w:val="22"/>
        </w:rPr>
        <w:t>/</w:t>
      </w:r>
      <w:r w:rsidR="00767C73">
        <w:rPr>
          <w:rFonts w:ascii="Calibri" w:hAnsi="Calibri" w:cs="Calibri"/>
          <w:sz w:val="22"/>
          <w:szCs w:val="22"/>
        </w:rPr>
        <w:t xml:space="preserve"> </w:t>
      </w:r>
      <w:r w:rsidRPr="00882CB9">
        <w:rPr>
          <w:rFonts w:ascii="Calibri" w:hAnsi="Calibri" w:cs="Calibri"/>
          <w:sz w:val="22"/>
          <w:szCs w:val="22"/>
        </w:rPr>
        <w:t>household</w:t>
      </w:r>
      <w:r w:rsidR="00767C73">
        <w:rPr>
          <w:rFonts w:ascii="Calibri" w:hAnsi="Calibri" w:cs="Calibri"/>
          <w:sz w:val="22"/>
          <w:szCs w:val="22"/>
        </w:rPr>
        <w:t xml:space="preserve"> </w:t>
      </w:r>
      <w:r w:rsidRPr="00882CB9">
        <w:rPr>
          <w:rFonts w:ascii="Calibri" w:hAnsi="Calibri" w:cs="Calibri"/>
          <w:sz w:val="22"/>
          <w:szCs w:val="22"/>
        </w:rPr>
        <w:t>/</w:t>
      </w:r>
      <w:r w:rsidR="00767C73">
        <w:rPr>
          <w:rFonts w:ascii="Calibri" w:hAnsi="Calibri" w:cs="Calibri"/>
          <w:sz w:val="22"/>
          <w:szCs w:val="22"/>
        </w:rPr>
        <w:t xml:space="preserve"> </w:t>
      </w:r>
      <w:r w:rsidRPr="00882CB9">
        <w:rPr>
          <w:rFonts w:ascii="Calibri" w:hAnsi="Calibri" w:cs="Calibri"/>
          <w:sz w:val="22"/>
          <w:szCs w:val="22"/>
        </w:rPr>
        <w:t>account level in an integrated fashion so that we can make better and faster underwriting decisions, more effectively market and communicate with existing and potential clients, price across clients and deliver better customer service</w:t>
      </w:r>
      <w:r w:rsidR="00F7270E">
        <w:rPr>
          <w:rFonts w:ascii="Calibri" w:hAnsi="Calibri" w:cs="Calibri"/>
          <w:sz w:val="22"/>
          <w:szCs w:val="22"/>
        </w:rPr>
        <w:t>.</w:t>
      </w:r>
      <w:r w:rsidRPr="00882CB9">
        <w:rPr>
          <w:rFonts w:ascii="Calibri" w:hAnsi="Calibri" w:cs="Calibri"/>
          <w:sz w:val="22"/>
          <w:szCs w:val="22"/>
        </w:rPr>
        <w:t xml:space="preserve"> Integrate PLS &amp; ORCA into the Chubb Client MDM/UI in order to provide an integrated household policy portfolio view across key Chubb Policy Admin Systems for Personal Lines</w:t>
      </w:r>
      <w:r>
        <w:rPr>
          <w:rFonts w:ascii="Calibri" w:hAnsi="Calibri" w:cs="Calibri"/>
          <w:sz w:val="22"/>
          <w:szCs w:val="22"/>
        </w:rPr>
        <w:t xml:space="preserve"> segment, along with the other legacy Chubb’s disparate policy admin systems like MasterPiece, CAAS &amp; Yacht</w:t>
      </w:r>
      <w:r w:rsidR="009A5370">
        <w:rPr>
          <w:rFonts w:ascii="Calibri" w:hAnsi="Calibri" w:cs="Calibri"/>
          <w:sz w:val="22"/>
          <w:szCs w:val="22"/>
        </w:rPr>
        <w:t>.</w:t>
      </w:r>
    </w:p>
    <w:p w:rsidR="00CE3766" w:rsidRDefault="00CE3766" w:rsidP="00CE3766">
      <w:pPr>
        <w:pStyle w:val="ListParagraph"/>
        <w:numPr>
          <w:ilvl w:val="0"/>
          <w:numId w:val="31"/>
        </w:numPr>
        <w:ind w:left="360"/>
        <w:jc w:val="both"/>
        <w:rPr>
          <w:rFonts w:ascii="Calibri" w:hAnsi="Calibri" w:cs="Calibri"/>
          <w:sz w:val="22"/>
          <w:szCs w:val="22"/>
        </w:rPr>
      </w:pPr>
      <w:r w:rsidRPr="008353B0">
        <w:rPr>
          <w:rFonts w:ascii="Calibri" w:hAnsi="Calibri" w:cs="Calibri"/>
          <w:sz w:val="22"/>
          <w:szCs w:val="22"/>
        </w:rPr>
        <w:t>Create</w:t>
      </w:r>
      <w:r>
        <w:rPr>
          <w:rFonts w:ascii="Calibri" w:hAnsi="Calibri" w:cs="Calibri"/>
          <w:sz w:val="22"/>
          <w:szCs w:val="22"/>
        </w:rPr>
        <w:t>d</w:t>
      </w:r>
      <w:r w:rsidRPr="008353B0">
        <w:rPr>
          <w:rFonts w:ascii="Calibri" w:hAnsi="Calibri" w:cs="Calibri"/>
          <w:sz w:val="22"/>
          <w:szCs w:val="22"/>
        </w:rPr>
        <w:t xml:space="preserve"> and document</w:t>
      </w:r>
      <w:r>
        <w:rPr>
          <w:rFonts w:ascii="Calibri" w:hAnsi="Calibri" w:cs="Calibri"/>
          <w:sz w:val="22"/>
          <w:szCs w:val="22"/>
        </w:rPr>
        <w:t>ed</w:t>
      </w:r>
      <w:r w:rsidRPr="008353B0">
        <w:rPr>
          <w:rFonts w:ascii="Calibri" w:hAnsi="Calibri" w:cs="Calibri"/>
          <w:sz w:val="22"/>
          <w:szCs w:val="22"/>
        </w:rPr>
        <w:t xml:space="preserve"> roadmap for meetings with ACE. Baselined documents used for source to target mapping. Understanding CHUBB's system and applications i.e. Target system for CLIENT INT project.</w:t>
      </w:r>
    </w:p>
    <w:p w:rsidR="00CE3766" w:rsidRPr="008353B0" w:rsidRDefault="00CE3766" w:rsidP="00CE3766">
      <w:pPr>
        <w:pStyle w:val="ListParagraph"/>
        <w:numPr>
          <w:ilvl w:val="0"/>
          <w:numId w:val="31"/>
        </w:numPr>
        <w:ind w:left="360"/>
        <w:jc w:val="both"/>
        <w:rPr>
          <w:rFonts w:ascii="Calibri" w:hAnsi="Calibri" w:cs="Calibri"/>
          <w:sz w:val="22"/>
          <w:szCs w:val="22"/>
        </w:rPr>
      </w:pPr>
      <w:r>
        <w:rPr>
          <w:rFonts w:ascii="Calibri" w:hAnsi="Calibri" w:cs="Calibri"/>
          <w:sz w:val="22"/>
          <w:szCs w:val="22"/>
        </w:rPr>
        <w:t xml:space="preserve">Designed, developed and maintained consistency of the Pre-landing and Landing tables “Generic Landing Layout” file / sheet that the core execution team leveraged for Source To Target Mapping sessions. </w:t>
      </w:r>
    </w:p>
    <w:p w:rsidR="00CE3766" w:rsidRPr="00145928" w:rsidRDefault="00CE3766" w:rsidP="00CE3766">
      <w:pPr>
        <w:pStyle w:val="ListParagraph"/>
        <w:numPr>
          <w:ilvl w:val="0"/>
          <w:numId w:val="31"/>
        </w:numPr>
        <w:ind w:left="360"/>
        <w:jc w:val="both"/>
        <w:rPr>
          <w:rFonts w:ascii="Calibri" w:hAnsi="Calibri" w:cs="Calibri"/>
          <w:sz w:val="22"/>
          <w:szCs w:val="22"/>
        </w:rPr>
      </w:pPr>
      <w:r>
        <w:rPr>
          <w:rFonts w:ascii="Calibri" w:hAnsi="Calibri" w:cs="Calibri"/>
          <w:sz w:val="22"/>
          <w:szCs w:val="22"/>
        </w:rPr>
        <w:t xml:space="preserve">Created and documented High Level Data Movement and Data Flow diagrams, High Level &amp; Detailed Conceptual Architecture diagrams using BPMN (Business Process Model and Notation) standards encapsulating every system components within visio flows. </w:t>
      </w:r>
      <w:r w:rsidRPr="00145928">
        <w:rPr>
          <w:rFonts w:ascii="Calibri" w:hAnsi="Calibri" w:cs="Calibri"/>
          <w:sz w:val="22"/>
          <w:szCs w:val="22"/>
        </w:rPr>
        <w:t>Conducted thorough analysis on CPI data models fo</w:t>
      </w:r>
      <w:r>
        <w:rPr>
          <w:rFonts w:ascii="Calibri" w:hAnsi="Calibri" w:cs="Calibri"/>
          <w:sz w:val="22"/>
          <w:szCs w:val="22"/>
        </w:rPr>
        <w:t>r Subject Of Insurance, Policy,</w:t>
      </w:r>
      <w:r w:rsidRPr="00145928">
        <w:rPr>
          <w:rFonts w:ascii="Calibri" w:hAnsi="Calibri" w:cs="Calibri"/>
          <w:sz w:val="22"/>
          <w:szCs w:val="22"/>
        </w:rPr>
        <w:t xml:space="preserve"> Policy Term, Business Party schemas.</w:t>
      </w:r>
    </w:p>
    <w:p w:rsidR="00CE3766" w:rsidRPr="00E14B77" w:rsidRDefault="00CE3766" w:rsidP="00CE3766">
      <w:pPr>
        <w:pStyle w:val="ListParagraph"/>
        <w:numPr>
          <w:ilvl w:val="0"/>
          <w:numId w:val="31"/>
        </w:numPr>
        <w:ind w:left="360"/>
        <w:jc w:val="both"/>
        <w:rPr>
          <w:rFonts w:ascii="Calibri" w:hAnsi="Calibri" w:cs="Calibri"/>
          <w:sz w:val="22"/>
          <w:szCs w:val="22"/>
        </w:rPr>
      </w:pPr>
      <w:r w:rsidRPr="008353B0">
        <w:rPr>
          <w:rFonts w:ascii="Calibri" w:hAnsi="Calibri" w:cs="Calibri"/>
          <w:sz w:val="22"/>
          <w:szCs w:val="22"/>
        </w:rPr>
        <w:t xml:space="preserve">Confirmed on the mapping performed within “ORCA Policy Status Mapping” sheet for “Transaction Status” type and “Contract </w:t>
      </w:r>
      <w:r w:rsidRPr="00E14B77">
        <w:rPr>
          <w:rFonts w:ascii="Calibri" w:hAnsi="Calibri" w:cs="Calibri"/>
          <w:sz w:val="22"/>
          <w:szCs w:val="22"/>
        </w:rPr>
        <w:t xml:space="preserve">Status” type. Confirmed the data points in “Match Columns” column for the “Match Rules” from “Client INT ORCA Match Rules” sheet. Gave an overview on “System Triggers” and introduced team on triggers. </w:t>
      </w:r>
    </w:p>
    <w:p w:rsidR="00CE3766" w:rsidRDefault="00CE3766" w:rsidP="00CE3766">
      <w:pPr>
        <w:pStyle w:val="ListParagraph"/>
        <w:numPr>
          <w:ilvl w:val="0"/>
          <w:numId w:val="31"/>
        </w:numPr>
        <w:ind w:left="360"/>
        <w:jc w:val="both"/>
        <w:rPr>
          <w:rFonts w:ascii="Calibri" w:hAnsi="Calibri" w:cs="Calibri"/>
          <w:sz w:val="22"/>
          <w:szCs w:val="22"/>
        </w:rPr>
      </w:pPr>
      <w:r w:rsidRPr="00E14B77">
        <w:rPr>
          <w:rFonts w:ascii="Calibri" w:hAnsi="Calibri" w:cs="Calibri"/>
          <w:sz w:val="22"/>
          <w:szCs w:val="22"/>
        </w:rPr>
        <w:t>Integrated Survivorship Rules for 6 Personal Lines Systems. Overview of “Survivorship Rules” (like “What is Survivorship and what does it mean to MDM process &amp; Client UI application?”) and introduce team to “Survivorship / Survival Rules Matrix” sheet</w:t>
      </w:r>
      <w:r>
        <w:rPr>
          <w:rFonts w:ascii="Calibri" w:hAnsi="Calibri" w:cs="Calibri"/>
          <w:sz w:val="22"/>
          <w:szCs w:val="22"/>
        </w:rPr>
        <w:t>.</w:t>
      </w:r>
    </w:p>
    <w:p w:rsidR="00CE3766" w:rsidRDefault="00CE3766" w:rsidP="00CE3766">
      <w:pPr>
        <w:pStyle w:val="BodyTextIndent3"/>
        <w:numPr>
          <w:ilvl w:val="0"/>
          <w:numId w:val="31"/>
        </w:numPr>
        <w:spacing w:after="0"/>
        <w:ind w:left="360"/>
        <w:jc w:val="both"/>
        <w:rPr>
          <w:rFonts w:ascii="Calibri" w:hAnsi="Calibri" w:cs="Calibri"/>
          <w:sz w:val="22"/>
          <w:szCs w:val="22"/>
        </w:rPr>
      </w:pPr>
      <w:r w:rsidRPr="00055865">
        <w:rPr>
          <w:rFonts w:ascii="Calibri" w:hAnsi="Calibri" w:cs="Calibri"/>
          <w:sz w:val="22"/>
          <w:szCs w:val="22"/>
        </w:rPr>
        <w:t>Was responsible for identifying and documenting business rules and creating detailed Use Cases, Use Case models, Use Case diagrams and Object Oriented Analysis and Designs (OOAD) using UML (Unified Modeling Language).</w:t>
      </w:r>
    </w:p>
    <w:p w:rsidR="009763A3" w:rsidRDefault="00CE3766" w:rsidP="00CE3766">
      <w:pPr>
        <w:pStyle w:val="ListParagraph"/>
        <w:numPr>
          <w:ilvl w:val="0"/>
          <w:numId w:val="31"/>
        </w:numPr>
        <w:ind w:left="360"/>
        <w:jc w:val="both"/>
        <w:rPr>
          <w:rFonts w:ascii="Calibri" w:hAnsi="Calibri" w:cs="Calibri"/>
          <w:sz w:val="22"/>
          <w:szCs w:val="22"/>
        </w:rPr>
      </w:pPr>
      <w:r w:rsidRPr="00D35EE1">
        <w:rPr>
          <w:rFonts w:ascii="Calibri" w:hAnsi="Calibri" w:cs="Calibri"/>
          <w:sz w:val="22"/>
          <w:szCs w:val="22"/>
        </w:rPr>
        <w:t>Prepared ER Diagrams, documented Data Dictionary, identified database schemas, its data elements/fields, and studied their nomenclatures from the identified columns, for phased deliverables.</w:t>
      </w:r>
      <w:r w:rsidR="009763A3" w:rsidRPr="008353B0">
        <w:rPr>
          <w:rFonts w:ascii="Calibri" w:hAnsi="Calibri" w:cs="Calibri"/>
          <w:sz w:val="22"/>
          <w:szCs w:val="22"/>
        </w:rPr>
        <w:t xml:space="preserve"> </w:t>
      </w:r>
    </w:p>
    <w:p w:rsidR="00880364" w:rsidRDefault="009763A3" w:rsidP="002516AE">
      <w:pPr>
        <w:pStyle w:val="ListParagraph"/>
        <w:ind w:left="0"/>
        <w:jc w:val="both"/>
        <w:rPr>
          <w:rFonts w:ascii="Calibri" w:hAnsi="Calibri" w:cs="Calibri"/>
          <w:b/>
          <w:sz w:val="22"/>
          <w:szCs w:val="22"/>
          <w:u w:val="single"/>
        </w:rPr>
      </w:pPr>
      <w:r w:rsidRPr="00CF3D33">
        <w:rPr>
          <w:rFonts w:ascii="Calibri" w:hAnsi="Calibri" w:cs="Calibri"/>
          <w:b/>
          <w:sz w:val="22"/>
          <w:szCs w:val="22"/>
        </w:rPr>
        <w:t>Environment:</w:t>
      </w:r>
      <w:r>
        <w:rPr>
          <w:rFonts w:ascii="Calibri" w:hAnsi="Calibri" w:cs="Calibri"/>
          <w:sz w:val="22"/>
          <w:szCs w:val="22"/>
        </w:rPr>
        <w:t xml:space="preserve"> </w:t>
      </w:r>
      <w:r w:rsidR="0087265A">
        <w:rPr>
          <w:rFonts w:ascii="Calibri" w:hAnsi="Calibri" w:cs="Calibri"/>
          <w:sz w:val="22"/>
          <w:szCs w:val="22"/>
        </w:rPr>
        <w:t>Informatica Data Director (IDD), Informatica Analyzer, DB2, Informatica Power Center, MDM, Oracle 11g, In</w:t>
      </w:r>
      <w:r w:rsidR="003201A3">
        <w:rPr>
          <w:rFonts w:ascii="Calibri" w:hAnsi="Calibri" w:cs="Calibri"/>
          <w:sz w:val="22"/>
          <w:szCs w:val="22"/>
        </w:rPr>
        <w:t>formation Builder’s WebFocus 8,</w:t>
      </w:r>
      <w:r w:rsidR="0087265A">
        <w:rPr>
          <w:rFonts w:ascii="Calibri" w:hAnsi="Calibri" w:cs="Calibri"/>
          <w:sz w:val="22"/>
          <w:szCs w:val="22"/>
        </w:rPr>
        <w:t xml:space="preserve"> IBM Cognos Report Studio 10, IBM Lotus Notes, CICS, Cobol, Oracle SQL Server, MS Visio, </w:t>
      </w:r>
      <w:r w:rsidR="00F254C2">
        <w:rPr>
          <w:rFonts w:ascii="Calibri" w:hAnsi="Calibri" w:cs="Calibri"/>
          <w:sz w:val="22"/>
          <w:szCs w:val="22"/>
        </w:rPr>
        <w:t>MS Office Suite</w:t>
      </w:r>
      <w:r w:rsidR="0087265A" w:rsidRPr="0087265A">
        <w:rPr>
          <w:rFonts w:ascii="Calibri" w:hAnsi="Calibri" w:cs="Calibri"/>
          <w:sz w:val="22"/>
          <w:szCs w:val="22"/>
        </w:rPr>
        <w:t>, MasterPiece, Guidewire policy admin system, CAAS, Yac</w:t>
      </w:r>
      <w:r w:rsidR="004657F1">
        <w:rPr>
          <w:rFonts w:ascii="Calibri" w:hAnsi="Calibri" w:cs="Calibri"/>
          <w:sz w:val="22"/>
          <w:szCs w:val="22"/>
        </w:rPr>
        <w:t>ht, PLS, ORCA, DRC</w:t>
      </w:r>
      <w:r w:rsidR="0087265A" w:rsidRPr="0087265A">
        <w:rPr>
          <w:rFonts w:ascii="Calibri" w:hAnsi="Calibri" w:cs="Calibri"/>
          <w:sz w:val="22"/>
          <w:szCs w:val="22"/>
        </w:rPr>
        <w:t>, SharePoint</w:t>
      </w:r>
      <w:r w:rsidR="0087265A">
        <w:rPr>
          <w:rFonts w:ascii="Calibri" w:hAnsi="Calibri" w:cs="Calibri"/>
          <w:sz w:val="22"/>
          <w:szCs w:val="22"/>
        </w:rPr>
        <w:t>.</w:t>
      </w:r>
    </w:p>
    <w:p w:rsidR="009763A3" w:rsidRDefault="009763A3" w:rsidP="00457BCD">
      <w:pPr>
        <w:pStyle w:val="ListParagraph"/>
        <w:ind w:left="0"/>
        <w:jc w:val="both"/>
        <w:rPr>
          <w:rFonts w:ascii="Calibri" w:hAnsi="Calibri" w:cs="Calibri"/>
          <w:b/>
          <w:sz w:val="22"/>
          <w:szCs w:val="22"/>
          <w:u w:val="single"/>
        </w:rPr>
      </w:pPr>
    </w:p>
    <w:p w:rsidR="00DD18BE" w:rsidRPr="00DD18BE" w:rsidRDefault="00DD18BE" w:rsidP="00DD18BE">
      <w:pPr>
        <w:pStyle w:val="ListParagraph"/>
        <w:ind w:left="0"/>
        <w:rPr>
          <w:rFonts w:ascii="Calibri" w:hAnsi="Calibri" w:cs="Calibri"/>
          <w:b/>
          <w:sz w:val="22"/>
          <w:szCs w:val="22"/>
          <w:u w:val="single"/>
        </w:rPr>
      </w:pPr>
      <w:r w:rsidRPr="00DD18BE">
        <w:rPr>
          <w:rFonts w:ascii="Calibri" w:hAnsi="Calibri" w:cs="Calibri"/>
          <w:b/>
          <w:sz w:val="22"/>
          <w:szCs w:val="22"/>
          <w:u w:val="single"/>
        </w:rPr>
        <w:t>Bed Bath and Beyond, Union, NJ</w:t>
      </w:r>
      <w:r w:rsidRPr="00DD18BE">
        <w:rPr>
          <w:rFonts w:ascii="Calibri" w:hAnsi="Calibri" w:cs="Calibri"/>
          <w:b/>
          <w:sz w:val="22"/>
          <w:szCs w:val="22"/>
        </w:rPr>
        <w:t xml:space="preserve">                                          </w:t>
      </w:r>
      <w:r w:rsidRPr="00DD18BE">
        <w:rPr>
          <w:rFonts w:ascii="Calibri" w:hAnsi="Calibri" w:cs="Calibri"/>
          <w:b/>
          <w:sz w:val="22"/>
          <w:szCs w:val="22"/>
        </w:rPr>
        <w:tab/>
      </w:r>
      <w:r w:rsidRPr="00DD18BE">
        <w:rPr>
          <w:rFonts w:ascii="Calibri" w:hAnsi="Calibri" w:cs="Calibri"/>
          <w:b/>
          <w:sz w:val="22"/>
          <w:szCs w:val="22"/>
        </w:rPr>
        <w:tab/>
      </w:r>
      <w:r w:rsidRPr="00DD18BE">
        <w:rPr>
          <w:rFonts w:ascii="Calibri" w:hAnsi="Calibri" w:cs="Calibri"/>
          <w:b/>
          <w:sz w:val="22"/>
          <w:szCs w:val="22"/>
        </w:rPr>
        <w:tab/>
      </w:r>
      <w:r w:rsidRPr="00DD18BE">
        <w:rPr>
          <w:rFonts w:ascii="Calibri" w:hAnsi="Calibri" w:cs="Calibri"/>
          <w:b/>
          <w:sz w:val="22"/>
          <w:szCs w:val="22"/>
        </w:rPr>
        <w:tab/>
      </w:r>
      <w:r w:rsidRPr="00DD18BE">
        <w:rPr>
          <w:rFonts w:ascii="Calibri" w:hAnsi="Calibri" w:cs="Calibri"/>
          <w:b/>
          <w:sz w:val="22"/>
          <w:szCs w:val="22"/>
        </w:rPr>
        <w:tab/>
      </w:r>
      <w:r w:rsidR="00FE17D0">
        <w:rPr>
          <w:rFonts w:ascii="Calibri" w:hAnsi="Calibri" w:cs="Calibri"/>
          <w:b/>
          <w:sz w:val="22"/>
          <w:szCs w:val="22"/>
        </w:rPr>
        <w:t xml:space="preserve">             </w:t>
      </w:r>
      <w:r w:rsidR="00880364">
        <w:rPr>
          <w:rFonts w:ascii="Calibri" w:hAnsi="Calibri" w:cs="Calibri"/>
          <w:b/>
          <w:sz w:val="22"/>
          <w:szCs w:val="22"/>
        </w:rPr>
        <w:t xml:space="preserve">      </w:t>
      </w:r>
      <w:r w:rsidR="00BC124F">
        <w:rPr>
          <w:rFonts w:ascii="Calibri" w:hAnsi="Calibri" w:cs="Calibri"/>
          <w:b/>
          <w:sz w:val="22"/>
          <w:szCs w:val="22"/>
          <w:u w:val="single"/>
        </w:rPr>
        <w:t>July 2014</w:t>
      </w:r>
      <w:r w:rsidR="00880364">
        <w:rPr>
          <w:rFonts w:ascii="Calibri" w:hAnsi="Calibri" w:cs="Calibri"/>
          <w:b/>
          <w:sz w:val="22"/>
          <w:szCs w:val="22"/>
          <w:u w:val="single"/>
        </w:rPr>
        <w:t xml:space="preserve"> – July 2015</w:t>
      </w:r>
    </w:p>
    <w:p w:rsidR="00DD18BE" w:rsidRPr="00DD18BE" w:rsidRDefault="00AD6E8C" w:rsidP="00DD18BE">
      <w:pPr>
        <w:pStyle w:val="ListParagraph"/>
        <w:ind w:left="0"/>
        <w:rPr>
          <w:rFonts w:ascii="Calibri" w:hAnsi="Calibri" w:cs="Calibri"/>
          <w:b/>
          <w:sz w:val="22"/>
          <w:szCs w:val="22"/>
          <w:u w:val="single"/>
        </w:rPr>
      </w:pPr>
      <w:r w:rsidRPr="001450C0">
        <w:rPr>
          <w:rFonts w:ascii="Calibri" w:hAnsi="Calibri" w:cs="Calibri"/>
          <w:b/>
          <w:sz w:val="22"/>
          <w:szCs w:val="22"/>
          <w:u w:val="single"/>
        </w:rPr>
        <w:t xml:space="preserve">Designation: </w:t>
      </w:r>
      <w:r w:rsidR="00DD18BE" w:rsidRPr="00DD18BE">
        <w:rPr>
          <w:rFonts w:ascii="Calibri" w:hAnsi="Calibri" w:cs="Calibri"/>
          <w:b/>
          <w:sz w:val="22"/>
          <w:szCs w:val="22"/>
          <w:u w:val="single"/>
        </w:rPr>
        <w:t>Lead</w:t>
      </w:r>
      <w:r w:rsidR="006B62EF">
        <w:rPr>
          <w:rFonts w:ascii="Calibri" w:hAnsi="Calibri" w:cs="Calibri"/>
          <w:b/>
          <w:sz w:val="22"/>
          <w:szCs w:val="22"/>
          <w:u w:val="single"/>
        </w:rPr>
        <w:t xml:space="preserve"> Technical</w:t>
      </w:r>
      <w:r w:rsidR="00DD18BE" w:rsidRPr="00DD18BE">
        <w:rPr>
          <w:rFonts w:ascii="Calibri" w:hAnsi="Calibri" w:cs="Calibri"/>
          <w:b/>
          <w:sz w:val="22"/>
          <w:szCs w:val="22"/>
          <w:u w:val="single"/>
        </w:rPr>
        <w:t xml:space="preserve"> Business System Analyst / </w:t>
      </w:r>
      <w:r w:rsidR="006B62EF">
        <w:rPr>
          <w:rFonts w:ascii="Calibri" w:hAnsi="Calibri" w:cs="Calibri"/>
          <w:b/>
          <w:sz w:val="22"/>
          <w:szCs w:val="22"/>
          <w:u w:val="single"/>
        </w:rPr>
        <w:t xml:space="preserve">Technical </w:t>
      </w:r>
      <w:r w:rsidR="00A13818">
        <w:rPr>
          <w:rFonts w:ascii="Calibri" w:hAnsi="Calibri" w:cs="Calibri"/>
          <w:b/>
          <w:sz w:val="22"/>
          <w:szCs w:val="22"/>
          <w:u w:val="single"/>
        </w:rPr>
        <w:t>Product Manager</w:t>
      </w:r>
    </w:p>
    <w:p w:rsidR="00DD18BE" w:rsidRPr="00314027" w:rsidRDefault="00DD18BE" w:rsidP="00314027">
      <w:pPr>
        <w:pStyle w:val="ListParagraph"/>
        <w:ind w:left="0"/>
        <w:jc w:val="both"/>
        <w:rPr>
          <w:rFonts w:ascii="Calibri" w:hAnsi="Calibri" w:cs="Calibri"/>
          <w:b/>
          <w:sz w:val="22"/>
          <w:szCs w:val="22"/>
        </w:rPr>
      </w:pPr>
      <w:r w:rsidRPr="00FE17D0">
        <w:rPr>
          <w:rFonts w:ascii="Calibri" w:hAnsi="Calibri" w:cs="Calibri"/>
          <w:sz w:val="22"/>
          <w:szCs w:val="22"/>
        </w:rPr>
        <w:t>Prime focus of the EXIM/Universal Cart was to have the ability to export products/items from BBBY’s online channels (both desktop &amp; mobile applications) to 3rd party vendor sites that offer personalization and/or customization services (like monogramming, etching,</w:t>
      </w:r>
      <w:r w:rsidR="0013309D">
        <w:rPr>
          <w:rFonts w:ascii="Calibri" w:hAnsi="Calibri" w:cs="Calibri"/>
          <w:sz w:val="22"/>
          <w:szCs w:val="22"/>
        </w:rPr>
        <w:t xml:space="preserve"> sublimation/printing etc.) not</w:t>
      </w:r>
      <w:r w:rsidRPr="00FE17D0">
        <w:rPr>
          <w:rFonts w:ascii="Calibri" w:hAnsi="Calibri" w:cs="Calibri"/>
          <w:sz w:val="22"/>
          <w:szCs w:val="22"/>
        </w:rPr>
        <w:t xml:space="preserve"> currently available on BBBY’s sites/concepts (concepts like BBBY-US, BBBY-Canada, BuyBuyBaby, Christmas Tree Shops, etc.).</w:t>
      </w:r>
    </w:p>
    <w:p w:rsidR="00D72271" w:rsidRPr="00314027" w:rsidRDefault="00D72271" w:rsidP="00D72271">
      <w:pPr>
        <w:pStyle w:val="ListParagraph"/>
        <w:numPr>
          <w:ilvl w:val="0"/>
          <w:numId w:val="31"/>
        </w:numPr>
        <w:ind w:left="360"/>
        <w:jc w:val="both"/>
        <w:rPr>
          <w:rFonts w:ascii="Calibri" w:hAnsi="Calibri" w:cs="Calibri"/>
          <w:sz w:val="22"/>
          <w:szCs w:val="22"/>
        </w:rPr>
      </w:pPr>
      <w:r w:rsidRPr="00314027">
        <w:rPr>
          <w:rFonts w:ascii="Calibri" w:hAnsi="Calibri" w:cs="Calibri"/>
          <w:sz w:val="22"/>
          <w:szCs w:val="22"/>
        </w:rPr>
        <w:t xml:space="preserve">Performed requirements gathering &amp; analysis by actively soliciting, examining, investigating and negotiating customer requirements with business directors and Product Development Managers, while leading the technical requirements analysis and driving the system design and construction. </w:t>
      </w:r>
    </w:p>
    <w:p w:rsidR="00D72271" w:rsidRPr="00314027" w:rsidRDefault="00D72271" w:rsidP="00D72271">
      <w:pPr>
        <w:pStyle w:val="ListParagraph"/>
        <w:numPr>
          <w:ilvl w:val="0"/>
          <w:numId w:val="31"/>
        </w:numPr>
        <w:ind w:left="360"/>
        <w:jc w:val="both"/>
        <w:rPr>
          <w:rFonts w:ascii="Calibri" w:hAnsi="Calibri" w:cs="Calibri"/>
          <w:sz w:val="22"/>
          <w:szCs w:val="22"/>
        </w:rPr>
      </w:pPr>
      <w:r w:rsidRPr="00314027">
        <w:rPr>
          <w:rFonts w:ascii="Calibri" w:hAnsi="Calibri" w:cs="Calibri"/>
          <w:sz w:val="22"/>
          <w:szCs w:val="22"/>
        </w:rPr>
        <w:t>Performed extensive SKU to Product relationship mapping at UPC level, SKU/item level, Product level, Collection &amp; Accessories level, etc. Thereby understood cardinality between SSWPs (Single SKU Web Products) and MSWPs (Multi SKU Web Products) and process by which they are “Web Enabled” and “Web Disabled” for “Digital Merchandising”.</w:t>
      </w:r>
    </w:p>
    <w:p w:rsidR="00D72271" w:rsidRPr="00314027" w:rsidRDefault="00D72271" w:rsidP="00D72271">
      <w:pPr>
        <w:pStyle w:val="ListParagraph"/>
        <w:numPr>
          <w:ilvl w:val="0"/>
          <w:numId w:val="31"/>
        </w:numPr>
        <w:ind w:left="360"/>
        <w:jc w:val="both"/>
        <w:rPr>
          <w:rFonts w:ascii="Calibri" w:hAnsi="Calibri" w:cs="Calibri"/>
          <w:sz w:val="22"/>
          <w:szCs w:val="22"/>
        </w:rPr>
      </w:pPr>
      <w:r w:rsidRPr="00963080">
        <w:rPr>
          <w:rFonts w:ascii="Calibri" w:hAnsi="Calibri" w:cs="Calibri"/>
          <w:sz w:val="22"/>
          <w:szCs w:val="22"/>
        </w:rPr>
        <w:t>Conducted numerous</w:t>
      </w:r>
      <w:r w:rsidRPr="00314027">
        <w:rPr>
          <w:rFonts w:ascii="Calibri" w:hAnsi="Calibri" w:cs="Calibri"/>
          <w:sz w:val="22"/>
          <w:szCs w:val="22"/>
        </w:rPr>
        <w:t xml:space="preserve"> impact analysis sessions, thereby analyzing the behavior of multiple features &amp; functionalities on different web pages like PLP (Product List Page – Grid View &amp; List View), PDP (Product Detail Page), Quick View, Collection &amp; Accessories, Your Cart page, Single Shipping &amp; Multi Shipping Location, Order Confirmation, Order Preview, Order History, Track Order, etc. and on the user CTA (Call to Action) button (buttons like Add to Cart, Add to Registry, Save for Later, Find in Store).</w:t>
      </w:r>
    </w:p>
    <w:p w:rsidR="00D72271" w:rsidRPr="00314027" w:rsidRDefault="00D72271" w:rsidP="00D72271">
      <w:pPr>
        <w:pStyle w:val="ListParagraph"/>
        <w:numPr>
          <w:ilvl w:val="0"/>
          <w:numId w:val="31"/>
        </w:numPr>
        <w:ind w:left="360"/>
        <w:jc w:val="both"/>
        <w:rPr>
          <w:rFonts w:ascii="Calibri" w:hAnsi="Calibri" w:cs="Calibri"/>
          <w:sz w:val="22"/>
          <w:szCs w:val="22"/>
        </w:rPr>
      </w:pPr>
      <w:r w:rsidRPr="00314027">
        <w:rPr>
          <w:rFonts w:ascii="Calibri" w:hAnsi="Calibri" w:cs="Calibri"/>
          <w:sz w:val="22"/>
          <w:szCs w:val="22"/>
        </w:rPr>
        <w:t>Created / Documented, managed, controlled and delivered user stories, features and functionalities in form of Story or Functional Requirements (i.e. formal FRD) within the CCM &amp; RM tools respectively. Updated the tools with appropriate COS (Condition of Satisfaction) / Acceptance Criteria, Story Title, Card, Conversation, Assumptions etc. by following standardized Agile SCRUM methodology/process.</w:t>
      </w:r>
    </w:p>
    <w:p w:rsidR="00D72271" w:rsidRDefault="00D72271" w:rsidP="00D72271">
      <w:pPr>
        <w:pStyle w:val="ListParagraph"/>
        <w:numPr>
          <w:ilvl w:val="0"/>
          <w:numId w:val="31"/>
        </w:numPr>
        <w:ind w:left="360"/>
        <w:jc w:val="both"/>
        <w:rPr>
          <w:rFonts w:ascii="Calibri" w:hAnsi="Calibri" w:cs="Calibri"/>
          <w:sz w:val="22"/>
          <w:szCs w:val="22"/>
        </w:rPr>
      </w:pPr>
      <w:r w:rsidRPr="00314027">
        <w:rPr>
          <w:rFonts w:ascii="Calibri" w:hAnsi="Calibri" w:cs="Calibri"/>
          <w:sz w:val="22"/>
          <w:szCs w:val="22"/>
        </w:rPr>
        <w:t>Also created / documented, managed, controlled and delivered Epic, Features, Story, Tasks, Spikes by breaking these out appropriately and then tie them back to the concerned Feature and Story within the RM (Requirements Management) tool.</w:t>
      </w:r>
    </w:p>
    <w:p w:rsidR="00DD18BE" w:rsidRPr="00314027" w:rsidRDefault="00D72271" w:rsidP="00D72271">
      <w:pPr>
        <w:pStyle w:val="ListParagraph"/>
        <w:numPr>
          <w:ilvl w:val="0"/>
          <w:numId w:val="31"/>
        </w:numPr>
        <w:ind w:left="360"/>
        <w:jc w:val="both"/>
        <w:rPr>
          <w:rFonts w:ascii="Calibri" w:hAnsi="Calibri" w:cs="Calibri"/>
          <w:sz w:val="22"/>
          <w:szCs w:val="22"/>
        </w:rPr>
      </w:pPr>
      <w:r w:rsidRPr="00C4459C">
        <w:rPr>
          <w:rFonts w:ascii="Calibri" w:hAnsi="Calibri" w:cs="Calibri"/>
          <w:sz w:val="22"/>
          <w:szCs w:val="22"/>
        </w:rPr>
        <w:t>Collaborated with the development team to enforce the implementation of requirements throughout the entire coding cycle and managed change request using Rational Clear Quest.</w:t>
      </w:r>
    </w:p>
    <w:p w:rsidR="00DD18BE" w:rsidRPr="00314027" w:rsidRDefault="00DD18BE" w:rsidP="00314027">
      <w:pPr>
        <w:pStyle w:val="ListParagraph"/>
        <w:ind w:left="0"/>
        <w:jc w:val="both"/>
        <w:rPr>
          <w:rFonts w:ascii="Calibri" w:hAnsi="Calibri" w:cs="Calibri"/>
          <w:sz w:val="22"/>
          <w:szCs w:val="22"/>
        </w:rPr>
      </w:pPr>
      <w:r w:rsidRPr="00314027">
        <w:rPr>
          <w:rFonts w:ascii="Calibri" w:hAnsi="Calibri" w:cs="Calibri"/>
          <w:b/>
          <w:sz w:val="22"/>
          <w:szCs w:val="22"/>
        </w:rPr>
        <w:t>Environment:</w:t>
      </w:r>
      <w:r w:rsidR="007D4545">
        <w:rPr>
          <w:rFonts w:ascii="Calibri" w:hAnsi="Calibri" w:cs="Calibri"/>
          <w:b/>
          <w:sz w:val="22"/>
          <w:szCs w:val="22"/>
        </w:rPr>
        <w:t xml:space="preserve"> </w:t>
      </w:r>
      <w:r w:rsidR="00377CB8">
        <w:rPr>
          <w:rFonts w:ascii="Calibri" w:hAnsi="Calibri" w:cs="Calibri"/>
          <w:sz w:val="22"/>
          <w:szCs w:val="22"/>
        </w:rPr>
        <w:t>IBM’s Rational Tools,</w:t>
      </w:r>
      <w:r w:rsidR="008843CC" w:rsidRPr="00314027">
        <w:rPr>
          <w:rFonts w:ascii="Calibri" w:hAnsi="Calibri" w:cs="Calibri"/>
          <w:sz w:val="22"/>
          <w:szCs w:val="22"/>
        </w:rPr>
        <w:t xml:space="preserve"> IBM Requi</w:t>
      </w:r>
      <w:r w:rsidR="00987E9D">
        <w:rPr>
          <w:rFonts w:ascii="Calibri" w:hAnsi="Calibri" w:cs="Calibri"/>
          <w:sz w:val="22"/>
          <w:szCs w:val="22"/>
        </w:rPr>
        <w:t xml:space="preserve">rement Management </w:t>
      </w:r>
      <w:r w:rsidR="008843CC" w:rsidRPr="00314027">
        <w:rPr>
          <w:rFonts w:ascii="Calibri" w:hAnsi="Calibri" w:cs="Calibri"/>
          <w:sz w:val="22"/>
          <w:szCs w:val="22"/>
        </w:rPr>
        <w:t>Tool</w:t>
      </w:r>
      <w:r w:rsidR="00377CB8">
        <w:rPr>
          <w:rFonts w:ascii="Calibri" w:hAnsi="Calibri" w:cs="Calibri"/>
          <w:sz w:val="22"/>
          <w:szCs w:val="22"/>
        </w:rPr>
        <w:t>,</w:t>
      </w:r>
      <w:r w:rsidR="008843CC" w:rsidRPr="00314027">
        <w:rPr>
          <w:rFonts w:ascii="Calibri" w:hAnsi="Calibri" w:cs="Calibri"/>
          <w:sz w:val="22"/>
          <w:szCs w:val="22"/>
        </w:rPr>
        <w:t xml:space="preserve"> IBM Change &amp; Conf</w:t>
      </w:r>
      <w:r w:rsidR="007D4545">
        <w:rPr>
          <w:rFonts w:ascii="Calibri" w:hAnsi="Calibri" w:cs="Calibri"/>
          <w:sz w:val="22"/>
          <w:szCs w:val="22"/>
        </w:rPr>
        <w:t xml:space="preserve">iguration </w:t>
      </w:r>
      <w:r w:rsidR="00377CB8">
        <w:rPr>
          <w:rFonts w:ascii="Calibri" w:hAnsi="Calibri" w:cs="Calibri"/>
          <w:sz w:val="22"/>
          <w:szCs w:val="22"/>
        </w:rPr>
        <w:t>Management Tool, RMTrack – Defect Tracking, JIRA,</w:t>
      </w:r>
      <w:r w:rsidR="008843CC" w:rsidRPr="00314027">
        <w:rPr>
          <w:rFonts w:ascii="Calibri" w:hAnsi="Calibri" w:cs="Calibri"/>
          <w:sz w:val="22"/>
          <w:szCs w:val="22"/>
        </w:rPr>
        <w:t xml:space="preserve"> ATG eC</w:t>
      </w:r>
      <w:r w:rsidR="00377CB8">
        <w:rPr>
          <w:rFonts w:ascii="Calibri" w:hAnsi="Calibri" w:cs="Calibri"/>
          <w:sz w:val="22"/>
          <w:szCs w:val="22"/>
        </w:rPr>
        <w:t>ommerce Platform, TIBCO,</w:t>
      </w:r>
      <w:r w:rsidR="008843CC" w:rsidRPr="00314027">
        <w:rPr>
          <w:rFonts w:ascii="Calibri" w:hAnsi="Calibri" w:cs="Calibri"/>
          <w:sz w:val="22"/>
          <w:szCs w:val="22"/>
        </w:rPr>
        <w:t xml:space="preserve"> Riversand’s PIM (Product Information Management</w:t>
      </w:r>
      <w:r w:rsidR="00377CB8">
        <w:rPr>
          <w:rFonts w:ascii="Calibri" w:hAnsi="Calibri" w:cs="Calibri"/>
          <w:sz w:val="22"/>
          <w:szCs w:val="22"/>
        </w:rPr>
        <w:t>),</w:t>
      </w:r>
      <w:r w:rsidR="008843CC" w:rsidRPr="008843CC">
        <w:rPr>
          <w:rFonts w:ascii="Calibri" w:hAnsi="Calibri" w:cs="Calibri"/>
          <w:sz w:val="22"/>
          <w:szCs w:val="22"/>
        </w:rPr>
        <w:t xml:space="preserve"> Tableau, QlikView, STIBO’</w:t>
      </w:r>
      <w:r w:rsidR="00377CB8">
        <w:rPr>
          <w:rFonts w:ascii="Calibri" w:hAnsi="Calibri" w:cs="Calibri"/>
          <w:sz w:val="22"/>
          <w:szCs w:val="22"/>
        </w:rPr>
        <w:t>s PDM (Product Data Master), Web2.0, Oracle SQL Server Developer, Microstrategy, Oracle Endeca, UNIX, Java,</w:t>
      </w:r>
      <w:r w:rsidR="008843CC" w:rsidRPr="00314027">
        <w:rPr>
          <w:rFonts w:ascii="Calibri" w:hAnsi="Calibri" w:cs="Calibri"/>
          <w:sz w:val="22"/>
          <w:szCs w:val="22"/>
        </w:rPr>
        <w:t xml:space="preserve"> .Net.</w:t>
      </w:r>
    </w:p>
    <w:p w:rsidR="006C28D7" w:rsidRDefault="006C28D7" w:rsidP="00462949">
      <w:pPr>
        <w:pStyle w:val="ListParagraph"/>
        <w:ind w:left="0"/>
        <w:rPr>
          <w:rFonts w:ascii="Calibri" w:hAnsi="Calibri" w:cs="Calibri"/>
          <w:b/>
          <w:sz w:val="22"/>
          <w:szCs w:val="22"/>
          <w:u w:val="single"/>
        </w:rPr>
      </w:pPr>
    </w:p>
    <w:p w:rsidR="00940E5E" w:rsidRPr="008A50B4" w:rsidRDefault="00BD4CEE" w:rsidP="00462949">
      <w:pPr>
        <w:pStyle w:val="ListParagraph"/>
        <w:ind w:left="0"/>
        <w:rPr>
          <w:rFonts w:ascii="Calibri" w:hAnsi="Calibri" w:cs="Calibri"/>
          <w:b/>
          <w:sz w:val="22"/>
          <w:szCs w:val="22"/>
          <w:u w:val="single"/>
        </w:rPr>
      </w:pPr>
      <w:r w:rsidRPr="008A50B4">
        <w:rPr>
          <w:rFonts w:ascii="Calibri" w:hAnsi="Calibri" w:cs="Calibri"/>
          <w:b/>
          <w:sz w:val="22"/>
          <w:szCs w:val="22"/>
          <w:u w:val="single"/>
        </w:rPr>
        <w:t>Maryland Department of Health &amp; Mental Hygiene / CSC - CNSI, Baltimore, MD</w:t>
      </w:r>
      <w:r w:rsidRPr="008A50B4">
        <w:rPr>
          <w:rFonts w:ascii="Calibri" w:hAnsi="Calibri" w:cs="Calibri"/>
          <w:b/>
          <w:sz w:val="22"/>
          <w:szCs w:val="22"/>
        </w:rPr>
        <w:t xml:space="preserve">         </w:t>
      </w:r>
      <w:r w:rsidR="00462949" w:rsidRPr="008A50B4">
        <w:rPr>
          <w:rFonts w:ascii="Calibri" w:hAnsi="Calibri" w:cs="Calibri"/>
          <w:b/>
          <w:sz w:val="22"/>
          <w:szCs w:val="22"/>
        </w:rPr>
        <w:t xml:space="preserve">                 </w:t>
      </w:r>
      <w:r w:rsidR="00E2094C">
        <w:rPr>
          <w:rFonts w:ascii="Calibri" w:hAnsi="Calibri" w:cs="Calibri"/>
          <w:b/>
          <w:sz w:val="22"/>
          <w:szCs w:val="22"/>
        </w:rPr>
        <w:t xml:space="preserve">        </w:t>
      </w:r>
      <w:r w:rsidRPr="008A50B4">
        <w:rPr>
          <w:rFonts w:ascii="Calibri" w:hAnsi="Calibri" w:cs="Calibri"/>
          <w:b/>
          <w:sz w:val="22"/>
          <w:szCs w:val="22"/>
          <w:u w:val="single"/>
        </w:rPr>
        <w:t>Ja</w:t>
      </w:r>
      <w:r w:rsidR="00940E5E">
        <w:rPr>
          <w:rFonts w:ascii="Calibri" w:hAnsi="Calibri" w:cs="Calibri"/>
          <w:b/>
          <w:sz w:val="22"/>
          <w:szCs w:val="22"/>
          <w:u w:val="single"/>
        </w:rPr>
        <w:t>n 2013 – July 2014</w:t>
      </w:r>
    </w:p>
    <w:p w:rsidR="00BD4CEE" w:rsidRPr="008A50B4" w:rsidRDefault="00AD6E8C" w:rsidP="00462949">
      <w:pPr>
        <w:pStyle w:val="ListParagraph"/>
        <w:ind w:left="0"/>
        <w:rPr>
          <w:rFonts w:ascii="Calibri" w:hAnsi="Calibri" w:cs="Calibri"/>
          <w:sz w:val="22"/>
          <w:szCs w:val="22"/>
        </w:rPr>
      </w:pPr>
      <w:r w:rsidRPr="001450C0">
        <w:rPr>
          <w:rFonts w:ascii="Calibri" w:hAnsi="Calibri" w:cs="Calibri"/>
          <w:b/>
          <w:sz w:val="22"/>
          <w:szCs w:val="22"/>
          <w:u w:val="single"/>
        </w:rPr>
        <w:t xml:space="preserve">Designation: </w:t>
      </w:r>
      <w:r w:rsidR="009160E7">
        <w:rPr>
          <w:rFonts w:ascii="Calibri" w:hAnsi="Calibri" w:cs="Calibri"/>
          <w:b/>
          <w:sz w:val="22"/>
          <w:szCs w:val="22"/>
          <w:u w:val="single"/>
        </w:rPr>
        <w:t>Sr.</w:t>
      </w:r>
      <w:r w:rsidR="00941098">
        <w:rPr>
          <w:rFonts w:ascii="Calibri" w:hAnsi="Calibri" w:cs="Calibri"/>
          <w:b/>
          <w:sz w:val="22"/>
          <w:szCs w:val="22"/>
          <w:u w:val="single"/>
        </w:rPr>
        <w:t xml:space="preserve"> </w:t>
      </w:r>
      <w:r w:rsidR="006B62EF">
        <w:rPr>
          <w:rFonts w:ascii="Calibri" w:hAnsi="Calibri" w:cs="Calibri"/>
          <w:b/>
          <w:sz w:val="22"/>
          <w:szCs w:val="22"/>
          <w:u w:val="single"/>
        </w:rPr>
        <w:t xml:space="preserve">Technical </w:t>
      </w:r>
      <w:r w:rsidR="00BD4CEE" w:rsidRPr="008A50B4">
        <w:rPr>
          <w:rFonts w:ascii="Calibri" w:hAnsi="Calibri" w:cs="Calibri"/>
          <w:b/>
          <w:sz w:val="22"/>
          <w:szCs w:val="22"/>
          <w:u w:val="single"/>
        </w:rPr>
        <w:t>Business System Analyst / BI Reporting Lead</w:t>
      </w:r>
    </w:p>
    <w:p w:rsidR="00BD4CEE" w:rsidRPr="008A50B4" w:rsidRDefault="00BD4CEE" w:rsidP="00583D95">
      <w:pPr>
        <w:pStyle w:val="ListParagraph"/>
        <w:ind w:left="0"/>
        <w:jc w:val="both"/>
        <w:rPr>
          <w:rFonts w:ascii="Calibri" w:hAnsi="Calibri" w:cs="Calibri"/>
          <w:sz w:val="22"/>
          <w:szCs w:val="22"/>
        </w:rPr>
      </w:pPr>
      <w:r w:rsidRPr="008A50B4">
        <w:rPr>
          <w:rFonts w:ascii="Calibri" w:hAnsi="Calibri" w:cs="Calibri"/>
          <w:sz w:val="22"/>
          <w:szCs w:val="22"/>
        </w:rPr>
        <w:t>The prime objective of the project is to replace the current MMIS Claims processing system for DHMH, with a web-based Service Oriented Solution consistent with MITA 2.0 (Medicaid Information Technology Architecture) guidelines that has online web capabilities for all Users including Providers and Recipients/Beneficiaries. The system’s User Interface intent was to provide the capability for online data entry for Provider Enrollment applications; track and automate Workflow Management of the process; and online verification</w:t>
      </w:r>
      <w:r w:rsidR="009A042E">
        <w:rPr>
          <w:rFonts w:ascii="Calibri" w:hAnsi="Calibri" w:cs="Calibri"/>
          <w:sz w:val="22"/>
          <w:szCs w:val="22"/>
        </w:rPr>
        <w:t xml:space="preserve"> of Provider Enrollment status.</w:t>
      </w:r>
    </w:p>
    <w:p w:rsidR="00975210" w:rsidRDefault="00975210" w:rsidP="00975210">
      <w:pPr>
        <w:pStyle w:val="ListParagraph"/>
        <w:numPr>
          <w:ilvl w:val="0"/>
          <w:numId w:val="31"/>
        </w:numPr>
        <w:ind w:left="360"/>
        <w:jc w:val="both"/>
        <w:rPr>
          <w:rFonts w:ascii="Calibri" w:hAnsi="Calibri" w:cs="Calibri"/>
          <w:sz w:val="22"/>
          <w:szCs w:val="22"/>
        </w:rPr>
      </w:pPr>
      <w:r w:rsidRPr="008A50B4">
        <w:rPr>
          <w:rFonts w:ascii="Calibri" w:hAnsi="Calibri" w:cs="Calibri"/>
          <w:sz w:val="22"/>
          <w:szCs w:val="22"/>
        </w:rPr>
        <w:t>Review</w:t>
      </w:r>
      <w:r>
        <w:rPr>
          <w:rFonts w:ascii="Calibri" w:hAnsi="Calibri" w:cs="Calibri"/>
          <w:sz w:val="22"/>
          <w:szCs w:val="22"/>
        </w:rPr>
        <w:t>ed</w:t>
      </w:r>
      <w:r w:rsidRPr="008A50B4">
        <w:rPr>
          <w:rFonts w:ascii="Calibri" w:hAnsi="Calibri" w:cs="Calibri"/>
          <w:sz w:val="22"/>
          <w:szCs w:val="22"/>
        </w:rPr>
        <w:t>, analyze</w:t>
      </w:r>
      <w:r>
        <w:rPr>
          <w:rFonts w:ascii="Calibri" w:hAnsi="Calibri" w:cs="Calibri"/>
          <w:sz w:val="22"/>
          <w:szCs w:val="22"/>
        </w:rPr>
        <w:t xml:space="preserve">d, </w:t>
      </w:r>
      <w:r w:rsidRPr="008A50B4">
        <w:rPr>
          <w:rFonts w:ascii="Calibri" w:hAnsi="Calibri" w:cs="Calibri"/>
          <w:sz w:val="22"/>
          <w:szCs w:val="22"/>
        </w:rPr>
        <w:t>evaluate</w:t>
      </w:r>
      <w:r>
        <w:rPr>
          <w:rFonts w:ascii="Calibri" w:hAnsi="Calibri" w:cs="Calibri"/>
          <w:sz w:val="22"/>
          <w:szCs w:val="22"/>
        </w:rPr>
        <w:t>d</w:t>
      </w:r>
      <w:r w:rsidRPr="008A50B4">
        <w:rPr>
          <w:rFonts w:ascii="Calibri" w:hAnsi="Calibri" w:cs="Calibri"/>
          <w:sz w:val="22"/>
          <w:szCs w:val="22"/>
        </w:rPr>
        <w:t xml:space="preserve"> business processes and associated IT application requirements. Analyze</w:t>
      </w:r>
      <w:r>
        <w:rPr>
          <w:rFonts w:ascii="Calibri" w:hAnsi="Calibri" w:cs="Calibri"/>
          <w:sz w:val="22"/>
          <w:szCs w:val="22"/>
        </w:rPr>
        <w:t>d</w:t>
      </w:r>
      <w:r w:rsidRPr="008A50B4">
        <w:rPr>
          <w:rFonts w:ascii="Calibri" w:hAnsi="Calibri" w:cs="Calibri"/>
          <w:sz w:val="22"/>
          <w:szCs w:val="22"/>
        </w:rPr>
        <w:t xml:space="preserve"> business workflow and system needs for conver</w:t>
      </w:r>
      <w:r>
        <w:rPr>
          <w:rFonts w:ascii="Calibri" w:hAnsi="Calibri" w:cs="Calibri"/>
          <w:sz w:val="22"/>
          <w:szCs w:val="22"/>
        </w:rPr>
        <w:t>sions and migrations; performed</w:t>
      </w:r>
      <w:r w:rsidRPr="008A50B4">
        <w:rPr>
          <w:rFonts w:ascii="Calibri" w:hAnsi="Calibri" w:cs="Calibri"/>
          <w:sz w:val="22"/>
          <w:szCs w:val="22"/>
        </w:rPr>
        <w:t xml:space="preserve"> dat</w:t>
      </w:r>
      <w:r>
        <w:rPr>
          <w:rFonts w:ascii="Calibri" w:hAnsi="Calibri" w:cs="Calibri"/>
          <w:sz w:val="22"/>
          <w:szCs w:val="22"/>
        </w:rPr>
        <w:t>a mapping and data conversions.</w:t>
      </w:r>
    </w:p>
    <w:p w:rsidR="00975210" w:rsidRDefault="00975210" w:rsidP="00975210">
      <w:pPr>
        <w:pStyle w:val="ListParagraph"/>
        <w:numPr>
          <w:ilvl w:val="0"/>
          <w:numId w:val="31"/>
        </w:numPr>
        <w:ind w:left="360"/>
        <w:jc w:val="both"/>
        <w:rPr>
          <w:rFonts w:ascii="Calibri" w:hAnsi="Calibri" w:cs="Calibri"/>
          <w:sz w:val="22"/>
          <w:szCs w:val="22"/>
        </w:rPr>
      </w:pPr>
      <w:r w:rsidRPr="006A7DE0">
        <w:rPr>
          <w:rFonts w:ascii="Calibri" w:hAnsi="Calibri" w:cs="Calibri"/>
          <w:sz w:val="22"/>
          <w:szCs w:val="22"/>
        </w:rPr>
        <w:t xml:space="preserve">Identified specifications for billing and accounts receivable requirements, performed gap analysis </w:t>
      </w:r>
      <w:r>
        <w:rPr>
          <w:rFonts w:ascii="Calibri" w:hAnsi="Calibri" w:cs="Calibri"/>
          <w:sz w:val="22"/>
          <w:szCs w:val="22"/>
        </w:rPr>
        <w:t xml:space="preserve">&amp; </w:t>
      </w:r>
      <w:r w:rsidRPr="006A7DE0">
        <w:rPr>
          <w:rFonts w:ascii="Calibri" w:hAnsi="Calibri" w:cs="Calibri"/>
          <w:sz w:val="22"/>
          <w:szCs w:val="22"/>
        </w:rPr>
        <w:t>presented information to technical team to identify system requirements.</w:t>
      </w:r>
      <w:r>
        <w:rPr>
          <w:rFonts w:ascii="Calibri" w:hAnsi="Calibri" w:cs="Calibri"/>
          <w:sz w:val="22"/>
          <w:szCs w:val="22"/>
        </w:rPr>
        <w:t xml:space="preserve"> </w:t>
      </w:r>
      <w:r w:rsidRPr="00E779EA">
        <w:rPr>
          <w:rFonts w:ascii="Calibri" w:hAnsi="Calibri" w:cs="Calibri"/>
          <w:sz w:val="22"/>
          <w:szCs w:val="22"/>
        </w:rPr>
        <w:t>Worked extensively with developing business rules engine enabling the business rules such as referral, prior authorization, eligibility, claims processing and billing essential.</w:t>
      </w:r>
    </w:p>
    <w:p w:rsidR="00975210" w:rsidRPr="00F940FE" w:rsidRDefault="00975210" w:rsidP="00975210">
      <w:pPr>
        <w:pStyle w:val="ListParagraph"/>
        <w:numPr>
          <w:ilvl w:val="0"/>
          <w:numId w:val="31"/>
        </w:numPr>
        <w:ind w:left="360"/>
        <w:jc w:val="both"/>
        <w:rPr>
          <w:rFonts w:ascii="Calibri" w:hAnsi="Calibri" w:cs="Calibri"/>
          <w:sz w:val="22"/>
          <w:szCs w:val="22"/>
        </w:rPr>
      </w:pPr>
      <w:r w:rsidRPr="00F940FE">
        <w:rPr>
          <w:rFonts w:ascii="Calibri" w:hAnsi="Calibri" w:cs="Calibri"/>
          <w:sz w:val="22"/>
          <w:szCs w:val="22"/>
        </w:rPr>
        <w:t>Involved in implementation of HIPAA EDI Transactions (835, 837). Facilitated Electronic Data Interchange (EDI).</w:t>
      </w:r>
      <w:r>
        <w:rPr>
          <w:rFonts w:ascii="Calibri" w:hAnsi="Calibri" w:cs="Calibri"/>
          <w:sz w:val="22"/>
          <w:szCs w:val="22"/>
        </w:rPr>
        <w:t xml:space="preserve"> </w:t>
      </w:r>
      <w:r w:rsidRPr="00F940FE">
        <w:rPr>
          <w:rFonts w:ascii="Calibri" w:hAnsi="Calibri" w:cs="Calibri"/>
          <w:sz w:val="22"/>
          <w:szCs w:val="22"/>
        </w:rPr>
        <w:t>Performed GAP Analysis for HIPAA 4010 and 5010 transactions.</w:t>
      </w:r>
      <w:r>
        <w:rPr>
          <w:rFonts w:ascii="Calibri" w:hAnsi="Calibri" w:cs="Calibri"/>
          <w:sz w:val="22"/>
          <w:szCs w:val="22"/>
        </w:rPr>
        <w:t xml:space="preserve"> </w:t>
      </w:r>
      <w:r w:rsidRPr="00F940FE">
        <w:rPr>
          <w:rFonts w:ascii="Calibri" w:hAnsi="Calibri" w:cs="Calibri"/>
          <w:sz w:val="22"/>
          <w:szCs w:val="22"/>
        </w:rPr>
        <w:t>Used EDI tools to verify mapping to X12 format.</w:t>
      </w:r>
      <w:r>
        <w:rPr>
          <w:rFonts w:ascii="Calibri" w:hAnsi="Calibri" w:cs="Calibri"/>
          <w:sz w:val="22"/>
          <w:szCs w:val="22"/>
        </w:rPr>
        <w:t xml:space="preserve"> </w:t>
      </w:r>
      <w:r w:rsidRPr="00F940FE">
        <w:rPr>
          <w:rFonts w:ascii="Calibri" w:hAnsi="Calibri" w:cs="Calibri"/>
          <w:sz w:val="22"/>
          <w:szCs w:val="22"/>
        </w:rPr>
        <w:t>Recommend</w:t>
      </w:r>
      <w:r>
        <w:rPr>
          <w:rFonts w:ascii="Calibri" w:hAnsi="Calibri" w:cs="Calibri"/>
          <w:sz w:val="22"/>
          <w:szCs w:val="22"/>
        </w:rPr>
        <w:t>ed</w:t>
      </w:r>
      <w:r w:rsidRPr="00F940FE">
        <w:rPr>
          <w:rFonts w:ascii="Calibri" w:hAnsi="Calibri" w:cs="Calibri"/>
          <w:sz w:val="22"/>
          <w:szCs w:val="22"/>
        </w:rPr>
        <w:t xml:space="preserve"> changes for system design, methods, procedures, policies and workflows affecting Medicare</w:t>
      </w:r>
      <w:r>
        <w:rPr>
          <w:rFonts w:ascii="Calibri" w:hAnsi="Calibri" w:cs="Calibri"/>
          <w:sz w:val="22"/>
          <w:szCs w:val="22"/>
        </w:rPr>
        <w:t xml:space="preserve"> </w:t>
      </w:r>
      <w:r w:rsidRPr="00F940FE">
        <w:rPr>
          <w:rFonts w:ascii="Calibri" w:hAnsi="Calibri" w:cs="Calibri"/>
          <w:sz w:val="22"/>
          <w:szCs w:val="22"/>
        </w:rPr>
        <w:t>/</w:t>
      </w:r>
      <w:r>
        <w:rPr>
          <w:rFonts w:ascii="Calibri" w:hAnsi="Calibri" w:cs="Calibri"/>
          <w:sz w:val="22"/>
          <w:szCs w:val="22"/>
        </w:rPr>
        <w:t xml:space="preserve"> </w:t>
      </w:r>
      <w:r w:rsidRPr="00F940FE">
        <w:rPr>
          <w:rFonts w:ascii="Calibri" w:hAnsi="Calibri" w:cs="Calibri"/>
          <w:sz w:val="22"/>
          <w:szCs w:val="22"/>
        </w:rPr>
        <w:t>Medicaid claims processing in compliance with government compliant processes like HIPAA</w:t>
      </w:r>
      <w:r>
        <w:rPr>
          <w:rFonts w:ascii="Calibri" w:hAnsi="Calibri" w:cs="Calibri"/>
          <w:sz w:val="22"/>
          <w:szCs w:val="22"/>
        </w:rPr>
        <w:t xml:space="preserve"> </w:t>
      </w:r>
      <w:r w:rsidRPr="00F940FE">
        <w:rPr>
          <w:rFonts w:ascii="Calibri" w:hAnsi="Calibri" w:cs="Calibri"/>
          <w:sz w:val="22"/>
          <w:szCs w:val="22"/>
        </w:rPr>
        <w:t>/ EDI formats and accredited standards ANSI.</w:t>
      </w:r>
      <w:r>
        <w:rPr>
          <w:rFonts w:ascii="Calibri" w:hAnsi="Calibri" w:cs="Calibri"/>
          <w:sz w:val="22"/>
          <w:szCs w:val="22"/>
        </w:rPr>
        <w:t xml:space="preserve"> </w:t>
      </w:r>
      <w:r w:rsidRPr="00F940FE">
        <w:rPr>
          <w:rFonts w:ascii="Calibri" w:hAnsi="Calibri" w:cs="Calibri"/>
          <w:sz w:val="22"/>
          <w:szCs w:val="22"/>
        </w:rPr>
        <w:t>Analyze</w:t>
      </w:r>
      <w:r>
        <w:rPr>
          <w:rFonts w:ascii="Calibri" w:hAnsi="Calibri" w:cs="Calibri"/>
          <w:sz w:val="22"/>
          <w:szCs w:val="22"/>
        </w:rPr>
        <w:t>d</w:t>
      </w:r>
      <w:r w:rsidRPr="00F940FE">
        <w:rPr>
          <w:rFonts w:ascii="Calibri" w:hAnsi="Calibri" w:cs="Calibri"/>
          <w:sz w:val="22"/>
          <w:szCs w:val="22"/>
        </w:rPr>
        <w:t xml:space="preserve"> HIPAA EDI transactions in X12 responses and of 837, 835, 277CA and 999 and looked fo</w:t>
      </w:r>
      <w:r>
        <w:rPr>
          <w:rFonts w:ascii="Calibri" w:hAnsi="Calibri" w:cs="Calibri"/>
          <w:sz w:val="22"/>
          <w:szCs w:val="22"/>
        </w:rPr>
        <w:t>r defects.</w:t>
      </w:r>
    </w:p>
    <w:p w:rsidR="00975210" w:rsidRDefault="00975210" w:rsidP="00975210">
      <w:pPr>
        <w:pStyle w:val="ListParagraph"/>
        <w:numPr>
          <w:ilvl w:val="0"/>
          <w:numId w:val="31"/>
        </w:numPr>
        <w:ind w:left="360"/>
        <w:jc w:val="both"/>
        <w:rPr>
          <w:rFonts w:ascii="Calibri" w:hAnsi="Calibri" w:cs="Calibri"/>
          <w:sz w:val="22"/>
          <w:szCs w:val="22"/>
        </w:rPr>
      </w:pPr>
      <w:r w:rsidRPr="00613851">
        <w:rPr>
          <w:rFonts w:ascii="Calibri" w:hAnsi="Calibri" w:cs="Calibri"/>
          <w:sz w:val="22"/>
          <w:szCs w:val="22"/>
        </w:rPr>
        <w:t>Recommend</w:t>
      </w:r>
      <w:r>
        <w:rPr>
          <w:rFonts w:ascii="Calibri" w:hAnsi="Calibri" w:cs="Calibri"/>
          <w:sz w:val="22"/>
          <w:szCs w:val="22"/>
        </w:rPr>
        <w:t>ed</w:t>
      </w:r>
      <w:r w:rsidRPr="00613851">
        <w:rPr>
          <w:rFonts w:ascii="Calibri" w:hAnsi="Calibri" w:cs="Calibri"/>
          <w:sz w:val="22"/>
          <w:szCs w:val="22"/>
        </w:rPr>
        <w:t xml:space="preserve"> changes for system design, methods, procedures, policies and workflows affecting Medicare/Medicaid claims processing in compliance with government compliant processes like HIPAA/ EDI formats and accredited standards ANSI.</w:t>
      </w:r>
    </w:p>
    <w:p w:rsidR="00975210" w:rsidRPr="008A50B4" w:rsidRDefault="00975210" w:rsidP="00975210">
      <w:pPr>
        <w:pStyle w:val="ListParagraph"/>
        <w:numPr>
          <w:ilvl w:val="0"/>
          <w:numId w:val="31"/>
        </w:numPr>
        <w:ind w:left="360"/>
        <w:jc w:val="both"/>
        <w:rPr>
          <w:rFonts w:ascii="Calibri" w:hAnsi="Calibri" w:cs="Calibri"/>
          <w:sz w:val="22"/>
          <w:szCs w:val="22"/>
        </w:rPr>
      </w:pPr>
      <w:r>
        <w:rPr>
          <w:rFonts w:ascii="Calibri" w:hAnsi="Calibri" w:cs="Calibri"/>
          <w:sz w:val="22"/>
          <w:szCs w:val="22"/>
        </w:rPr>
        <w:t>Conducted</w:t>
      </w:r>
      <w:r w:rsidRPr="008A50B4">
        <w:rPr>
          <w:rFonts w:ascii="Calibri" w:hAnsi="Calibri" w:cs="Calibri"/>
          <w:sz w:val="22"/>
          <w:szCs w:val="22"/>
        </w:rPr>
        <w:t xml:space="preserve"> detail oriented analysis on the current “AS-IS” Maryland MMIS legacy system and driving iterative GAP analysis sessions for the same to propose the effective target “TO-BE” MMIS system.</w:t>
      </w:r>
    </w:p>
    <w:p w:rsidR="00975210" w:rsidRPr="005473D0" w:rsidRDefault="00975210" w:rsidP="00975210">
      <w:pPr>
        <w:pStyle w:val="ListParagraph"/>
        <w:numPr>
          <w:ilvl w:val="0"/>
          <w:numId w:val="31"/>
        </w:numPr>
        <w:ind w:left="360"/>
        <w:jc w:val="both"/>
        <w:rPr>
          <w:rFonts w:ascii="Calibri" w:hAnsi="Calibri" w:cs="Calibri"/>
          <w:sz w:val="22"/>
          <w:szCs w:val="22"/>
        </w:rPr>
      </w:pPr>
      <w:r w:rsidRPr="005473D0">
        <w:rPr>
          <w:rFonts w:ascii="Calibri" w:hAnsi="Calibri" w:cs="Calibri"/>
          <w:sz w:val="22"/>
          <w:szCs w:val="22"/>
        </w:rPr>
        <w:t>Designed Dashboards/Reports using the Oracle Business Intelligence Analytics platform for requirement analysis and data analytics. Enhanced performance of Reports / Dashboards by implementing the Aggregate tables, Materialized Views, Table partitions, re-building of indexes and managing Cache etc.</w:t>
      </w:r>
    </w:p>
    <w:p w:rsidR="00D35EE1" w:rsidRPr="008A50B4" w:rsidRDefault="00975210" w:rsidP="00975210">
      <w:pPr>
        <w:pStyle w:val="ListParagraph"/>
        <w:numPr>
          <w:ilvl w:val="0"/>
          <w:numId w:val="31"/>
        </w:numPr>
        <w:ind w:left="360"/>
        <w:jc w:val="both"/>
        <w:rPr>
          <w:rFonts w:ascii="Calibri" w:hAnsi="Calibri" w:cs="Calibri"/>
          <w:sz w:val="22"/>
          <w:szCs w:val="22"/>
        </w:rPr>
      </w:pPr>
      <w:r w:rsidRPr="00F415AD">
        <w:rPr>
          <w:rFonts w:ascii="Calibri" w:hAnsi="Calibri" w:cs="Calibri"/>
          <w:sz w:val="22"/>
          <w:szCs w:val="22"/>
        </w:rPr>
        <w:t>Responsible for processing Medicaid claims in a workflow environment. Accurately interpret</w:t>
      </w:r>
      <w:r>
        <w:rPr>
          <w:rFonts w:ascii="Calibri" w:hAnsi="Calibri" w:cs="Calibri"/>
          <w:sz w:val="22"/>
          <w:szCs w:val="22"/>
        </w:rPr>
        <w:t>ed</w:t>
      </w:r>
      <w:r w:rsidRPr="00F415AD">
        <w:rPr>
          <w:rFonts w:ascii="Calibri" w:hAnsi="Calibri" w:cs="Calibri"/>
          <w:sz w:val="22"/>
          <w:szCs w:val="22"/>
        </w:rPr>
        <w:t xml:space="preserve"> benefit </w:t>
      </w:r>
      <w:r>
        <w:rPr>
          <w:rFonts w:ascii="Calibri" w:hAnsi="Calibri" w:cs="Calibri"/>
          <w:sz w:val="22"/>
          <w:szCs w:val="22"/>
        </w:rPr>
        <w:t>&amp;</w:t>
      </w:r>
      <w:r w:rsidRPr="00F415AD">
        <w:rPr>
          <w:rFonts w:ascii="Calibri" w:hAnsi="Calibri" w:cs="Calibri"/>
          <w:sz w:val="22"/>
          <w:szCs w:val="22"/>
        </w:rPr>
        <w:t xml:space="preserve"> policy provisions applicable to Medicaid enrollees. Review</w:t>
      </w:r>
      <w:r>
        <w:rPr>
          <w:rFonts w:ascii="Calibri" w:hAnsi="Calibri" w:cs="Calibri"/>
          <w:sz w:val="22"/>
          <w:szCs w:val="22"/>
        </w:rPr>
        <w:t>ed</w:t>
      </w:r>
      <w:r w:rsidRPr="00F415AD">
        <w:rPr>
          <w:rFonts w:ascii="Calibri" w:hAnsi="Calibri" w:cs="Calibri"/>
          <w:sz w:val="22"/>
          <w:szCs w:val="22"/>
        </w:rPr>
        <w:t xml:space="preserve"> </w:t>
      </w:r>
      <w:r>
        <w:rPr>
          <w:rFonts w:ascii="Calibri" w:hAnsi="Calibri" w:cs="Calibri"/>
          <w:sz w:val="22"/>
          <w:szCs w:val="22"/>
        </w:rPr>
        <w:t>&amp;</w:t>
      </w:r>
      <w:r w:rsidRPr="00F415AD">
        <w:rPr>
          <w:rFonts w:ascii="Calibri" w:hAnsi="Calibri" w:cs="Calibri"/>
          <w:sz w:val="22"/>
          <w:szCs w:val="22"/>
        </w:rPr>
        <w:t xml:space="preserve"> resolve</w:t>
      </w:r>
      <w:r>
        <w:rPr>
          <w:rFonts w:ascii="Calibri" w:hAnsi="Calibri" w:cs="Calibri"/>
          <w:sz w:val="22"/>
          <w:szCs w:val="22"/>
        </w:rPr>
        <w:t>d</w:t>
      </w:r>
      <w:r w:rsidRPr="00F415AD">
        <w:rPr>
          <w:rFonts w:ascii="Calibri" w:hAnsi="Calibri" w:cs="Calibri"/>
          <w:sz w:val="22"/>
          <w:szCs w:val="22"/>
        </w:rPr>
        <w:t xml:space="preserve"> claim edits using multiple sys</w:t>
      </w:r>
      <w:r>
        <w:rPr>
          <w:rFonts w:ascii="Calibri" w:hAnsi="Calibri" w:cs="Calibri"/>
          <w:sz w:val="22"/>
          <w:szCs w:val="22"/>
        </w:rPr>
        <w:t>tems, processes and procedures.</w:t>
      </w:r>
    </w:p>
    <w:p w:rsidR="0021092C" w:rsidRPr="008A50B4" w:rsidRDefault="00BD4CEE" w:rsidP="00234DEF">
      <w:pPr>
        <w:pStyle w:val="ListParagraph"/>
        <w:ind w:left="0"/>
        <w:jc w:val="both"/>
        <w:rPr>
          <w:rFonts w:ascii="Calibri" w:hAnsi="Calibri" w:cs="Calibri"/>
          <w:sz w:val="22"/>
          <w:szCs w:val="22"/>
        </w:rPr>
      </w:pPr>
      <w:r w:rsidRPr="008A50B4">
        <w:rPr>
          <w:rFonts w:ascii="Calibri" w:hAnsi="Calibri" w:cs="Calibri"/>
          <w:b/>
          <w:sz w:val="22"/>
          <w:szCs w:val="22"/>
        </w:rPr>
        <w:t>Environment:</w:t>
      </w:r>
      <w:r w:rsidRPr="008A50B4">
        <w:rPr>
          <w:rFonts w:ascii="Calibri" w:hAnsi="Calibri" w:cs="Calibri"/>
          <w:sz w:val="22"/>
          <w:szCs w:val="22"/>
        </w:rPr>
        <w:t xml:space="preserve"> MMIS / CMS Regulations, HIPAA Privacy, Wire Framing, UML, SCRUM, eCAMS &amp; ProviderOne (CNSI owned &amp; developed Claims Administration </w:t>
      </w:r>
      <w:r w:rsidR="008206A8" w:rsidRPr="008A50B4">
        <w:rPr>
          <w:rFonts w:ascii="Calibri" w:hAnsi="Calibri" w:cs="Calibri"/>
          <w:sz w:val="22"/>
          <w:szCs w:val="22"/>
        </w:rPr>
        <w:t xml:space="preserve">System), iLotus Notes, </w:t>
      </w:r>
      <w:r w:rsidR="00487480">
        <w:rPr>
          <w:rFonts w:ascii="Calibri" w:hAnsi="Calibri" w:cs="Calibri"/>
          <w:sz w:val="22"/>
          <w:szCs w:val="22"/>
        </w:rPr>
        <w:t xml:space="preserve">IBM </w:t>
      </w:r>
      <w:r w:rsidR="008206A8" w:rsidRPr="008A50B4">
        <w:rPr>
          <w:rFonts w:ascii="Calibri" w:hAnsi="Calibri" w:cs="Calibri"/>
          <w:sz w:val="22"/>
          <w:szCs w:val="22"/>
        </w:rPr>
        <w:t>COGNOS 10</w:t>
      </w:r>
      <w:r w:rsidRPr="008A50B4">
        <w:rPr>
          <w:rFonts w:ascii="Calibri" w:hAnsi="Calibri" w:cs="Calibri"/>
          <w:sz w:val="22"/>
          <w:szCs w:val="22"/>
        </w:rPr>
        <w:t xml:space="preserve"> Report Studio, Oracle Financials, JIRA (Defect Tracking Tool), ReqTrace Web 2.1, Oracle SQL Developer, J2EE, .NET, Oracle ODBC, Oracle</w:t>
      </w:r>
      <w:r w:rsidR="00B45948" w:rsidRPr="008A50B4">
        <w:rPr>
          <w:rFonts w:ascii="Calibri" w:hAnsi="Calibri" w:cs="Calibri"/>
          <w:sz w:val="22"/>
          <w:szCs w:val="22"/>
        </w:rPr>
        <w:t xml:space="preserve"> BI Enterprise Edition</w:t>
      </w:r>
      <w:r w:rsidRPr="008A50B4">
        <w:rPr>
          <w:rFonts w:ascii="Calibri" w:hAnsi="Calibri" w:cs="Calibri"/>
          <w:sz w:val="22"/>
          <w:szCs w:val="22"/>
        </w:rPr>
        <w:t xml:space="preserve"> 11g, MS Office Suite, MS Excel, MS Project, SharePoint, Service Oriented Architecture (SOA), RUP (For MMIS Development), </w:t>
      </w:r>
      <w:r w:rsidR="00FA65F4" w:rsidRPr="008A50B4">
        <w:rPr>
          <w:rFonts w:ascii="Calibri" w:hAnsi="Calibri" w:cs="Calibri"/>
          <w:sz w:val="22"/>
          <w:szCs w:val="22"/>
        </w:rPr>
        <w:t xml:space="preserve">Informatica PowerCenter, </w:t>
      </w:r>
      <w:r w:rsidRPr="008A50B4">
        <w:rPr>
          <w:rFonts w:ascii="Calibri" w:hAnsi="Calibri" w:cs="Calibri"/>
          <w:sz w:val="22"/>
          <w:szCs w:val="22"/>
        </w:rPr>
        <w:t>Enterprise Architect 10 UML (SPARX System’s EA Visual Modeling Platform).</w:t>
      </w:r>
    </w:p>
    <w:p w:rsidR="00BD4CEE" w:rsidRPr="008A50B4" w:rsidRDefault="00BD4CEE" w:rsidP="009454A0">
      <w:pPr>
        <w:pStyle w:val="NoSpacing1"/>
        <w:rPr>
          <w:rFonts w:cs="Calibri"/>
          <w:b/>
          <w:u w:val="single"/>
        </w:rPr>
      </w:pPr>
    </w:p>
    <w:p w:rsidR="009454A0" w:rsidRPr="008A50B4" w:rsidRDefault="009454A0" w:rsidP="009454A0">
      <w:pPr>
        <w:pStyle w:val="NoSpacing1"/>
        <w:rPr>
          <w:rFonts w:cs="Calibri"/>
          <w:b/>
          <w:u w:val="single"/>
        </w:rPr>
      </w:pPr>
      <w:r w:rsidRPr="008A50B4">
        <w:rPr>
          <w:rFonts w:cs="Calibri"/>
          <w:b/>
          <w:u w:val="single"/>
        </w:rPr>
        <w:t>Medco Health Solutions Inc. / Express Scripts Inc., Franklin Lakes, NJ</w:t>
      </w:r>
      <w:r w:rsidRPr="008A50B4">
        <w:rPr>
          <w:rFonts w:cs="Calibri"/>
          <w:b/>
        </w:rPr>
        <w:t xml:space="preserve">                       </w:t>
      </w:r>
      <w:r w:rsidR="0065305E" w:rsidRPr="008A50B4">
        <w:rPr>
          <w:rFonts w:cs="Calibri"/>
          <w:b/>
        </w:rPr>
        <w:t xml:space="preserve"> </w:t>
      </w:r>
      <w:r w:rsidR="00386DDF" w:rsidRPr="008A50B4">
        <w:rPr>
          <w:rFonts w:cs="Calibri"/>
          <w:b/>
        </w:rPr>
        <w:t xml:space="preserve">                      </w:t>
      </w:r>
      <w:r w:rsidR="00CE39C7">
        <w:rPr>
          <w:rFonts w:cs="Calibri"/>
          <w:b/>
        </w:rPr>
        <w:t xml:space="preserve">         </w:t>
      </w:r>
      <w:r w:rsidR="00CE39C7">
        <w:rPr>
          <w:rFonts w:cs="Calibri"/>
          <w:b/>
          <w:u w:val="single"/>
        </w:rPr>
        <w:t>Oct</w:t>
      </w:r>
      <w:r w:rsidR="00BC255F" w:rsidRPr="008A50B4">
        <w:rPr>
          <w:rFonts w:cs="Calibri"/>
          <w:b/>
          <w:u w:val="single"/>
        </w:rPr>
        <w:t xml:space="preserve"> 2011</w:t>
      </w:r>
      <w:r w:rsidRPr="008A50B4">
        <w:rPr>
          <w:rFonts w:cs="Calibri"/>
          <w:b/>
          <w:u w:val="single"/>
        </w:rPr>
        <w:t xml:space="preserve"> – </w:t>
      </w:r>
      <w:r w:rsidR="009E7C89" w:rsidRPr="008A50B4">
        <w:rPr>
          <w:rFonts w:cs="Calibri"/>
          <w:b/>
          <w:u w:val="single"/>
        </w:rPr>
        <w:t>Jan 2013</w:t>
      </w:r>
    </w:p>
    <w:p w:rsidR="009454A0" w:rsidRPr="008A50B4" w:rsidRDefault="00AD6E8C" w:rsidP="009454A0">
      <w:pPr>
        <w:pStyle w:val="NoSpacing1"/>
        <w:jc w:val="both"/>
        <w:rPr>
          <w:rFonts w:cs="Calibri"/>
          <w:b/>
          <w:u w:val="single"/>
        </w:rPr>
      </w:pPr>
      <w:r w:rsidRPr="001450C0">
        <w:rPr>
          <w:rFonts w:cs="Calibri"/>
          <w:b/>
          <w:u w:val="single"/>
        </w:rPr>
        <w:t xml:space="preserve">Designation: </w:t>
      </w:r>
      <w:r w:rsidR="003F2448">
        <w:rPr>
          <w:rFonts w:cs="Calibri"/>
          <w:b/>
          <w:u w:val="single"/>
        </w:rPr>
        <w:t>Sr.</w:t>
      </w:r>
      <w:r w:rsidR="009454A0" w:rsidRPr="008A50B4">
        <w:rPr>
          <w:rFonts w:cs="Calibri"/>
          <w:b/>
          <w:u w:val="single"/>
        </w:rPr>
        <w:t xml:space="preserve"> </w:t>
      </w:r>
      <w:r w:rsidR="006B62EF">
        <w:rPr>
          <w:rFonts w:cs="Calibri"/>
          <w:b/>
          <w:u w:val="single"/>
        </w:rPr>
        <w:t xml:space="preserve">Technical </w:t>
      </w:r>
      <w:r w:rsidR="009454A0" w:rsidRPr="008A50B4">
        <w:rPr>
          <w:rFonts w:cs="Calibri"/>
          <w:b/>
          <w:u w:val="single"/>
        </w:rPr>
        <w:t>Business System Analyst</w:t>
      </w:r>
    </w:p>
    <w:p w:rsidR="00A913BE" w:rsidRPr="008A50B4" w:rsidRDefault="00A913BE" w:rsidP="00583D95">
      <w:pPr>
        <w:pStyle w:val="NoSpacing1"/>
        <w:jc w:val="both"/>
        <w:rPr>
          <w:rFonts w:cs="Calibri"/>
        </w:rPr>
      </w:pPr>
      <w:r w:rsidRPr="008A50B4">
        <w:rPr>
          <w:rFonts w:cs="Calibri"/>
        </w:rPr>
        <w:t xml:space="preserve">The purpose of the project was to report the back-end Teradata IW databases utilizing the front-end Cognos BI reporting tool for the Medicare Part D </w:t>
      </w:r>
      <w:r w:rsidR="00DD11AB" w:rsidRPr="008A50B4">
        <w:rPr>
          <w:rFonts w:cs="Calibri"/>
        </w:rPr>
        <w:t xml:space="preserve">claims </w:t>
      </w:r>
      <w:r w:rsidRPr="008A50B4">
        <w:rPr>
          <w:rFonts w:cs="Calibri"/>
        </w:rPr>
        <w:t>Adjustments &amp; Reconciliation and Operations Workbook business process. This project involved creation of a Medicare, Medicaid Solutions (MMMS) dashboard that included views from various channels, operational divisions and products within the Medicare organization.</w:t>
      </w:r>
    </w:p>
    <w:p w:rsidR="00BF5CE9" w:rsidRDefault="00BF5CE9" w:rsidP="00BF5CE9">
      <w:pPr>
        <w:pStyle w:val="BodyTextIndent3"/>
        <w:numPr>
          <w:ilvl w:val="0"/>
          <w:numId w:val="31"/>
        </w:numPr>
        <w:spacing w:after="0"/>
        <w:ind w:left="360"/>
        <w:jc w:val="both"/>
        <w:rPr>
          <w:rFonts w:ascii="Calibri" w:hAnsi="Calibri" w:cs="Calibri"/>
          <w:color w:val="000000"/>
          <w:sz w:val="22"/>
          <w:szCs w:val="22"/>
        </w:rPr>
      </w:pPr>
      <w:r w:rsidRPr="008A50B4">
        <w:rPr>
          <w:rFonts w:ascii="Calibri" w:hAnsi="Calibri" w:cs="Calibri"/>
          <w:color w:val="000000"/>
          <w:sz w:val="22"/>
          <w:szCs w:val="22"/>
        </w:rPr>
        <w:t>Gathered all the Reporting Requirements and functional requirements through JAD sessions, formal interviews and brain storming sessions from the Business Owners and stakeholders based on the project scope and documented it in form of FRDs and Use-Cases in CaliberRM</w:t>
      </w:r>
      <w:r>
        <w:rPr>
          <w:rFonts w:ascii="Calibri" w:hAnsi="Calibri" w:cs="Calibri"/>
          <w:color w:val="000000"/>
          <w:sz w:val="22"/>
          <w:szCs w:val="22"/>
          <w:lang w:val="en-US"/>
        </w:rPr>
        <w:t xml:space="preserve"> </w:t>
      </w:r>
      <w:r w:rsidRPr="008A50B4">
        <w:rPr>
          <w:rFonts w:ascii="Calibri" w:hAnsi="Calibri" w:cs="Calibri"/>
          <w:color w:val="000000"/>
          <w:sz w:val="22"/>
          <w:szCs w:val="22"/>
        </w:rPr>
        <w:t>/</w:t>
      </w:r>
      <w:r>
        <w:rPr>
          <w:rFonts w:ascii="Calibri" w:hAnsi="Calibri" w:cs="Calibri"/>
          <w:color w:val="000000"/>
          <w:sz w:val="22"/>
          <w:szCs w:val="22"/>
          <w:lang w:val="en-US"/>
        </w:rPr>
        <w:t xml:space="preserve"> </w:t>
      </w:r>
      <w:r w:rsidRPr="008A50B4">
        <w:rPr>
          <w:rFonts w:ascii="Calibri" w:hAnsi="Calibri" w:cs="Calibri"/>
          <w:color w:val="000000"/>
          <w:sz w:val="22"/>
          <w:szCs w:val="22"/>
        </w:rPr>
        <w:t>Optimal Trace.</w:t>
      </w:r>
    </w:p>
    <w:p w:rsidR="00BF5CE9" w:rsidRDefault="00BF5CE9" w:rsidP="00BF5CE9">
      <w:pPr>
        <w:pStyle w:val="BodyTextIndent3"/>
        <w:numPr>
          <w:ilvl w:val="0"/>
          <w:numId w:val="31"/>
        </w:numPr>
        <w:spacing w:after="0"/>
        <w:ind w:left="360"/>
        <w:jc w:val="both"/>
        <w:rPr>
          <w:rFonts w:ascii="Calibri" w:hAnsi="Calibri" w:cs="Calibri"/>
          <w:color w:val="000000"/>
          <w:sz w:val="22"/>
          <w:szCs w:val="22"/>
        </w:rPr>
      </w:pPr>
      <w:r>
        <w:rPr>
          <w:rFonts w:ascii="Calibri" w:hAnsi="Calibri" w:cs="Calibri"/>
          <w:color w:val="000000"/>
          <w:sz w:val="22"/>
          <w:szCs w:val="22"/>
        </w:rPr>
        <w:t>Conducted</w:t>
      </w:r>
      <w:r w:rsidRPr="003C5AE6">
        <w:rPr>
          <w:rFonts w:ascii="Calibri" w:hAnsi="Calibri" w:cs="Calibri"/>
          <w:color w:val="000000"/>
          <w:sz w:val="22"/>
          <w:szCs w:val="22"/>
        </w:rPr>
        <w:t xml:space="preserve"> JAD sessions with different Business Users to develop new policies and procedures for the Service Catalogue, Charge Capture and Service Worklist /Charge Router, Hospital billing, coding, special coding requirements</w:t>
      </w:r>
      <w:r>
        <w:rPr>
          <w:rFonts w:ascii="Calibri" w:hAnsi="Calibri" w:cs="Calibri"/>
          <w:color w:val="000000"/>
          <w:sz w:val="22"/>
          <w:szCs w:val="22"/>
        </w:rPr>
        <w:t xml:space="preserve"> for Medco Health / Express Scripts</w:t>
      </w:r>
      <w:r w:rsidRPr="003C5AE6">
        <w:rPr>
          <w:rFonts w:ascii="Calibri" w:hAnsi="Calibri" w:cs="Calibri"/>
          <w:color w:val="000000"/>
          <w:sz w:val="22"/>
          <w:szCs w:val="22"/>
        </w:rPr>
        <w:t xml:space="preserve"> and Claim processing.</w:t>
      </w:r>
    </w:p>
    <w:p w:rsidR="00BF5CE9" w:rsidRDefault="00BF5CE9" w:rsidP="00BF5CE9">
      <w:pPr>
        <w:pStyle w:val="BodyTextIndent3"/>
        <w:numPr>
          <w:ilvl w:val="0"/>
          <w:numId w:val="31"/>
        </w:numPr>
        <w:spacing w:after="0"/>
        <w:ind w:left="360"/>
        <w:jc w:val="both"/>
        <w:rPr>
          <w:rFonts w:ascii="Calibri" w:hAnsi="Calibri" w:cs="Calibri"/>
          <w:color w:val="000000"/>
          <w:sz w:val="22"/>
          <w:szCs w:val="22"/>
        </w:rPr>
      </w:pPr>
      <w:r w:rsidRPr="007A0D6E">
        <w:rPr>
          <w:rFonts w:ascii="Calibri" w:hAnsi="Calibri" w:cs="Calibri"/>
          <w:color w:val="000000"/>
          <w:sz w:val="22"/>
          <w:szCs w:val="22"/>
        </w:rPr>
        <w:t>Involved in analysis, design, and implemen</w:t>
      </w:r>
      <w:r>
        <w:rPr>
          <w:rFonts w:ascii="Calibri" w:hAnsi="Calibri" w:cs="Calibri"/>
          <w:color w:val="000000"/>
          <w:sz w:val="22"/>
          <w:szCs w:val="22"/>
        </w:rPr>
        <w:t>tation of the following systems –</w:t>
      </w:r>
      <w:r w:rsidRPr="007A0D6E">
        <w:rPr>
          <w:rFonts w:ascii="Calibri" w:hAnsi="Calibri" w:cs="Calibri"/>
          <w:color w:val="000000"/>
          <w:sz w:val="22"/>
          <w:szCs w:val="22"/>
          <w:lang w:val="en-US"/>
        </w:rPr>
        <w:t xml:space="preserve"> </w:t>
      </w:r>
      <w:r w:rsidRPr="007A0D6E">
        <w:rPr>
          <w:rFonts w:ascii="Calibri" w:hAnsi="Calibri" w:cs="Calibri"/>
          <w:color w:val="000000"/>
          <w:sz w:val="22"/>
          <w:szCs w:val="22"/>
        </w:rPr>
        <w:t xml:space="preserve">Control Management Reporting and Security Systems: generation of daily, weekly, and monthly reports of hospital patients' activity. Medical Billing </w:t>
      </w:r>
      <w:r>
        <w:rPr>
          <w:rFonts w:ascii="Calibri" w:hAnsi="Calibri" w:cs="Calibri"/>
          <w:color w:val="000000"/>
          <w:sz w:val="22"/>
          <w:szCs w:val="22"/>
          <w:lang w:val="en-US"/>
        </w:rPr>
        <w:t>&amp;</w:t>
      </w:r>
      <w:r w:rsidRPr="007A0D6E">
        <w:rPr>
          <w:rFonts w:ascii="Calibri" w:hAnsi="Calibri" w:cs="Calibri"/>
          <w:color w:val="000000"/>
          <w:sz w:val="22"/>
          <w:szCs w:val="22"/>
        </w:rPr>
        <w:t xml:space="preserve"> Collection Systems: generation of daily billing activity based on patient records </w:t>
      </w:r>
      <w:r w:rsidRPr="000761C4">
        <w:rPr>
          <w:rFonts w:ascii="Calibri" w:hAnsi="Calibri" w:cs="Calibri"/>
          <w:color w:val="000000"/>
          <w:sz w:val="22"/>
          <w:szCs w:val="22"/>
        </w:rPr>
        <w:t>&amp;</w:t>
      </w:r>
      <w:r w:rsidRPr="007A0D6E">
        <w:rPr>
          <w:rFonts w:ascii="Calibri" w:hAnsi="Calibri" w:cs="Calibri"/>
          <w:color w:val="000000"/>
          <w:sz w:val="22"/>
          <w:szCs w:val="22"/>
        </w:rPr>
        <w:t xml:space="preserve"> establishment of collection protocols. Accounting Systems: Financial Statement generation and analysis according to government standards and protocols.</w:t>
      </w:r>
    </w:p>
    <w:p w:rsidR="00BF5CE9" w:rsidRPr="007A0D6E" w:rsidRDefault="00BF5CE9" w:rsidP="00BF5CE9">
      <w:pPr>
        <w:pStyle w:val="BodyTextIndent3"/>
        <w:numPr>
          <w:ilvl w:val="0"/>
          <w:numId w:val="31"/>
        </w:numPr>
        <w:spacing w:after="0"/>
        <w:ind w:left="360"/>
        <w:jc w:val="both"/>
        <w:rPr>
          <w:rFonts w:ascii="Calibri" w:hAnsi="Calibri" w:cs="Calibri"/>
          <w:color w:val="000000"/>
          <w:sz w:val="22"/>
          <w:szCs w:val="22"/>
        </w:rPr>
      </w:pPr>
      <w:r w:rsidRPr="000761C4">
        <w:rPr>
          <w:rFonts w:ascii="Calibri" w:hAnsi="Calibri" w:cs="Calibri"/>
          <w:color w:val="000000"/>
          <w:sz w:val="22"/>
          <w:szCs w:val="22"/>
        </w:rPr>
        <w:t>Worked on EDI transactions: X12,</w:t>
      </w:r>
      <w:r w:rsidR="00BE1588">
        <w:rPr>
          <w:rFonts w:ascii="Calibri" w:hAnsi="Calibri" w:cs="Calibri"/>
          <w:color w:val="000000"/>
          <w:sz w:val="22"/>
          <w:szCs w:val="22"/>
          <w:lang w:val="en-US"/>
        </w:rPr>
        <w:t xml:space="preserve"> </w:t>
      </w:r>
      <w:r w:rsidRPr="000761C4">
        <w:rPr>
          <w:rFonts w:ascii="Calibri" w:hAnsi="Calibri" w:cs="Calibri"/>
          <w:color w:val="000000"/>
          <w:sz w:val="22"/>
          <w:szCs w:val="22"/>
        </w:rPr>
        <w:t>835, and 837 P.I to identify key data set elements for designated record set. Interacted with Claims, Payments and Enrollment hence analyzing and documenting related business processes</w:t>
      </w:r>
      <w:r>
        <w:rPr>
          <w:rFonts w:ascii="Calibri" w:hAnsi="Calibri" w:cs="Calibri"/>
          <w:color w:val="000000"/>
          <w:sz w:val="22"/>
          <w:szCs w:val="22"/>
          <w:lang w:val="en-US"/>
        </w:rPr>
        <w:t>.</w:t>
      </w:r>
    </w:p>
    <w:p w:rsidR="00BF5CE9" w:rsidRPr="00A62DFC" w:rsidRDefault="00BF5CE9" w:rsidP="00BF5CE9">
      <w:pPr>
        <w:pStyle w:val="BodyTextIndent3"/>
        <w:numPr>
          <w:ilvl w:val="0"/>
          <w:numId w:val="31"/>
        </w:numPr>
        <w:spacing w:after="0"/>
        <w:ind w:left="360"/>
        <w:jc w:val="both"/>
        <w:rPr>
          <w:rFonts w:ascii="Calibri" w:hAnsi="Calibri" w:cs="Calibri"/>
          <w:color w:val="000000"/>
          <w:sz w:val="22"/>
          <w:szCs w:val="22"/>
        </w:rPr>
      </w:pPr>
      <w:r w:rsidRPr="007A0D6E">
        <w:rPr>
          <w:rFonts w:ascii="Calibri" w:hAnsi="Calibri" w:cs="Calibri"/>
          <w:color w:val="000000"/>
          <w:sz w:val="22"/>
          <w:szCs w:val="22"/>
        </w:rPr>
        <w:t>Involved</w:t>
      </w:r>
      <w:r w:rsidRPr="000761C4">
        <w:rPr>
          <w:rFonts w:ascii="Calibri" w:hAnsi="Calibri" w:cs="Calibri"/>
          <w:color w:val="000000"/>
          <w:sz w:val="22"/>
          <w:szCs w:val="22"/>
        </w:rPr>
        <w:t xml:space="preserve"> in the System Analysis,</w:t>
      </w:r>
      <w:r w:rsidRPr="008A50B4">
        <w:rPr>
          <w:rFonts w:ascii="Calibri" w:hAnsi="Calibri" w:cs="Calibri"/>
          <w:sz w:val="22"/>
          <w:szCs w:val="22"/>
        </w:rPr>
        <w:t xml:space="preserve"> Design and </w:t>
      </w:r>
      <w:r w:rsidRPr="00A62DFC">
        <w:rPr>
          <w:rFonts w:ascii="Calibri" w:hAnsi="Calibri" w:cs="Calibri"/>
          <w:color w:val="000000"/>
          <w:sz w:val="22"/>
          <w:szCs w:val="22"/>
        </w:rPr>
        <w:t>Development of the project. Integral part of end-to-end implementation of IW Reporting from capturing reporting requirements, Relational data modeling in Cognos, Metadata analysis, mock-up template designing and BI reporting system.</w:t>
      </w:r>
    </w:p>
    <w:p w:rsidR="00BF5CE9" w:rsidRPr="00A442F6" w:rsidRDefault="00BF5CE9" w:rsidP="00BF5CE9">
      <w:pPr>
        <w:pStyle w:val="BodyTextIndent3"/>
        <w:numPr>
          <w:ilvl w:val="0"/>
          <w:numId w:val="31"/>
        </w:numPr>
        <w:spacing w:after="0"/>
        <w:ind w:left="360"/>
        <w:jc w:val="both"/>
        <w:rPr>
          <w:rFonts w:ascii="Calibri" w:hAnsi="Calibri" w:cs="Calibri"/>
          <w:sz w:val="22"/>
          <w:szCs w:val="22"/>
        </w:rPr>
      </w:pPr>
      <w:r w:rsidRPr="00A62DFC">
        <w:rPr>
          <w:rFonts w:ascii="Calibri" w:hAnsi="Calibri" w:cs="Calibri"/>
          <w:color w:val="000000"/>
          <w:sz w:val="22"/>
          <w:szCs w:val="22"/>
        </w:rPr>
        <w:t>Displayed in depth knowledge of Medicare/Medicaid Claims processes from Admin/Provider/Payer side which were later part of the training program to vendors. Worked on improvement of Claims Reimbursement User Interface for a better experience and incorporate changes as per HIPAA</w:t>
      </w:r>
      <w:r w:rsidRPr="00A62DFC">
        <w:rPr>
          <w:rFonts w:ascii="Calibri" w:hAnsi="Calibri" w:cs="Calibri"/>
          <w:sz w:val="22"/>
          <w:szCs w:val="22"/>
          <w:lang w:val="en-US"/>
        </w:rPr>
        <w:t xml:space="preserve"> guidelines using the gap analysis.</w:t>
      </w:r>
    </w:p>
    <w:p w:rsidR="00BF5CE9" w:rsidRPr="008A50B4" w:rsidRDefault="00BF5CE9" w:rsidP="00BF5CE9">
      <w:pPr>
        <w:pStyle w:val="BodyTextIndent3"/>
        <w:numPr>
          <w:ilvl w:val="0"/>
          <w:numId w:val="31"/>
        </w:numPr>
        <w:spacing w:after="0"/>
        <w:ind w:left="360"/>
        <w:jc w:val="both"/>
        <w:rPr>
          <w:rFonts w:ascii="Calibri" w:hAnsi="Calibri" w:cs="Calibri"/>
          <w:sz w:val="22"/>
          <w:szCs w:val="22"/>
        </w:rPr>
      </w:pPr>
      <w:r w:rsidRPr="00A442F6">
        <w:rPr>
          <w:rFonts w:ascii="Calibri" w:hAnsi="Calibri" w:cs="Calibri"/>
          <w:sz w:val="22"/>
          <w:szCs w:val="22"/>
        </w:rPr>
        <w:t>Identif</w:t>
      </w:r>
      <w:r w:rsidRPr="006A7E42">
        <w:rPr>
          <w:rFonts w:ascii="Calibri" w:hAnsi="Calibri" w:cs="Calibri"/>
          <w:sz w:val="22"/>
          <w:szCs w:val="22"/>
        </w:rPr>
        <w:t>ied</w:t>
      </w:r>
      <w:r w:rsidRPr="00A442F6">
        <w:rPr>
          <w:rFonts w:ascii="Calibri" w:hAnsi="Calibri" w:cs="Calibri"/>
          <w:sz w:val="22"/>
          <w:szCs w:val="22"/>
        </w:rPr>
        <w:t xml:space="preserve"> the functional as well as technical needs of the department and accordingly </w:t>
      </w:r>
      <w:r w:rsidRPr="006A7E42">
        <w:rPr>
          <w:rFonts w:ascii="Calibri" w:hAnsi="Calibri" w:cs="Calibri"/>
          <w:sz w:val="22"/>
          <w:szCs w:val="22"/>
        </w:rPr>
        <w:t xml:space="preserve">engaged as </w:t>
      </w:r>
      <w:r w:rsidRPr="00A442F6">
        <w:rPr>
          <w:rFonts w:ascii="Calibri" w:hAnsi="Calibri" w:cs="Calibri"/>
          <w:sz w:val="22"/>
          <w:szCs w:val="22"/>
        </w:rPr>
        <w:t>liaison between the Upper Management and</w:t>
      </w:r>
      <w:r w:rsidRPr="008A50B4">
        <w:rPr>
          <w:rFonts w:ascii="Calibri" w:hAnsi="Calibri" w:cs="Calibri"/>
          <w:sz w:val="22"/>
          <w:szCs w:val="22"/>
        </w:rPr>
        <w:t xml:space="preserve"> IT Team to develop Cognos based BI Reports, applications and softwares.</w:t>
      </w:r>
    </w:p>
    <w:p w:rsidR="00BF5CE9" w:rsidRDefault="00BF5CE9" w:rsidP="00BF5CE9">
      <w:pPr>
        <w:pStyle w:val="BodyTextIndent3"/>
        <w:numPr>
          <w:ilvl w:val="0"/>
          <w:numId w:val="31"/>
        </w:numPr>
        <w:spacing w:after="0"/>
        <w:ind w:left="360"/>
        <w:jc w:val="both"/>
        <w:rPr>
          <w:rFonts w:ascii="Calibri" w:hAnsi="Calibri" w:cs="Calibri"/>
          <w:sz w:val="22"/>
          <w:szCs w:val="22"/>
        </w:rPr>
      </w:pPr>
      <w:r w:rsidRPr="00B526CE">
        <w:rPr>
          <w:rFonts w:ascii="Calibri" w:hAnsi="Calibri" w:cs="Calibri"/>
          <w:sz w:val="22"/>
          <w:szCs w:val="22"/>
        </w:rPr>
        <w:t>Assisted in development of the reports using Cognos Report Studio and Framework Manager. Developed Forms, Reports and Queries using MS Access and Excel (including Pivot tables, Vlookup and Macros).</w:t>
      </w:r>
    </w:p>
    <w:p w:rsidR="009454A0" w:rsidRPr="008A50B4" w:rsidRDefault="00BF5CE9" w:rsidP="00BF5CE9">
      <w:pPr>
        <w:pStyle w:val="NoSpacing1"/>
        <w:jc w:val="both"/>
        <w:rPr>
          <w:rFonts w:cs="Calibri"/>
          <w:b/>
          <w:u w:val="single"/>
        </w:rPr>
      </w:pPr>
      <w:r w:rsidRPr="008A50B4">
        <w:rPr>
          <w:rFonts w:eastAsia="Times New Roman" w:cs="Calibri"/>
          <w:b/>
        </w:rPr>
        <w:t xml:space="preserve">Environment: </w:t>
      </w:r>
      <w:r w:rsidRPr="008A50B4">
        <w:rPr>
          <w:rFonts w:eastAsia="Times New Roman" w:cs="Calibri"/>
        </w:rPr>
        <w:t xml:space="preserve">SCRUM, RUP, SharePoint, </w:t>
      </w:r>
      <w:r w:rsidRPr="008A50B4">
        <w:rPr>
          <w:rFonts w:cs="Calibri"/>
          <w:color w:val="000000"/>
        </w:rPr>
        <w:t xml:space="preserve">Synon/2E, COBOL, IBM AS/400, IBM Cognos 10 (Report Studio, Query Studio, Framework Manager, Virtual View Manager, Business Insight Dashboard), UNIX, Microsoft SQL Server 2008, T-SQL, MS SQL Server, Teradata IW, BRIO Query Intelligence, MS </w:t>
      </w:r>
      <w:r>
        <w:rPr>
          <w:rFonts w:cs="Calibri"/>
          <w:color w:val="000000"/>
        </w:rPr>
        <w:t>Office Suite</w:t>
      </w:r>
      <w:r w:rsidRPr="008A50B4">
        <w:rPr>
          <w:rFonts w:cs="Calibri"/>
          <w:color w:val="000000"/>
        </w:rPr>
        <w:t xml:space="preserve">, MS Project, MS Visio, ERWIN, OiM (Oracle Identity Manager), </w:t>
      </w:r>
      <w:r w:rsidRPr="008A50B4">
        <w:rPr>
          <w:rFonts w:cs="Calibri"/>
          <w:bCs/>
          <w:iCs/>
        </w:rPr>
        <w:t xml:space="preserve">ORACLE SQL Server Developer, </w:t>
      </w:r>
      <w:r>
        <w:rPr>
          <w:rFonts w:cs="Calibri"/>
          <w:bCs/>
          <w:iCs/>
        </w:rPr>
        <w:t>Teradata, DB2</w:t>
      </w:r>
      <w:r w:rsidRPr="008A50B4">
        <w:rPr>
          <w:rFonts w:cs="Calibri"/>
          <w:bCs/>
          <w:iCs/>
        </w:rPr>
        <w:t xml:space="preserve">, Informatica Powercenter, CA ERwin Data Modeler, </w:t>
      </w:r>
      <w:r w:rsidRPr="008A50B4">
        <w:rPr>
          <w:rFonts w:cs="Calibri"/>
        </w:rPr>
        <w:t>Oracle BI Enterprise Edition 10g</w:t>
      </w:r>
      <w:r w:rsidRPr="008A50B4">
        <w:rPr>
          <w:rFonts w:cs="Calibri"/>
          <w:color w:val="000000"/>
        </w:rPr>
        <w:t>, PL/SQL, CAs ALL Fusion Harvest, HP Quality Center, EDI, XML, .CSV (Comma Delimited), Rational Clear Quest, Anchor DW, Foundation14 (F14), CaliberRM 64Bit Production, Optimal Trace</w:t>
      </w:r>
      <w:r>
        <w:rPr>
          <w:rFonts w:cs="Calibri"/>
          <w:color w:val="000000"/>
        </w:rPr>
        <w:t xml:space="preserve">, </w:t>
      </w:r>
      <w:r w:rsidRPr="008A50B4">
        <w:rPr>
          <w:rFonts w:cs="Calibri"/>
          <w:bCs/>
          <w:iCs/>
        </w:rPr>
        <w:t>MagicDraw UML</w:t>
      </w:r>
      <w:r w:rsidRPr="008A50B4">
        <w:rPr>
          <w:rFonts w:cs="Calibri"/>
          <w:color w:val="000000"/>
        </w:rPr>
        <w:t>.</w:t>
      </w:r>
    </w:p>
    <w:p w:rsidR="006247DA" w:rsidRPr="008A50B4" w:rsidRDefault="006247DA" w:rsidP="009454A0">
      <w:pPr>
        <w:pStyle w:val="NoSpacing1"/>
        <w:jc w:val="both"/>
        <w:rPr>
          <w:rFonts w:cs="Calibri"/>
          <w:b/>
          <w:u w:val="single"/>
        </w:rPr>
      </w:pPr>
    </w:p>
    <w:p w:rsidR="000D2894" w:rsidRPr="008A50B4" w:rsidRDefault="009F71A6" w:rsidP="00583D95">
      <w:pPr>
        <w:pStyle w:val="NoSpacing1"/>
        <w:rPr>
          <w:rFonts w:cs="Calibri"/>
          <w:b/>
          <w:u w:val="single"/>
        </w:rPr>
      </w:pPr>
      <w:r>
        <w:rPr>
          <w:rFonts w:cs="Calibri"/>
          <w:b/>
          <w:u w:val="single"/>
        </w:rPr>
        <w:t xml:space="preserve">CVS </w:t>
      </w:r>
      <w:r w:rsidR="000D2894" w:rsidRPr="008A50B4">
        <w:rPr>
          <w:rFonts w:cs="Calibri"/>
          <w:b/>
          <w:u w:val="single"/>
        </w:rPr>
        <w:t>Caremark, Richardson, TX</w:t>
      </w:r>
      <w:r w:rsidR="000D2894" w:rsidRPr="008A50B4">
        <w:rPr>
          <w:rFonts w:cs="Calibri"/>
          <w:b/>
        </w:rPr>
        <w:t xml:space="preserve">                                                          </w:t>
      </w:r>
      <w:r w:rsidR="00BC255F" w:rsidRPr="008A50B4">
        <w:rPr>
          <w:rFonts w:cs="Calibri"/>
          <w:b/>
        </w:rPr>
        <w:t xml:space="preserve"> </w:t>
      </w:r>
      <w:r w:rsidR="00072B01" w:rsidRPr="008A50B4">
        <w:rPr>
          <w:rFonts w:cs="Calibri"/>
          <w:b/>
        </w:rPr>
        <w:t xml:space="preserve">                        </w:t>
      </w:r>
      <w:r w:rsidR="00D83FFA">
        <w:rPr>
          <w:rFonts w:cs="Calibri"/>
          <w:b/>
        </w:rPr>
        <w:tab/>
      </w:r>
      <w:r w:rsidR="00D83FFA">
        <w:rPr>
          <w:rFonts w:cs="Calibri"/>
          <w:b/>
        </w:rPr>
        <w:tab/>
      </w:r>
      <w:r w:rsidR="00D83FFA">
        <w:rPr>
          <w:rFonts w:cs="Calibri"/>
          <w:b/>
        </w:rPr>
        <w:tab/>
      </w:r>
      <w:r w:rsidR="002C248A">
        <w:rPr>
          <w:rFonts w:cs="Calibri"/>
          <w:b/>
        </w:rPr>
        <w:t xml:space="preserve">      </w:t>
      </w:r>
      <w:r w:rsidR="002C248A">
        <w:rPr>
          <w:rFonts w:cs="Calibri"/>
          <w:b/>
          <w:u w:val="single"/>
        </w:rPr>
        <w:t>Jan</w:t>
      </w:r>
      <w:r w:rsidR="000D2894" w:rsidRPr="008A50B4">
        <w:rPr>
          <w:rFonts w:cs="Calibri"/>
          <w:b/>
          <w:u w:val="single"/>
        </w:rPr>
        <w:t xml:space="preserve"> 2010 –</w:t>
      </w:r>
      <w:r w:rsidR="00BC255F" w:rsidRPr="008A50B4">
        <w:rPr>
          <w:rFonts w:cs="Calibri"/>
          <w:b/>
          <w:u w:val="single"/>
        </w:rPr>
        <w:t xml:space="preserve"> </w:t>
      </w:r>
      <w:r w:rsidR="002C248A">
        <w:rPr>
          <w:rFonts w:cs="Calibri"/>
          <w:b/>
          <w:u w:val="single"/>
        </w:rPr>
        <w:t>Oct</w:t>
      </w:r>
      <w:r w:rsidR="00BC255F" w:rsidRPr="008A50B4">
        <w:rPr>
          <w:rFonts w:cs="Calibri"/>
          <w:b/>
          <w:u w:val="single"/>
        </w:rPr>
        <w:t xml:space="preserve"> 2011</w:t>
      </w:r>
    </w:p>
    <w:p w:rsidR="000D2894" w:rsidRPr="008A50B4" w:rsidRDefault="00AD6E8C" w:rsidP="00583D95">
      <w:pPr>
        <w:pStyle w:val="NoSpacing1"/>
        <w:jc w:val="both"/>
        <w:rPr>
          <w:rFonts w:cs="Calibri"/>
          <w:b/>
          <w:u w:val="single"/>
        </w:rPr>
      </w:pPr>
      <w:r w:rsidRPr="001450C0">
        <w:rPr>
          <w:rFonts w:cs="Calibri"/>
          <w:b/>
          <w:u w:val="single"/>
        </w:rPr>
        <w:t xml:space="preserve">Designation: </w:t>
      </w:r>
      <w:r w:rsidR="001E6E5C">
        <w:rPr>
          <w:rFonts w:cs="Calibri"/>
          <w:b/>
          <w:u w:val="single"/>
        </w:rPr>
        <w:t>Sr.</w:t>
      </w:r>
      <w:r w:rsidR="000D2894" w:rsidRPr="008A50B4">
        <w:rPr>
          <w:rFonts w:cs="Calibri"/>
          <w:b/>
          <w:u w:val="single"/>
        </w:rPr>
        <w:t xml:space="preserve"> </w:t>
      </w:r>
      <w:r w:rsidR="006B62EF">
        <w:rPr>
          <w:rFonts w:cs="Calibri"/>
          <w:b/>
          <w:u w:val="single"/>
        </w:rPr>
        <w:t xml:space="preserve">Technical </w:t>
      </w:r>
      <w:r w:rsidR="000D2894" w:rsidRPr="008A50B4">
        <w:rPr>
          <w:rFonts w:cs="Calibri"/>
          <w:b/>
          <w:u w:val="single"/>
        </w:rPr>
        <w:t>Business Analyst</w:t>
      </w:r>
    </w:p>
    <w:p w:rsidR="000D2894" w:rsidRPr="008A50B4" w:rsidRDefault="000D2894" w:rsidP="00583D95">
      <w:pPr>
        <w:pStyle w:val="NoSpacing1"/>
        <w:jc w:val="both"/>
        <w:rPr>
          <w:rFonts w:cs="Calibri"/>
        </w:rPr>
      </w:pPr>
      <w:r w:rsidRPr="008A50B4">
        <w:rPr>
          <w:rFonts w:cs="Calibri"/>
        </w:rPr>
        <w:t>The primary goal of the project is to extract common services such as Eligibility, Formulary, Drug Maintenance, etc. out of the disparate systems and host them independently to facilitate economy of operations, isolation of common business services from core adjudication transaction processing and externalize the data in a way that can be consumed by other external applications within the Organization. This will enable common services, tools and interfaces that can improve client experience and drive consistency regardless of which adjudication engine is used.</w:t>
      </w:r>
    </w:p>
    <w:p w:rsidR="00420E82" w:rsidRPr="006C7AAE" w:rsidRDefault="00420E82" w:rsidP="00420E82">
      <w:pPr>
        <w:pStyle w:val="ColorfulList-Accent11"/>
        <w:numPr>
          <w:ilvl w:val="0"/>
          <w:numId w:val="4"/>
        </w:numPr>
        <w:tabs>
          <w:tab w:val="left" w:pos="360"/>
        </w:tabs>
        <w:spacing w:after="0" w:line="240" w:lineRule="auto"/>
        <w:contextualSpacing/>
        <w:jc w:val="both"/>
        <w:rPr>
          <w:rFonts w:cs="Calibri"/>
          <w:color w:val="000000"/>
        </w:rPr>
      </w:pPr>
      <w:r w:rsidRPr="008A50B4">
        <w:rPr>
          <w:rFonts w:cs="Calibri"/>
          <w:color w:val="000000"/>
        </w:rPr>
        <w:t>Gathered, analyzed, documented business and technical requirements from both formal and informal sessions and validate the needs of the business stakeholders, thereby drafting the Technical Design Document (TDD) and System Specification Document (SSD).</w:t>
      </w:r>
    </w:p>
    <w:p w:rsidR="00420E82" w:rsidRPr="00A442F6" w:rsidRDefault="00420E82" w:rsidP="00420E82">
      <w:pPr>
        <w:pStyle w:val="ColorfulList-Accent11"/>
        <w:numPr>
          <w:ilvl w:val="0"/>
          <w:numId w:val="4"/>
        </w:numPr>
        <w:tabs>
          <w:tab w:val="left" w:pos="360"/>
        </w:tabs>
        <w:spacing w:after="0" w:line="240" w:lineRule="auto"/>
        <w:contextualSpacing/>
        <w:jc w:val="both"/>
        <w:rPr>
          <w:rFonts w:eastAsia="Times New Roman" w:cs="Calibri"/>
        </w:rPr>
      </w:pPr>
      <w:r w:rsidRPr="00A442F6">
        <w:rPr>
          <w:rFonts w:cs="Calibri"/>
          <w:color w:val="000000"/>
        </w:rPr>
        <w:t>Designed and developed Use Cases and Use Case scenarios, Activity Diagrams, Sequence Diagrams, High Level and Low Level Process Flow Diagrams, OOAD using UML and Business Process Modeling.</w:t>
      </w:r>
      <w:r>
        <w:rPr>
          <w:rFonts w:cs="Calibri"/>
          <w:color w:val="000000"/>
        </w:rPr>
        <w:t xml:space="preserve"> Understood </w:t>
      </w:r>
      <w:r w:rsidRPr="006C7AAE">
        <w:rPr>
          <w:rFonts w:cs="Calibri"/>
          <w:color w:val="000000"/>
        </w:rPr>
        <w:t>client’s business needs related to operational payer departments (i.e. claims, enrollment, billing, etc</w:t>
      </w:r>
      <w:r>
        <w:rPr>
          <w:rFonts w:cs="Calibri"/>
          <w:color w:val="000000"/>
        </w:rPr>
        <w:t>.).</w:t>
      </w:r>
    </w:p>
    <w:p w:rsidR="00420E82" w:rsidRPr="00BD05AF" w:rsidRDefault="00420E82" w:rsidP="00420E82">
      <w:pPr>
        <w:pStyle w:val="ColorfulList-Accent11"/>
        <w:numPr>
          <w:ilvl w:val="0"/>
          <w:numId w:val="4"/>
        </w:numPr>
        <w:tabs>
          <w:tab w:val="left" w:pos="360"/>
        </w:tabs>
        <w:spacing w:after="0" w:line="240" w:lineRule="auto"/>
        <w:jc w:val="both"/>
        <w:rPr>
          <w:rFonts w:eastAsia="Times New Roman" w:cs="Calibri"/>
        </w:rPr>
      </w:pPr>
      <w:r w:rsidRPr="00A442F6">
        <w:t>Profiled data in the sources prior to defining the data cleaning rules. Perform small enhancements (data cleansing</w:t>
      </w:r>
      <w:r w:rsidRPr="006A14DE">
        <w:rPr>
          <w:rFonts w:eastAsia="Times New Roman" w:cs="Calibri"/>
        </w:rPr>
        <w:t>/data quality). Worked on various Professional billing and Hospital billing products.</w:t>
      </w:r>
    </w:p>
    <w:p w:rsidR="00420E82" w:rsidRDefault="00420E82" w:rsidP="00420E82">
      <w:pPr>
        <w:pStyle w:val="ColorfulList-Accent11"/>
        <w:numPr>
          <w:ilvl w:val="0"/>
          <w:numId w:val="4"/>
        </w:numPr>
        <w:tabs>
          <w:tab w:val="left" w:pos="360"/>
        </w:tabs>
        <w:spacing w:after="0" w:line="240" w:lineRule="auto"/>
        <w:jc w:val="both"/>
        <w:rPr>
          <w:rFonts w:eastAsia="Times New Roman" w:cs="Calibri"/>
        </w:rPr>
      </w:pPr>
      <w:r>
        <w:rPr>
          <w:rFonts w:eastAsia="Times New Roman" w:cs="Calibri"/>
        </w:rPr>
        <w:t>Designed and implemented unique platform, which collected</w:t>
      </w:r>
      <w:r w:rsidRPr="00BD05AF">
        <w:rPr>
          <w:rFonts w:eastAsia="Times New Roman" w:cs="Calibri"/>
        </w:rPr>
        <w:t xml:space="preserve"> and synchr</w:t>
      </w:r>
      <w:r>
        <w:rPr>
          <w:rFonts w:eastAsia="Times New Roman" w:cs="Calibri"/>
        </w:rPr>
        <w:t>onized</w:t>
      </w:r>
      <w:r w:rsidRPr="00BD05AF">
        <w:rPr>
          <w:rFonts w:eastAsia="Times New Roman" w:cs="Calibri"/>
        </w:rPr>
        <w:t xml:space="preserve"> information of each person all in one place, including medical claims, lab results, self reported data and other relevant information and also in an efficient and effective manner.</w:t>
      </w:r>
    </w:p>
    <w:p w:rsidR="00420E82" w:rsidRPr="008A50B4" w:rsidRDefault="00420E82" w:rsidP="00420E82">
      <w:pPr>
        <w:pStyle w:val="ColorfulList-Accent11"/>
        <w:numPr>
          <w:ilvl w:val="0"/>
          <w:numId w:val="4"/>
        </w:numPr>
        <w:tabs>
          <w:tab w:val="left" w:pos="360"/>
        </w:tabs>
        <w:spacing w:after="0" w:line="240" w:lineRule="auto"/>
        <w:jc w:val="both"/>
        <w:rPr>
          <w:rFonts w:cs="Calibri"/>
          <w:color w:val="000000"/>
        </w:rPr>
      </w:pPr>
      <w:r w:rsidRPr="006A14DE">
        <w:rPr>
          <w:rFonts w:eastAsia="Times New Roman" w:cs="Calibri"/>
        </w:rPr>
        <w:t>Responsible for</w:t>
      </w:r>
      <w:r w:rsidRPr="008A50B4">
        <w:rPr>
          <w:rFonts w:cs="Calibri"/>
          <w:color w:val="000000"/>
        </w:rPr>
        <w:t xml:space="preserve"> preparing Business Requirement Document (BRD), Functional Requirement Document (FRD) and then translating into functional specifications and test plans. Closely coordinated with both business users and developers for arriving at a mutually acceptable solution.</w:t>
      </w:r>
    </w:p>
    <w:p w:rsidR="00420E82" w:rsidRPr="00DB1F7C" w:rsidRDefault="00420E82" w:rsidP="00420E82">
      <w:pPr>
        <w:pStyle w:val="ColorfulList-Accent11"/>
        <w:numPr>
          <w:ilvl w:val="0"/>
          <w:numId w:val="4"/>
        </w:numPr>
        <w:tabs>
          <w:tab w:val="left" w:pos="360"/>
        </w:tabs>
        <w:spacing w:after="0" w:line="240" w:lineRule="auto"/>
        <w:jc w:val="both"/>
        <w:rPr>
          <w:rFonts w:eastAsia="Times New Roman" w:cs="Calibri"/>
        </w:rPr>
      </w:pPr>
      <w:r>
        <w:rPr>
          <w:rFonts w:cs="Calibri"/>
        </w:rPr>
        <w:t>Developed</w:t>
      </w:r>
      <w:r w:rsidRPr="008A50B4">
        <w:rPr>
          <w:rFonts w:cs="Calibri"/>
        </w:rPr>
        <w:t xml:space="preserve"> project definitions, project scope, cost/benefit and risk analysis, work plans, daily and weekly progress reports, and presentations.</w:t>
      </w:r>
      <w:r>
        <w:rPr>
          <w:rFonts w:cs="Calibri"/>
        </w:rPr>
        <w:t xml:space="preserve"> </w:t>
      </w:r>
      <w:r w:rsidRPr="00A6637C">
        <w:rPr>
          <w:rFonts w:cs="Calibri"/>
        </w:rPr>
        <w:t>Created and tested scripts for the premium calculations and claim limits and deductible.</w:t>
      </w:r>
    </w:p>
    <w:p w:rsidR="00420E82" w:rsidRPr="00BA0836" w:rsidRDefault="00420E82" w:rsidP="00420E82">
      <w:pPr>
        <w:pStyle w:val="ColorfulList-Accent11"/>
        <w:numPr>
          <w:ilvl w:val="0"/>
          <w:numId w:val="4"/>
        </w:numPr>
        <w:spacing w:after="0" w:line="240" w:lineRule="auto"/>
        <w:contextualSpacing/>
        <w:jc w:val="both"/>
        <w:rPr>
          <w:rStyle w:val="HTMLTypewriter"/>
          <w:rFonts w:ascii="Calibri" w:eastAsia="Calibri" w:hAnsi="Calibri" w:cs="Calibri"/>
          <w:sz w:val="22"/>
          <w:szCs w:val="22"/>
        </w:rPr>
      </w:pPr>
      <w:r w:rsidRPr="008A50B4">
        <w:rPr>
          <w:rStyle w:val="HTMLTypewriter"/>
          <w:rFonts w:ascii="Calibri" w:hAnsi="Calibri" w:cs="Calibri"/>
          <w:sz w:val="22"/>
          <w:szCs w:val="22"/>
        </w:rPr>
        <w:t>Reviewed the use cases, functions and features list, map the requirements to design, and update the Requirements Traceability Matrix (RTM).</w:t>
      </w:r>
      <w:r>
        <w:rPr>
          <w:rStyle w:val="HTMLTypewriter"/>
          <w:rFonts w:ascii="Calibri" w:hAnsi="Calibri" w:cs="Calibri"/>
          <w:sz w:val="22"/>
          <w:szCs w:val="22"/>
        </w:rPr>
        <w:t xml:space="preserve"> </w:t>
      </w:r>
      <w:r w:rsidRPr="002E62AF">
        <w:rPr>
          <w:rStyle w:val="HTMLTypewriter"/>
          <w:rFonts w:ascii="Calibri" w:hAnsi="Calibri" w:cs="Calibri"/>
          <w:sz w:val="22"/>
          <w:szCs w:val="22"/>
        </w:rPr>
        <w:t>Created various reports such as billing payment reports, Billing Grouping Payment and discount reports</w:t>
      </w:r>
      <w:r>
        <w:rPr>
          <w:rStyle w:val="HTMLTypewriter"/>
          <w:rFonts w:ascii="Calibri" w:hAnsi="Calibri" w:cs="Calibri"/>
          <w:sz w:val="22"/>
          <w:szCs w:val="22"/>
        </w:rPr>
        <w:t>.</w:t>
      </w:r>
    </w:p>
    <w:p w:rsidR="00420E82" w:rsidRDefault="00420E82" w:rsidP="00420E82">
      <w:pPr>
        <w:pStyle w:val="ColorfulList-Accent11"/>
        <w:numPr>
          <w:ilvl w:val="0"/>
          <w:numId w:val="4"/>
        </w:numPr>
        <w:spacing w:after="0" w:line="240" w:lineRule="auto"/>
        <w:contextualSpacing/>
        <w:jc w:val="both"/>
        <w:rPr>
          <w:rFonts w:cs="Calibri"/>
        </w:rPr>
      </w:pPr>
      <w:r>
        <w:rPr>
          <w:rFonts w:cs="Calibri"/>
        </w:rPr>
        <w:t>Responsible to</w:t>
      </w:r>
      <w:r w:rsidRPr="0003484F">
        <w:rPr>
          <w:rFonts w:cs="Calibri"/>
        </w:rPr>
        <w:t xml:space="preserve"> give the payers the clear vision of claim life cycle from submission to </w:t>
      </w:r>
      <w:r>
        <w:rPr>
          <w:rFonts w:cs="Calibri"/>
        </w:rPr>
        <w:t>CVS Caremark</w:t>
      </w:r>
      <w:r w:rsidRPr="0003484F">
        <w:rPr>
          <w:rFonts w:cs="Calibri"/>
        </w:rPr>
        <w:t xml:space="preserve"> through payer adjunction. </w:t>
      </w:r>
      <w:r>
        <w:rPr>
          <w:rFonts w:cs="Calibri"/>
        </w:rPr>
        <w:t>Designed &amp; i</w:t>
      </w:r>
      <w:r w:rsidRPr="0003484F">
        <w:rPr>
          <w:rFonts w:cs="Calibri"/>
        </w:rPr>
        <w:t>mplement</w:t>
      </w:r>
      <w:r>
        <w:rPr>
          <w:rFonts w:cs="Calibri"/>
        </w:rPr>
        <w:t>ed</w:t>
      </w:r>
      <w:r w:rsidRPr="0003484F">
        <w:rPr>
          <w:rFonts w:cs="Calibri"/>
        </w:rPr>
        <w:t xml:space="preserve"> a web based claims processing </w:t>
      </w:r>
      <w:r>
        <w:rPr>
          <w:rFonts w:cs="Calibri"/>
        </w:rPr>
        <w:t>system &amp;</w:t>
      </w:r>
      <w:r w:rsidRPr="0003484F">
        <w:rPr>
          <w:rFonts w:cs="Calibri"/>
        </w:rPr>
        <w:t xml:space="preserve"> management application</w:t>
      </w:r>
      <w:r>
        <w:rPr>
          <w:rFonts w:cs="Calibri"/>
        </w:rPr>
        <w:t xml:space="preserve"> to administer and process</w:t>
      </w:r>
      <w:r w:rsidRPr="0003484F">
        <w:rPr>
          <w:rFonts w:cs="Calibri"/>
        </w:rPr>
        <w:t xml:space="preserve"> health insurance claims automatically. It c</w:t>
      </w:r>
      <w:r>
        <w:rPr>
          <w:rFonts w:cs="Calibri"/>
        </w:rPr>
        <w:t>onnected the organization to</w:t>
      </w:r>
      <w:r w:rsidRPr="0003484F">
        <w:rPr>
          <w:rFonts w:cs="Calibri"/>
        </w:rPr>
        <w:t xml:space="preserve"> largest all-payer network of commercial </w:t>
      </w:r>
      <w:r>
        <w:rPr>
          <w:rFonts w:cs="Calibri"/>
        </w:rPr>
        <w:t>&amp;</w:t>
      </w:r>
      <w:r w:rsidRPr="0003484F">
        <w:rPr>
          <w:rFonts w:cs="Calibri"/>
        </w:rPr>
        <w:t xml:space="preserve"> government healt</w:t>
      </w:r>
      <w:r>
        <w:rPr>
          <w:rFonts w:cs="Calibri"/>
        </w:rPr>
        <w:t xml:space="preserve">h plans nationwide to provide </w:t>
      </w:r>
      <w:r w:rsidRPr="0003484F">
        <w:rPr>
          <w:rFonts w:cs="Calibri"/>
        </w:rPr>
        <w:t>wealth of real-time patient benefit information.</w:t>
      </w:r>
    </w:p>
    <w:p w:rsidR="00420E82" w:rsidRPr="00A442F6" w:rsidRDefault="00420E82" w:rsidP="00420E82">
      <w:pPr>
        <w:widowControl w:val="0"/>
        <w:numPr>
          <w:ilvl w:val="0"/>
          <w:numId w:val="4"/>
        </w:numPr>
        <w:autoSpaceDE w:val="0"/>
        <w:autoSpaceDN w:val="0"/>
        <w:adjustRightInd w:val="0"/>
        <w:spacing w:after="0" w:line="240" w:lineRule="auto"/>
        <w:jc w:val="both"/>
        <w:rPr>
          <w:rFonts w:cs="Calibri"/>
          <w:color w:val="000000"/>
        </w:rPr>
      </w:pPr>
      <w:r w:rsidRPr="008A50B4">
        <w:rPr>
          <w:rFonts w:cs="Calibri"/>
          <w:color w:val="000000"/>
        </w:rPr>
        <w:t>Created source table definitions in the Data</w:t>
      </w:r>
      <w:r>
        <w:rPr>
          <w:rFonts w:cs="Calibri"/>
          <w:color w:val="000000"/>
        </w:rPr>
        <w:t xml:space="preserve"> </w:t>
      </w:r>
      <w:r w:rsidRPr="008A50B4">
        <w:rPr>
          <w:rFonts w:cs="Calibri"/>
          <w:color w:val="000000"/>
        </w:rPr>
        <w:t>Stage Repository by studying the data sources by importing the data from Mainframe</w:t>
      </w:r>
      <w:r w:rsidRPr="00A442F6">
        <w:rPr>
          <w:rFonts w:cs="Calibri"/>
          <w:color w:val="000000"/>
        </w:rPr>
        <w:t>.</w:t>
      </w:r>
    </w:p>
    <w:p w:rsidR="00420E82" w:rsidRPr="00A81BDF" w:rsidRDefault="00420E82" w:rsidP="00420E82">
      <w:pPr>
        <w:pStyle w:val="BodyTextIndent3"/>
        <w:numPr>
          <w:ilvl w:val="0"/>
          <w:numId w:val="4"/>
        </w:numPr>
        <w:spacing w:after="0"/>
        <w:jc w:val="both"/>
        <w:rPr>
          <w:rFonts w:ascii="Calibri" w:hAnsi="Calibri" w:cs="Calibri"/>
          <w:sz w:val="22"/>
          <w:szCs w:val="22"/>
        </w:rPr>
      </w:pPr>
      <w:r w:rsidRPr="00DB1F7C">
        <w:rPr>
          <w:rFonts w:ascii="Calibri" w:hAnsi="Calibri" w:cs="Calibri"/>
          <w:sz w:val="22"/>
          <w:szCs w:val="22"/>
        </w:rPr>
        <w:t>Wrote PL/SQL statement and stored procedures in Oracle for extracting as well as writing data.</w:t>
      </w:r>
      <w:r>
        <w:rPr>
          <w:rFonts w:ascii="Calibri" w:hAnsi="Calibri" w:cs="Calibri"/>
          <w:sz w:val="22"/>
          <w:szCs w:val="22"/>
          <w:lang w:val="en-US"/>
        </w:rPr>
        <w:t xml:space="preserve"> Created and executed</w:t>
      </w:r>
      <w:r w:rsidRPr="00E87EEE">
        <w:rPr>
          <w:rFonts w:ascii="Calibri" w:hAnsi="Calibri" w:cs="Calibri"/>
          <w:sz w:val="22"/>
          <w:szCs w:val="22"/>
          <w:lang w:val="en-US"/>
        </w:rPr>
        <w:t xml:space="preserve"> </w:t>
      </w:r>
      <w:r w:rsidRPr="00055865">
        <w:rPr>
          <w:rFonts w:ascii="Calibri" w:hAnsi="Calibri" w:cs="Calibri"/>
          <w:sz w:val="22"/>
          <w:szCs w:val="22"/>
        </w:rPr>
        <w:t>claims, enrollment and/or billing test scenarios, including defect tracking.</w:t>
      </w:r>
    </w:p>
    <w:p w:rsidR="00651A2D" w:rsidRPr="00DF62E1" w:rsidRDefault="00420E82" w:rsidP="00420E82">
      <w:pPr>
        <w:pStyle w:val="NoSpacing1"/>
        <w:jc w:val="both"/>
        <w:rPr>
          <w:rFonts w:cs="Calibri"/>
          <w:b/>
          <w:u w:val="single"/>
        </w:rPr>
      </w:pPr>
      <w:r w:rsidRPr="008A50B4">
        <w:rPr>
          <w:rFonts w:eastAsia="Times New Roman" w:cs="Calibri"/>
          <w:b/>
        </w:rPr>
        <w:t>Environment</w:t>
      </w:r>
      <w:r w:rsidRPr="008A50B4">
        <w:rPr>
          <w:rFonts w:eastAsia="Times New Roman" w:cs="Calibri"/>
        </w:rPr>
        <w:t xml:space="preserve">: RUP, SharePoint, </w:t>
      </w:r>
      <w:r w:rsidRPr="008A50B4">
        <w:rPr>
          <w:rFonts w:cs="Calibri"/>
          <w:color w:val="000000"/>
        </w:rPr>
        <w:t xml:space="preserve">Synon/2E, COBOL, IBM AS/400, CICS, Citrix, Cognos 8, DB2, SAP R/3 FICO, Microsoft SQL Server 2008, T-SQL, SSIS, SSRS, SSAS, MS Excel, MS Word, MS Access, MS Project, MS Visio, ERWIN, Data Stage, OiM (Oracle Identity Manager), Oracle, PL/SQL, PC Media, </w:t>
      </w:r>
      <w:r w:rsidRPr="008A50B4">
        <w:rPr>
          <w:rFonts w:cs="Calibri"/>
        </w:rPr>
        <w:t>Oracle BI Enterprise Edition 10g,</w:t>
      </w:r>
      <w:r w:rsidRPr="008A50B4">
        <w:rPr>
          <w:rFonts w:cs="Calibri"/>
          <w:color w:val="000000"/>
        </w:rPr>
        <w:t xml:space="preserve"> CAs ALL Fusion Harvest, EDIFECS, HP Quality Center, Velocedi/Claredi, EDI, XML, DIAMOND, COSMOS, FACETS, LOGISTICARE, Rational Rose</w:t>
      </w:r>
      <w:r>
        <w:rPr>
          <w:rFonts w:cs="Calibri"/>
          <w:color w:val="000000"/>
        </w:rPr>
        <w:t xml:space="preserve">, </w:t>
      </w:r>
      <w:r w:rsidRPr="008A50B4">
        <w:rPr>
          <w:rFonts w:cs="Calibri"/>
          <w:bCs/>
          <w:iCs/>
        </w:rPr>
        <w:t>Bugzilla, Snagit, Adobe Acrobat Professional, HP Quality Center</w:t>
      </w:r>
      <w:r w:rsidRPr="008A50B4">
        <w:rPr>
          <w:rFonts w:cs="Calibri"/>
          <w:color w:val="000000"/>
        </w:rPr>
        <w:t>.</w:t>
      </w:r>
    </w:p>
    <w:p w:rsidR="00366327" w:rsidRPr="008A50B4" w:rsidRDefault="00366327" w:rsidP="00E96508">
      <w:pPr>
        <w:pStyle w:val="NoSpacing1"/>
        <w:rPr>
          <w:rFonts w:cs="Calibri"/>
          <w:b/>
        </w:rPr>
      </w:pPr>
    </w:p>
    <w:p w:rsidR="00924049" w:rsidRPr="008A50B4" w:rsidRDefault="00924049" w:rsidP="00E96508">
      <w:pPr>
        <w:pStyle w:val="NoSpacing1"/>
        <w:jc w:val="both"/>
        <w:rPr>
          <w:rFonts w:cs="Calibri"/>
          <w:b/>
          <w:u w:val="single"/>
        </w:rPr>
      </w:pPr>
      <w:r w:rsidRPr="008A50B4">
        <w:rPr>
          <w:rFonts w:cs="Calibri"/>
          <w:b/>
          <w:u w:val="single"/>
        </w:rPr>
        <w:t xml:space="preserve">BNP Paribas, </w:t>
      </w:r>
      <w:r w:rsidR="001479E5">
        <w:rPr>
          <w:rFonts w:cs="Calibri"/>
          <w:b/>
          <w:u w:val="single"/>
        </w:rPr>
        <w:t>Mumbai</w:t>
      </w:r>
      <w:r w:rsidRPr="008A50B4">
        <w:rPr>
          <w:rFonts w:cs="Calibri"/>
          <w:b/>
          <w:u w:val="single"/>
        </w:rPr>
        <w:t xml:space="preserve">, </w:t>
      </w:r>
      <w:r w:rsidR="001479E5">
        <w:rPr>
          <w:rFonts w:cs="Calibri"/>
          <w:b/>
          <w:u w:val="single"/>
        </w:rPr>
        <w:t>India</w:t>
      </w:r>
      <w:r w:rsidRPr="008A50B4">
        <w:rPr>
          <w:rFonts w:cs="Calibri"/>
          <w:b/>
        </w:rPr>
        <w:t xml:space="preserve">                                                                                             </w:t>
      </w:r>
      <w:r w:rsidR="0022574C">
        <w:rPr>
          <w:rFonts w:cs="Calibri"/>
          <w:b/>
        </w:rPr>
        <w:tab/>
      </w:r>
      <w:r w:rsidR="0022574C">
        <w:rPr>
          <w:rFonts w:cs="Calibri"/>
          <w:b/>
        </w:rPr>
        <w:tab/>
      </w:r>
      <w:r w:rsidR="0022574C">
        <w:rPr>
          <w:rFonts w:cs="Calibri"/>
          <w:b/>
        </w:rPr>
        <w:tab/>
        <w:t xml:space="preserve">   </w:t>
      </w:r>
      <w:r w:rsidR="007E5C69">
        <w:rPr>
          <w:rFonts w:cs="Calibri"/>
          <w:b/>
        </w:rPr>
        <w:t xml:space="preserve">  </w:t>
      </w:r>
      <w:r w:rsidR="00FC7371">
        <w:rPr>
          <w:rFonts w:cs="Calibri"/>
          <w:b/>
          <w:u w:val="single"/>
        </w:rPr>
        <w:t>July</w:t>
      </w:r>
      <w:r w:rsidR="00235242">
        <w:rPr>
          <w:rFonts w:cs="Calibri"/>
          <w:b/>
          <w:u w:val="single"/>
        </w:rPr>
        <w:t xml:space="preserve"> 2006 – Aug 2008</w:t>
      </w:r>
    </w:p>
    <w:p w:rsidR="00924049" w:rsidRPr="008A50B4" w:rsidRDefault="00AD6E8C" w:rsidP="00E96508">
      <w:pPr>
        <w:pStyle w:val="NoSpacing1"/>
        <w:jc w:val="both"/>
        <w:rPr>
          <w:rFonts w:cs="Calibri"/>
          <w:b/>
          <w:u w:val="single"/>
        </w:rPr>
      </w:pPr>
      <w:r w:rsidRPr="001450C0">
        <w:rPr>
          <w:rFonts w:cs="Calibri"/>
          <w:b/>
          <w:u w:val="single"/>
        </w:rPr>
        <w:t>Designation:</w:t>
      </w:r>
      <w:r w:rsidR="000A2FC1">
        <w:rPr>
          <w:rFonts w:cs="Calibri"/>
          <w:b/>
          <w:u w:val="single"/>
        </w:rPr>
        <w:t xml:space="preserve"> Lead</w:t>
      </w:r>
      <w:r w:rsidRPr="001450C0">
        <w:rPr>
          <w:rFonts w:cs="Calibri"/>
          <w:b/>
          <w:u w:val="single"/>
        </w:rPr>
        <w:t xml:space="preserve"> </w:t>
      </w:r>
      <w:r w:rsidR="006B62EF">
        <w:rPr>
          <w:rFonts w:cs="Calibri"/>
          <w:b/>
          <w:u w:val="single"/>
        </w:rPr>
        <w:t xml:space="preserve">Technical </w:t>
      </w:r>
      <w:r w:rsidR="00924049" w:rsidRPr="008A50B4">
        <w:rPr>
          <w:rFonts w:cs="Calibri"/>
          <w:b/>
          <w:u w:val="single"/>
        </w:rPr>
        <w:t xml:space="preserve">Business Analyst                                                                                                                   </w:t>
      </w:r>
    </w:p>
    <w:p w:rsidR="00924049" w:rsidRPr="008A50B4" w:rsidRDefault="00924049" w:rsidP="00E96508">
      <w:pPr>
        <w:pStyle w:val="NormalWeb"/>
        <w:spacing w:before="0" w:beforeAutospacing="0" w:after="0" w:afterAutospacing="0"/>
        <w:jc w:val="both"/>
        <w:rPr>
          <w:rFonts w:ascii="Calibri" w:hAnsi="Calibri" w:cs="Calibri"/>
          <w:sz w:val="22"/>
          <w:szCs w:val="22"/>
        </w:rPr>
      </w:pPr>
      <w:r w:rsidRPr="008A50B4">
        <w:rPr>
          <w:rFonts w:ascii="Calibri" w:hAnsi="Calibri" w:cs="Calibri"/>
          <w:sz w:val="22"/>
          <w:szCs w:val="22"/>
        </w:rPr>
        <w:t>The project was to report corporate data warehouse for online trading system. The reporting system was to capture the KPI such as the trade volumes, number of trades, on the counter trades, and exchange trades, broker dealer trades, trade fees with respect to dimension</w:t>
      </w:r>
      <w:r w:rsidR="00F60ABF">
        <w:rPr>
          <w:rFonts w:ascii="Calibri" w:hAnsi="Calibri" w:cs="Calibri"/>
          <w:sz w:val="22"/>
          <w:szCs w:val="22"/>
        </w:rPr>
        <w:t>s</w:t>
      </w:r>
      <w:r w:rsidRPr="008A50B4">
        <w:rPr>
          <w:rFonts w:ascii="Calibri" w:hAnsi="Calibri" w:cs="Calibri"/>
          <w:sz w:val="22"/>
          <w:szCs w:val="22"/>
        </w:rPr>
        <w:t xml:space="preserve"> such as customer’s location, security type, exchange traded Fees payables, etc.</w:t>
      </w:r>
    </w:p>
    <w:p w:rsidR="000B4927" w:rsidRPr="008A50B4" w:rsidRDefault="000B4927" w:rsidP="000B4927">
      <w:pPr>
        <w:pStyle w:val="ColorfulList-Accent11"/>
        <w:numPr>
          <w:ilvl w:val="0"/>
          <w:numId w:val="7"/>
        </w:numPr>
        <w:spacing w:after="0" w:line="240" w:lineRule="auto"/>
        <w:contextualSpacing/>
        <w:jc w:val="both"/>
        <w:rPr>
          <w:rFonts w:cs="Calibri"/>
        </w:rPr>
      </w:pPr>
      <w:r w:rsidRPr="008A50B4">
        <w:rPr>
          <w:rFonts w:cs="Calibri"/>
        </w:rPr>
        <w:t>Gathered the business requirements from the managers through JAD sessions, formal interviews and surveys and worked extensively with the users and with different levels of management to identify requirements, business events to develop functional specifications.</w:t>
      </w:r>
    </w:p>
    <w:p w:rsidR="000B4927" w:rsidRPr="00A442F6" w:rsidRDefault="000B4927" w:rsidP="000B4927">
      <w:pPr>
        <w:pStyle w:val="ColorfulList-Accent11"/>
        <w:numPr>
          <w:ilvl w:val="0"/>
          <w:numId w:val="7"/>
        </w:numPr>
        <w:spacing w:after="0" w:line="240" w:lineRule="auto"/>
        <w:contextualSpacing/>
        <w:jc w:val="both"/>
        <w:rPr>
          <w:rFonts w:cs="Calibri"/>
        </w:rPr>
      </w:pPr>
      <w:r w:rsidRPr="00A442F6">
        <w:rPr>
          <w:rFonts w:cs="Calibri"/>
        </w:rPr>
        <w:t>Analyzed the AS-IS and TO-BE processes to understand the key findings, the short term considerations, the long term considerations and its benefits.</w:t>
      </w:r>
    </w:p>
    <w:p w:rsidR="000B4927" w:rsidRPr="00F462B4" w:rsidRDefault="000B4927" w:rsidP="000B4927">
      <w:pPr>
        <w:numPr>
          <w:ilvl w:val="0"/>
          <w:numId w:val="7"/>
        </w:numPr>
        <w:tabs>
          <w:tab w:val="left" w:pos="360"/>
        </w:tabs>
        <w:spacing w:after="0" w:line="240" w:lineRule="auto"/>
        <w:jc w:val="both"/>
        <w:rPr>
          <w:rFonts w:cs="Calibri"/>
        </w:rPr>
      </w:pPr>
      <w:r w:rsidRPr="008A50B4">
        <w:rPr>
          <w:rFonts w:cs="Calibri"/>
          <w:bCs/>
        </w:rPr>
        <w:t>Owned the entire reporting process. Interacted with the ETL team, developer(s), management, and account holders to get the requirements, document them, design templates, and write specifications.</w:t>
      </w:r>
    </w:p>
    <w:p w:rsidR="000B4927" w:rsidRPr="00A442F6" w:rsidRDefault="000B4927" w:rsidP="000B4927">
      <w:pPr>
        <w:pStyle w:val="ColorfulList-Accent11"/>
        <w:numPr>
          <w:ilvl w:val="0"/>
          <w:numId w:val="7"/>
        </w:numPr>
        <w:tabs>
          <w:tab w:val="left" w:pos="360"/>
        </w:tabs>
        <w:spacing w:after="0" w:line="240" w:lineRule="auto"/>
        <w:contextualSpacing/>
        <w:jc w:val="both"/>
        <w:rPr>
          <w:rFonts w:eastAsia="Times New Roman" w:cs="Calibri"/>
        </w:rPr>
      </w:pPr>
      <w:r w:rsidRPr="00A442F6">
        <w:rPr>
          <w:rFonts w:cs="Calibri"/>
          <w:color w:val="000000"/>
        </w:rPr>
        <w:t xml:space="preserve">Identified data elements from the source systems, </w:t>
      </w:r>
      <w:r w:rsidRPr="00A442F6">
        <w:rPr>
          <w:rFonts w:cs="Calibri"/>
          <w:bCs/>
          <w:color w:val="000000"/>
        </w:rPr>
        <w:t>performed data analysis</w:t>
      </w:r>
      <w:r w:rsidRPr="00A442F6">
        <w:rPr>
          <w:rFonts w:cs="Calibri"/>
          <w:color w:val="000000"/>
        </w:rPr>
        <w:t xml:space="preserve"> to come up with data cleansing and integration rules for the ETL process using Informatica.</w:t>
      </w:r>
    </w:p>
    <w:p w:rsidR="000B4927" w:rsidRPr="008A50B4" w:rsidRDefault="000B4927" w:rsidP="000B4927">
      <w:pPr>
        <w:pStyle w:val="ColorfulList-Accent11"/>
        <w:numPr>
          <w:ilvl w:val="0"/>
          <w:numId w:val="7"/>
        </w:numPr>
        <w:tabs>
          <w:tab w:val="left" w:pos="360"/>
        </w:tabs>
        <w:spacing w:after="0" w:line="240" w:lineRule="auto"/>
        <w:contextualSpacing/>
        <w:jc w:val="both"/>
        <w:rPr>
          <w:rFonts w:eastAsia="Times New Roman" w:cs="Calibri"/>
        </w:rPr>
      </w:pPr>
      <w:r w:rsidRPr="008A50B4">
        <w:rPr>
          <w:rFonts w:cs="Calibri"/>
          <w:color w:val="000000"/>
        </w:rPr>
        <w:t>Analyzed research on operational procedures and methods and recommended changes for improvement, with an emphasis on automation and efficiency.</w:t>
      </w:r>
    </w:p>
    <w:p w:rsidR="000B4927" w:rsidRPr="00F462B4" w:rsidRDefault="000B4927" w:rsidP="000B4927">
      <w:pPr>
        <w:pStyle w:val="ColorfulList-Accent11"/>
        <w:numPr>
          <w:ilvl w:val="0"/>
          <w:numId w:val="7"/>
        </w:numPr>
        <w:spacing w:after="0" w:line="240" w:lineRule="auto"/>
        <w:contextualSpacing/>
        <w:jc w:val="both"/>
        <w:rPr>
          <w:rFonts w:cs="Calibri"/>
        </w:rPr>
      </w:pPr>
      <w:r>
        <w:rPr>
          <w:rFonts w:cs="Calibri"/>
        </w:rPr>
        <w:t>Performed</w:t>
      </w:r>
      <w:r w:rsidRPr="008A50B4">
        <w:rPr>
          <w:rFonts w:cs="Calibri"/>
        </w:rPr>
        <w:t xml:space="preserve"> analysis and design of applications using </w:t>
      </w:r>
      <w:r w:rsidRPr="008A50B4">
        <w:rPr>
          <w:rFonts w:cs="Calibri"/>
          <w:bCs/>
        </w:rPr>
        <w:t>OOAD</w:t>
      </w:r>
      <w:r w:rsidRPr="008A50B4">
        <w:rPr>
          <w:rFonts w:cs="Calibri"/>
        </w:rPr>
        <w:t xml:space="preserve"> techniques, </w:t>
      </w:r>
      <w:r w:rsidRPr="008A50B4">
        <w:rPr>
          <w:rFonts w:cs="Calibri"/>
          <w:bCs/>
        </w:rPr>
        <w:t>UML and Design Patterns.</w:t>
      </w:r>
    </w:p>
    <w:p w:rsidR="000B4927" w:rsidRPr="008A50B4" w:rsidRDefault="000B4927" w:rsidP="000B4927">
      <w:pPr>
        <w:pStyle w:val="BodyTextIndent3"/>
        <w:numPr>
          <w:ilvl w:val="0"/>
          <w:numId w:val="7"/>
        </w:numPr>
        <w:spacing w:after="0"/>
        <w:jc w:val="both"/>
        <w:rPr>
          <w:rFonts w:ascii="Calibri" w:hAnsi="Calibri" w:cs="Calibri"/>
          <w:color w:val="000000"/>
          <w:sz w:val="22"/>
          <w:szCs w:val="22"/>
        </w:rPr>
      </w:pPr>
      <w:r w:rsidRPr="008A50B4">
        <w:rPr>
          <w:rFonts w:ascii="Calibri" w:hAnsi="Calibri" w:cs="Calibri"/>
          <w:color w:val="000000"/>
          <w:sz w:val="22"/>
          <w:szCs w:val="22"/>
        </w:rPr>
        <w:t>Gathered all the requirements from the stakeholders based on the project scope and documented it in RequisitePro.</w:t>
      </w:r>
    </w:p>
    <w:p w:rsidR="000B4927" w:rsidRPr="00BB0004" w:rsidRDefault="000B4927" w:rsidP="000B4927">
      <w:pPr>
        <w:pStyle w:val="ColorfulList-Accent11"/>
        <w:numPr>
          <w:ilvl w:val="0"/>
          <w:numId w:val="7"/>
        </w:numPr>
        <w:tabs>
          <w:tab w:val="left" w:pos="360"/>
        </w:tabs>
        <w:spacing w:after="0" w:line="240" w:lineRule="auto"/>
        <w:contextualSpacing/>
        <w:jc w:val="both"/>
        <w:rPr>
          <w:rFonts w:eastAsia="Times New Roman" w:cs="Calibri"/>
        </w:rPr>
      </w:pPr>
      <w:r w:rsidRPr="008A50B4">
        <w:rPr>
          <w:rFonts w:cs="Calibri"/>
        </w:rPr>
        <w:t>Conducted interviews with various business users and Subject Matter Experts (SMEs) to collect Requirements and business process information, using Requisite Pro exercised all the different types of views in Requisite Pro Attribute matrix.</w:t>
      </w:r>
    </w:p>
    <w:p w:rsidR="000B4927" w:rsidRDefault="000B4927" w:rsidP="000B4927">
      <w:pPr>
        <w:pStyle w:val="ColorfulList-Accent11"/>
        <w:numPr>
          <w:ilvl w:val="0"/>
          <w:numId w:val="7"/>
        </w:numPr>
        <w:spacing w:after="0" w:line="240" w:lineRule="auto"/>
        <w:contextualSpacing/>
        <w:jc w:val="both"/>
        <w:rPr>
          <w:rFonts w:cs="Calibri"/>
        </w:rPr>
      </w:pPr>
      <w:r w:rsidRPr="008A50B4">
        <w:rPr>
          <w:rFonts w:cs="Calibri"/>
        </w:rPr>
        <w:t>Involved in the testing phase right from the Unit testing to the User Acceptance testing.</w:t>
      </w:r>
    </w:p>
    <w:p w:rsidR="00F31052" w:rsidRPr="00F31052" w:rsidRDefault="000B4927" w:rsidP="000B4927">
      <w:pPr>
        <w:pStyle w:val="ColorfulList-Accent11"/>
        <w:numPr>
          <w:ilvl w:val="0"/>
          <w:numId w:val="7"/>
        </w:numPr>
        <w:spacing w:after="0" w:line="240" w:lineRule="auto"/>
        <w:contextualSpacing/>
        <w:jc w:val="both"/>
        <w:rPr>
          <w:rFonts w:cs="Calibri"/>
        </w:rPr>
      </w:pPr>
      <w:r w:rsidRPr="00A442F6">
        <w:rPr>
          <w:rFonts w:cs="Calibri"/>
        </w:rPr>
        <w:t>Documented existing and proposed</w:t>
      </w:r>
      <w:r w:rsidRPr="008A50B4">
        <w:rPr>
          <w:rFonts w:cs="Calibri"/>
        </w:rPr>
        <w:t xml:space="preserve"> process flow, analyzed current and target system, and conducted GAP analysis from the reporting requiremen</w:t>
      </w:r>
      <w:r>
        <w:rPr>
          <w:rFonts w:cs="Calibri"/>
        </w:rPr>
        <w:t>ts to the existing data in ODS.</w:t>
      </w:r>
    </w:p>
    <w:p w:rsidR="001657A0" w:rsidRPr="00F31052" w:rsidRDefault="00924049" w:rsidP="00F31052">
      <w:pPr>
        <w:pStyle w:val="NoSpacing1"/>
        <w:rPr>
          <w:rFonts w:cs="Calibri"/>
          <w:b/>
        </w:rPr>
      </w:pPr>
      <w:r w:rsidRPr="008A50B4">
        <w:rPr>
          <w:rFonts w:cs="Calibri"/>
          <w:b/>
        </w:rPr>
        <w:t>Environment:</w:t>
      </w:r>
      <w:r w:rsidRPr="008A50B4">
        <w:rPr>
          <w:rFonts w:cs="Calibri"/>
        </w:rPr>
        <w:t xml:space="preserve"> </w:t>
      </w:r>
      <w:r w:rsidR="00175EDD" w:rsidRPr="008A50B4">
        <w:rPr>
          <w:rFonts w:eastAsia="Times New Roman" w:cs="Calibri"/>
        </w:rPr>
        <w:t xml:space="preserve">RUP, Requisite Pro, </w:t>
      </w:r>
      <w:r w:rsidR="00175EDD" w:rsidRPr="008A50B4">
        <w:rPr>
          <w:rFonts w:cs="Calibri"/>
        </w:rPr>
        <w:t>Data Stage, Rational Tools, Cognos 8, MS Project, MS Word, MS Excel, MS Visio, MS Office Suite, Rational Rose, Windows Vista, ERWIN, MS SQL Server, PL/SQL</w:t>
      </w:r>
      <w:r w:rsidR="00175EDD">
        <w:rPr>
          <w:rFonts w:cs="Calibri"/>
        </w:rPr>
        <w:t xml:space="preserve">, </w:t>
      </w:r>
      <w:r w:rsidR="00175EDD" w:rsidRPr="008A50B4">
        <w:rPr>
          <w:rFonts w:cs="Calibri"/>
          <w:color w:val="000000"/>
        </w:rPr>
        <w:t>SSIS, SSRS, SSAS, Crystal Reports XI</w:t>
      </w:r>
      <w:r w:rsidR="00175EDD" w:rsidRPr="008A50B4">
        <w:rPr>
          <w:rFonts w:cs="Calibri"/>
        </w:rPr>
        <w:t>.</w:t>
      </w:r>
    </w:p>
    <w:sectPr w:rsidR="001657A0" w:rsidRPr="00F31052" w:rsidSect="000C1751">
      <w:pgSz w:w="12240" w:h="15840"/>
      <w:pgMar w:top="274" w:right="720" w:bottom="57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E5C" w:rsidRDefault="004D5E5C" w:rsidP="004D39FA">
      <w:pPr>
        <w:spacing w:after="0" w:line="240" w:lineRule="auto"/>
      </w:pPr>
      <w:r>
        <w:separator/>
      </w:r>
    </w:p>
  </w:endnote>
  <w:endnote w:type="continuationSeparator" w:id="0">
    <w:p w:rsidR="004D5E5C" w:rsidRDefault="004D5E5C" w:rsidP="004D39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E5C" w:rsidRDefault="004D5E5C" w:rsidP="004D39FA">
      <w:pPr>
        <w:spacing w:after="0" w:line="240" w:lineRule="auto"/>
      </w:pPr>
      <w:r>
        <w:separator/>
      </w:r>
    </w:p>
  </w:footnote>
  <w:footnote w:type="continuationSeparator" w:id="0">
    <w:p w:rsidR="004D5E5C" w:rsidRDefault="004D5E5C" w:rsidP="004D39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5B1"/>
    <w:multiLevelType w:val="hybridMultilevel"/>
    <w:tmpl w:val="187A41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C77C2"/>
    <w:multiLevelType w:val="hybridMultilevel"/>
    <w:tmpl w:val="4EC2F50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3087F74"/>
    <w:multiLevelType w:val="hybridMultilevel"/>
    <w:tmpl w:val="789A0E3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52039D7"/>
    <w:multiLevelType w:val="hybridMultilevel"/>
    <w:tmpl w:val="51EE6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FF4B9E"/>
    <w:multiLevelType w:val="hybridMultilevel"/>
    <w:tmpl w:val="78CCC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abstractNum w:abstractNumId="5">
    <w:nsid w:val="103A4506"/>
    <w:multiLevelType w:val="hybridMultilevel"/>
    <w:tmpl w:val="967A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B45AAC"/>
    <w:multiLevelType w:val="hybridMultilevel"/>
    <w:tmpl w:val="A84CED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E1A71D4"/>
    <w:multiLevelType w:val="hybridMultilevel"/>
    <w:tmpl w:val="42F62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507EEA"/>
    <w:multiLevelType w:val="hybridMultilevel"/>
    <w:tmpl w:val="6EB4687A"/>
    <w:lvl w:ilvl="0" w:tplc="8D6857E6">
      <w:start w:val="1"/>
      <w:numFmt w:val="bullet"/>
      <w:lvlText w:val="•"/>
      <w:lvlJc w:val="left"/>
      <w:pPr>
        <w:tabs>
          <w:tab w:val="num" w:pos="720"/>
        </w:tabs>
        <w:ind w:left="720" w:hanging="360"/>
      </w:pPr>
      <w:rPr>
        <w:rFonts w:ascii="Arial" w:hAnsi="Arial" w:hint="default"/>
      </w:rPr>
    </w:lvl>
    <w:lvl w:ilvl="1" w:tplc="806A067C" w:tentative="1">
      <w:start w:val="1"/>
      <w:numFmt w:val="bullet"/>
      <w:lvlText w:val="•"/>
      <w:lvlJc w:val="left"/>
      <w:pPr>
        <w:tabs>
          <w:tab w:val="num" w:pos="1440"/>
        </w:tabs>
        <w:ind w:left="1440" w:hanging="360"/>
      </w:pPr>
      <w:rPr>
        <w:rFonts w:ascii="Arial" w:hAnsi="Arial" w:hint="default"/>
      </w:rPr>
    </w:lvl>
    <w:lvl w:ilvl="2" w:tplc="3966825A">
      <w:start w:val="1"/>
      <w:numFmt w:val="bullet"/>
      <w:lvlText w:val="•"/>
      <w:lvlJc w:val="left"/>
      <w:pPr>
        <w:tabs>
          <w:tab w:val="num" w:pos="2160"/>
        </w:tabs>
        <w:ind w:left="2160" w:hanging="360"/>
      </w:pPr>
      <w:rPr>
        <w:rFonts w:ascii="Arial" w:hAnsi="Arial" w:hint="default"/>
      </w:rPr>
    </w:lvl>
    <w:lvl w:ilvl="3" w:tplc="448077EE" w:tentative="1">
      <w:start w:val="1"/>
      <w:numFmt w:val="bullet"/>
      <w:lvlText w:val="•"/>
      <w:lvlJc w:val="left"/>
      <w:pPr>
        <w:tabs>
          <w:tab w:val="num" w:pos="2880"/>
        </w:tabs>
        <w:ind w:left="2880" w:hanging="360"/>
      </w:pPr>
      <w:rPr>
        <w:rFonts w:ascii="Arial" w:hAnsi="Arial" w:hint="default"/>
      </w:rPr>
    </w:lvl>
    <w:lvl w:ilvl="4" w:tplc="50E00CB2" w:tentative="1">
      <w:start w:val="1"/>
      <w:numFmt w:val="bullet"/>
      <w:lvlText w:val="•"/>
      <w:lvlJc w:val="left"/>
      <w:pPr>
        <w:tabs>
          <w:tab w:val="num" w:pos="3600"/>
        </w:tabs>
        <w:ind w:left="3600" w:hanging="360"/>
      </w:pPr>
      <w:rPr>
        <w:rFonts w:ascii="Arial" w:hAnsi="Arial" w:hint="default"/>
      </w:rPr>
    </w:lvl>
    <w:lvl w:ilvl="5" w:tplc="4FEC635C" w:tentative="1">
      <w:start w:val="1"/>
      <w:numFmt w:val="bullet"/>
      <w:lvlText w:val="•"/>
      <w:lvlJc w:val="left"/>
      <w:pPr>
        <w:tabs>
          <w:tab w:val="num" w:pos="4320"/>
        </w:tabs>
        <w:ind w:left="4320" w:hanging="360"/>
      </w:pPr>
      <w:rPr>
        <w:rFonts w:ascii="Arial" w:hAnsi="Arial" w:hint="default"/>
      </w:rPr>
    </w:lvl>
    <w:lvl w:ilvl="6" w:tplc="17EE6BB2" w:tentative="1">
      <w:start w:val="1"/>
      <w:numFmt w:val="bullet"/>
      <w:lvlText w:val="•"/>
      <w:lvlJc w:val="left"/>
      <w:pPr>
        <w:tabs>
          <w:tab w:val="num" w:pos="5040"/>
        </w:tabs>
        <w:ind w:left="5040" w:hanging="360"/>
      </w:pPr>
      <w:rPr>
        <w:rFonts w:ascii="Arial" w:hAnsi="Arial" w:hint="default"/>
      </w:rPr>
    </w:lvl>
    <w:lvl w:ilvl="7" w:tplc="F578B674" w:tentative="1">
      <w:start w:val="1"/>
      <w:numFmt w:val="bullet"/>
      <w:lvlText w:val="•"/>
      <w:lvlJc w:val="left"/>
      <w:pPr>
        <w:tabs>
          <w:tab w:val="num" w:pos="5760"/>
        </w:tabs>
        <w:ind w:left="5760" w:hanging="360"/>
      </w:pPr>
      <w:rPr>
        <w:rFonts w:ascii="Arial" w:hAnsi="Arial" w:hint="default"/>
      </w:rPr>
    </w:lvl>
    <w:lvl w:ilvl="8" w:tplc="170C7C14" w:tentative="1">
      <w:start w:val="1"/>
      <w:numFmt w:val="bullet"/>
      <w:lvlText w:val="•"/>
      <w:lvlJc w:val="left"/>
      <w:pPr>
        <w:tabs>
          <w:tab w:val="num" w:pos="6480"/>
        </w:tabs>
        <w:ind w:left="6480" w:hanging="360"/>
      </w:pPr>
      <w:rPr>
        <w:rFonts w:ascii="Arial" w:hAnsi="Arial" w:hint="default"/>
      </w:rPr>
    </w:lvl>
  </w:abstractNum>
  <w:abstractNum w:abstractNumId="11">
    <w:nsid w:val="29CA552A"/>
    <w:multiLevelType w:val="hybridMultilevel"/>
    <w:tmpl w:val="9E9668E4"/>
    <w:lvl w:ilvl="0" w:tplc="87B48E94">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abstractNum w:abstractNumId="12">
    <w:nsid w:val="2B243441"/>
    <w:multiLevelType w:val="hybridMultilevel"/>
    <w:tmpl w:val="D8A0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1686D"/>
    <w:multiLevelType w:val="hybridMultilevel"/>
    <w:tmpl w:val="F11437D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DF13E5C"/>
    <w:multiLevelType w:val="hybridMultilevel"/>
    <w:tmpl w:val="23FC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72F22"/>
    <w:multiLevelType w:val="hybridMultilevel"/>
    <w:tmpl w:val="CE02C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91CDD"/>
    <w:multiLevelType w:val="hybridMultilevel"/>
    <w:tmpl w:val="F036F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EF65DA"/>
    <w:multiLevelType w:val="hybridMultilevel"/>
    <w:tmpl w:val="4770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61E89"/>
    <w:multiLevelType w:val="hybridMultilevel"/>
    <w:tmpl w:val="710087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alibr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alibri" w:hint="default"/>
      </w:rPr>
    </w:lvl>
    <w:lvl w:ilvl="8" w:tplc="04090005">
      <w:start w:val="1"/>
      <w:numFmt w:val="bullet"/>
      <w:lvlText w:val=""/>
      <w:lvlJc w:val="left"/>
      <w:pPr>
        <w:ind w:left="6120" w:hanging="360"/>
      </w:pPr>
      <w:rPr>
        <w:rFonts w:ascii="Wingdings" w:hAnsi="Wingdings" w:hint="default"/>
      </w:rPr>
    </w:lvl>
  </w:abstractNum>
  <w:abstractNum w:abstractNumId="19">
    <w:nsid w:val="3E9D564B"/>
    <w:multiLevelType w:val="hybridMultilevel"/>
    <w:tmpl w:val="78A60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C7079F"/>
    <w:multiLevelType w:val="hybridMultilevel"/>
    <w:tmpl w:val="02166A5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alibri"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alibri"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alibri"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43EB48F5"/>
    <w:multiLevelType w:val="hybridMultilevel"/>
    <w:tmpl w:val="2F02DE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abstractNum w:abstractNumId="22">
    <w:nsid w:val="53AE05A9"/>
    <w:multiLevelType w:val="hybridMultilevel"/>
    <w:tmpl w:val="CC186146"/>
    <w:lvl w:ilvl="0" w:tplc="946C6246">
      <w:start w:val="1"/>
      <w:numFmt w:val="bullet"/>
      <w:lvlText w:val=""/>
      <w:lvlJc w:val="left"/>
      <w:pPr>
        <w:tabs>
          <w:tab w:val="num" w:pos="420"/>
        </w:tabs>
        <w:ind w:left="348" w:hanging="348"/>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A01113"/>
    <w:multiLevelType w:val="hybridMultilevel"/>
    <w:tmpl w:val="8EA6E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5E0A36"/>
    <w:multiLevelType w:val="hybridMultilevel"/>
    <w:tmpl w:val="CAE89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282761"/>
    <w:multiLevelType w:val="hybridMultilevel"/>
    <w:tmpl w:val="FDD6C3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abstractNum w:abstractNumId="26">
    <w:nsid w:val="5CA56391"/>
    <w:multiLevelType w:val="hybridMultilevel"/>
    <w:tmpl w:val="84B0E4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5D747443"/>
    <w:multiLevelType w:val="hybridMultilevel"/>
    <w:tmpl w:val="EAA68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6F22BD"/>
    <w:multiLevelType w:val="hybridMultilevel"/>
    <w:tmpl w:val="E1CE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D5346"/>
    <w:multiLevelType w:val="hybridMultilevel"/>
    <w:tmpl w:val="B9A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8A6ACA"/>
    <w:multiLevelType w:val="hybridMultilevel"/>
    <w:tmpl w:val="59D6E9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0BC25FD"/>
    <w:multiLevelType w:val="hybridMultilevel"/>
    <w:tmpl w:val="232CBD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9A03CD"/>
    <w:multiLevelType w:val="hybridMultilevel"/>
    <w:tmpl w:val="37BCA6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3CA66DB"/>
    <w:multiLevelType w:val="hybridMultilevel"/>
    <w:tmpl w:val="4E1CE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1D042D"/>
    <w:multiLevelType w:val="hybridMultilevel"/>
    <w:tmpl w:val="6B7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2665EC"/>
    <w:multiLevelType w:val="hybridMultilevel"/>
    <w:tmpl w:val="B42EFD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alibr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alibri" w:hint="default"/>
      </w:rPr>
    </w:lvl>
    <w:lvl w:ilvl="8" w:tplc="04090005">
      <w:start w:val="1"/>
      <w:numFmt w:val="bullet"/>
      <w:lvlText w:val=""/>
      <w:lvlJc w:val="left"/>
      <w:pPr>
        <w:ind w:left="6120" w:hanging="360"/>
      </w:pPr>
      <w:rPr>
        <w:rFonts w:ascii="Wingdings" w:hAnsi="Wingdings" w:hint="default"/>
      </w:rPr>
    </w:lvl>
  </w:abstractNum>
  <w:abstractNum w:abstractNumId="36">
    <w:nsid w:val="7B48403A"/>
    <w:multiLevelType w:val="hybridMultilevel"/>
    <w:tmpl w:val="619641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5"/>
  </w:num>
  <w:num w:numId="4">
    <w:abstractNumId w:val="18"/>
  </w:num>
  <w:num w:numId="5">
    <w:abstractNumId w:val="21"/>
  </w:num>
  <w:num w:numId="6">
    <w:abstractNumId w:val="21"/>
  </w:num>
  <w:num w:numId="7">
    <w:abstractNumId w:val="11"/>
  </w:num>
  <w:num w:numId="8">
    <w:abstractNumId w:val="4"/>
  </w:num>
  <w:num w:numId="9">
    <w:abstractNumId w:val="36"/>
  </w:num>
  <w:num w:numId="10">
    <w:abstractNumId w:val="35"/>
  </w:num>
  <w:num w:numId="11">
    <w:abstractNumId w:val="3"/>
  </w:num>
  <w:num w:numId="12">
    <w:abstractNumId w:val="22"/>
  </w:num>
  <w:num w:numId="13">
    <w:abstractNumId w:val="12"/>
  </w:num>
  <w:num w:numId="14">
    <w:abstractNumId w:val="28"/>
  </w:num>
  <w:num w:numId="15">
    <w:abstractNumId w:val="17"/>
  </w:num>
  <w:num w:numId="16">
    <w:abstractNumId w:val="23"/>
  </w:num>
  <w:num w:numId="17">
    <w:abstractNumId w:val="7"/>
  </w:num>
  <w:num w:numId="18">
    <w:abstractNumId w:val="33"/>
  </w:num>
  <w:num w:numId="19">
    <w:abstractNumId w:val="6"/>
  </w:num>
  <w:num w:numId="20">
    <w:abstractNumId w:val="24"/>
  </w:num>
  <w:num w:numId="21">
    <w:abstractNumId w:val="9"/>
  </w:num>
  <w:num w:numId="22">
    <w:abstractNumId w:val="27"/>
  </w:num>
  <w:num w:numId="23">
    <w:abstractNumId w:val="2"/>
  </w:num>
  <w:num w:numId="24">
    <w:abstractNumId w:val="30"/>
  </w:num>
  <w:num w:numId="25">
    <w:abstractNumId w:val="34"/>
  </w:num>
  <w:num w:numId="26">
    <w:abstractNumId w:val="19"/>
  </w:num>
  <w:num w:numId="27">
    <w:abstractNumId w:val="8"/>
  </w:num>
  <w:num w:numId="28">
    <w:abstractNumId w:val="1"/>
  </w:num>
  <w:num w:numId="29">
    <w:abstractNumId w:val="10"/>
  </w:num>
  <w:num w:numId="30">
    <w:abstractNumId w:val="16"/>
  </w:num>
  <w:num w:numId="31">
    <w:abstractNumId w:val="26"/>
  </w:num>
  <w:num w:numId="3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31"/>
  </w:num>
  <w:num w:numId="36">
    <w:abstractNumId w:val="15"/>
  </w:num>
  <w:num w:numId="37">
    <w:abstractNumId w:val="0"/>
  </w:num>
  <w:num w:numId="38">
    <w:abstractNumId w:val="5"/>
  </w:num>
  <w:num w:numId="39">
    <w:abstractNumId w:val="29"/>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stylePaneSortMethod w:val="0000"/>
  <w:defaultTabStop w:val="720"/>
  <w:characterSpacingControl w:val="doNotCompress"/>
  <w:footnotePr>
    <w:footnote w:id="-1"/>
    <w:footnote w:id="0"/>
  </w:footnotePr>
  <w:endnotePr>
    <w:endnote w:id="-1"/>
    <w:endnote w:id="0"/>
  </w:endnotePr>
  <w:compat/>
  <w:rsids>
    <w:rsidRoot w:val="00C14954"/>
    <w:rsid w:val="000012D2"/>
    <w:rsid w:val="00001406"/>
    <w:rsid w:val="00003E21"/>
    <w:rsid w:val="0001071A"/>
    <w:rsid w:val="0001088B"/>
    <w:rsid w:val="00010C9C"/>
    <w:rsid w:val="00012E61"/>
    <w:rsid w:val="00013B0C"/>
    <w:rsid w:val="00014304"/>
    <w:rsid w:val="00014A6E"/>
    <w:rsid w:val="0001706F"/>
    <w:rsid w:val="00017239"/>
    <w:rsid w:val="0001755C"/>
    <w:rsid w:val="00017A5F"/>
    <w:rsid w:val="00017D8D"/>
    <w:rsid w:val="00020DEF"/>
    <w:rsid w:val="00023176"/>
    <w:rsid w:val="000236C9"/>
    <w:rsid w:val="00024596"/>
    <w:rsid w:val="00024E44"/>
    <w:rsid w:val="0002519B"/>
    <w:rsid w:val="000253C6"/>
    <w:rsid w:val="00026F22"/>
    <w:rsid w:val="000302BA"/>
    <w:rsid w:val="00030F6D"/>
    <w:rsid w:val="0003156A"/>
    <w:rsid w:val="00033E34"/>
    <w:rsid w:val="0003595D"/>
    <w:rsid w:val="0003764F"/>
    <w:rsid w:val="0003788C"/>
    <w:rsid w:val="0004032B"/>
    <w:rsid w:val="000436D1"/>
    <w:rsid w:val="00043F9E"/>
    <w:rsid w:val="00044246"/>
    <w:rsid w:val="00046405"/>
    <w:rsid w:val="0004740B"/>
    <w:rsid w:val="000529AE"/>
    <w:rsid w:val="00053796"/>
    <w:rsid w:val="000545F6"/>
    <w:rsid w:val="00057513"/>
    <w:rsid w:val="000609D4"/>
    <w:rsid w:val="00060F9C"/>
    <w:rsid w:val="00062060"/>
    <w:rsid w:val="00062937"/>
    <w:rsid w:val="000637BE"/>
    <w:rsid w:val="0006398B"/>
    <w:rsid w:val="0006648E"/>
    <w:rsid w:val="0007023C"/>
    <w:rsid w:val="00070FC0"/>
    <w:rsid w:val="00072B01"/>
    <w:rsid w:val="00072FEB"/>
    <w:rsid w:val="0007313D"/>
    <w:rsid w:val="000744BB"/>
    <w:rsid w:val="00074788"/>
    <w:rsid w:val="0008003D"/>
    <w:rsid w:val="0008022B"/>
    <w:rsid w:val="000810CC"/>
    <w:rsid w:val="00081C84"/>
    <w:rsid w:val="00082423"/>
    <w:rsid w:val="00087E47"/>
    <w:rsid w:val="00087EBE"/>
    <w:rsid w:val="00092D89"/>
    <w:rsid w:val="00093776"/>
    <w:rsid w:val="00094171"/>
    <w:rsid w:val="000A0174"/>
    <w:rsid w:val="000A1252"/>
    <w:rsid w:val="000A2422"/>
    <w:rsid w:val="000A27D5"/>
    <w:rsid w:val="000A2A47"/>
    <w:rsid w:val="000A2FC1"/>
    <w:rsid w:val="000A653A"/>
    <w:rsid w:val="000A70CE"/>
    <w:rsid w:val="000B10DB"/>
    <w:rsid w:val="000B1402"/>
    <w:rsid w:val="000B257B"/>
    <w:rsid w:val="000B272D"/>
    <w:rsid w:val="000B3347"/>
    <w:rsid w:val="000B4927"/>
    <w:rsid w:val="000B532A"/>
    <w:rsid w:val="000B67EA"/>
    <w:rsid w:val="000C0EAF"/>
    <w:rsid w:val="000C1751"/>
    <w:rsid w:val="000C45D2"/>
    <w:rsid w:val="000C4A12"/>
    <w:rsid w:val="000C78A3"/>
    <w:rsid w:val="000C7FFC"/>
    <w:rsid w:val="000D0565"/>
    <w:rsid w:val="000D2894"/>
    <w:rsid w:val="000D3503"/>
    <w:rsid w:val="000D4961"/>
    <w:rsid w:val="000D5159"/>
    <w:rsid w:val="000E27B5"/>
    <w:rsid w:val="000E30B4"/>
    <w:rsid w:val="000E621B"/>
    <w:rsid w:val="000E7A2D"/>
    <w:rsid w:val="000F1589"/>
    <w:rsid w:val="000F3A65"/>
    <w:rsid w:val="000F3B0E"/>
    <w:rsid w:val="000F3B73"/>
    <w:rsid w:val="000F7FD0"/>
    <w:rsid w:val="001018ED"/>
    <w:rsid w:val="00104644"/>
    <w:rsid w:val="00105775"/>
    <w:rsid w:val="00105A7A"/>
    <w:rsid w:val="00106865"/>
    <w:rsid w:val="00107972"/>
    <w:rsid w:val="00107F93"/>
    <w:rsid w:val="0011066C"/>
    <w:rsid w:val="0011628E"/>
    <w:rsid w:val="00117A2C"/>
    <w:rsid w:val="001221B1"/>
    <w:rsid w:val="001221D7"/>
    <w:rsid w:val="00125888"/>
    <w:rsid w:val="001258BC"/>
    <w:rsid w:val="00126371"/>
    <w:rsid w:val="00126B65"/>
    <w:rsid w:val="00127FA9"/>
    <w:rsid w:val="0013309D"/>
    <w:rsid w:val="00134314"/>
    <w:rsid w:val="001343D0"/>
    <w:rsid w:val="001351FD"/>
    <w:rsid w:val="00136597"/>
    <w:rsid w:val="0013664E"/>
    <w:rsid w:val="00136895"/>
    <w:rsid w:val="00136927"/>
    <w:rsid w:val="001424CC"/>
    <w:rsid w:val="00145928"/>
    <w:rsid w:val="001466E3"/>
    <w:rsid w:val="00147821"/>
    <w:rsid w:val="001479E5"/>
    <w:rsid w:val="0015134F"/>
    <w:rsid w:val="00152C8B"/>
    <w:rsid w:val="001561A9"/>
    <w:rsid w:val="001572D1"/>
    <w:rsid w:val="00160508"/>
    <w:rsid w:val="0016124B"/>
    <w:rsid w:val="00161EA8"/>
    <w:rsid w:val="001633C5"/>
    <w:rsid w:val="001639F1"/>
    <w:rsid w:val="00163D47"/>
    <w:rsid w:val="001657A0"/>
    <w:rsid w:val="00166BD0"/>
    <w:rsid w:val="001706A2"/>
    <w:rsid w:val="001737B9"/>
    <w:rsid w:val="001750B5"/>
    <w:rsid w:val="00175EDD"/>
    <w:rsid w:val="001824FD"/>
    <w:rsid w:val="00182CED"/>
    <w:rsid w:val="001857B1"/>
    <w:rsid w:val="00185F3B"/>
    <w:rsid w:val="00186C7B"/>
    <w:rsid w:val="001873BE"/>
    <w:rsid w:val="00190B2B"/>
    <w:rsid w:val="001912D8"/>
    <w:rsid w:val="0019376D"/>
    <w:rsid w:val="00194C4D"/>
    <w:rsid w:val="00196798"/>
    <w:rsid w:val="001975E4"/>
    <w:rsid w:val="0019762A"/>
    <w:rsid w:val="001A0F07"/>
    <w:rsid w:val="001A1453"/>
    <w:rsid w:val="001A2533"/>
    <w:rsid w:val="001A2FA5"/>
    <w:rsid w:val="001A57C8"/>
    <w:rsid w:val="001A662E"/>
    <w:rsid w:val="001A6C70"/>
    <w:rsid w:val="001A6C7D"/>
    <w:rsid w:val="001A7734"/>
    <w:rsid w:val="001A7D12"/>
    <w:rsid w:val="001B10EA"/>
    <w:rsid w:val="001B19B2"/>
    <w:rsid w:val="001B2012"/>
    <w:rsid w:val="001B2343"/>
    <w:rsid w:val="001B273C"/>
    <w:rsid w:val="001B435D"/>
    <w:rsid w:val="001B4695"/>
    <w:rsid w:val="001B59DF"/>
    <w:rsid w:val="001B5E1F"/>
    <w:rsid w:val="001C0AFC"/>
    <w:rsid w:val="001C13F0"/>
    <w:rsid w:val="001C1CC9"/>
    <w:rsid w:val="001C4C53"/>
    <w:rsid w:val="001C70AD"/>
    <w:rsid w:val="001C735A"/>
    <w:rsid w:val="001D2541"/>
    <w:rsid w:val="001D5A44"/>
    <w:rsid w:val="001D5E3B"/>
    <w:rsid w:val="001E0846"/>
    <w:rsid w:val="001E6AED"/>
    <w:rsid w:val="001E6E5C"/>
    <w:rsid w:val="001E7E87"/>
    <w:rsid w:val="001F001C"/>
    <w:rsid w:val="001F135F"/>
    <w:rsid w:val="001F1F3E"/>
    <w:rsid w:val="001F2080"/>
    <w:rsid w:val="001F2939"/>
    <w:rsid w:val="001F39D0"/>
    <w:rsid w:val="001F716D"/>
    <w:rsid w:val="00201242"/>
    <w:rsid w:val="00206BC7"/>
    <w:rsid w:val="00210034"/>
    <w:rsid w:val="0021092C"/>
    <w:rsid w:val="00211A47"/>
    <w:rsid w:val="00211AEC"/>
    <w:rsid w:val="00211D1D"/>
    <w:rsid w:val="002128A8"/>
    <w:rsid w:val="0021295D"/>
    <w:rsid w:val="002129C1"/>
    <w:rsid w:val="00212DA9"/>
    <w:rsid w:val="0021440C"/>
    <w:rsid w:val="00215C27"/>
    <w:rsid w:val="002177C7"/>
    <w:rsid w:val="00217916"/>
    <w:rsid w:val="00220669"/>
    <w:rsid w:val="002208A5"/>
    <w:rsid w:val="00221EA1"/>
    <w:rsid w:val="00222816"/>
    <w:rsid w:val="00223F24"/>
    <w:rsid w:val="0022413E"/>
    <w:rsid w:val="00224ECE"/>
    <w:rsid w:val="00225637"/>
    <w:rsid w:val="0022574C"/>
    <w:rsid w:val="002258A5"/>
    <w:rsid w:val="00226A59"/>
    <w:rsid w:val="002315CF"/>
    <w:rsid w:val="00232005"/>
    <w:rsid w:val="00232FDC"/>
    <w:rsid w:val="002333EB"/>
    <w:rsid w:val="00234DEF"/>
    <w:rsid w:val="00235242"/>
    <w:rsid w:val="00235503"/>
    <w:rsid w:val="00237AE2"/>
    <w:rsid w:val="00237B4D"/>
    <w:rsid w:val="00237FBE"/>
    <w:rsid w:val="00240CE4"/>
    <w:rsid w:val="0024178A"/>
    <w:rsid w:val="00241CED"/>
    <w:rsid w:val="00242695"/>
    <w:rsid w:val="002434FD"/>
    <w:rsid w:val="00243E74"/>
    <w:rsid w:val="002441E4"/>
    <w:rsid w:val="002501B7"/>
    <w:rsid w:val="002516AE"/>
    <w:rsid w:val="002528FB"/>
    <w:rsid w:val="0025360B"/>
    <w:rsid w:val="00253AF9"/>
    <w:rsid w:val="002565C5"/>
    <w:rsid w:val="002570F5"/>
    <w:rsid w:val="002603CD"/>
    <w:rsid w:val="00261689"/>
    <w:rsid w:val="00262C2D"/>
    <w:rsid w:val="00263DA7"/>
    <w:rsid w:val="00263FB4"/>
    <w:rsid w:val="00264061"/>
    <w:rsid w:val="00264BDD"/>
    <w:rsid w:val="00264D26"/>
    <w:rsid w:val="00270E17"/>
    <w:rsid w:val="002716F8"/>
    <w:rsid w:val="002725CC"/>
    <w:rsid w:val="00277574"/>
    <w:rsid w:val="00283A02"/>
    <w:rsid w:val="0028484C"/>
    <w:rsid w:val="0028495B"/>
    <w:rsid w:val="0028652A"/>
    <w:rsid w:val="0029111C"/>
    <w:rsid w:val="0029324A"/>
    <w:rsid w:val="002933B0"/>
    <w:rsid w:val="0029358F"/>
    <w:rsid w:val="0029685D"/>
    <w:rsid w:val="002968CE"/>
    <w:rsid w:val="002976BE"/>
    <w:rsid w:val="00297EA1"/>
    <w:rsid w:val="002A0735"/>
    <w:rsid w:val="002A1D22"/>
    <w:rsid w:val="002A3C24"/>
    <w:rsid w:val="002A7C52"/>
    <w:rsid w:val="002B093E"/>
    <w:rsid w:val="002B1759"/>
    <w:rsid w:val="002B2D1D"/>
    <w:rsid w:val="002B3232"/>
    <w:rsid w:val="002B40E0"/>
    <w:rsid w:val="002B48F5"/>
    <w:rsid w:val="002B54B8"/>
    <w:rsid w:val="002B5BBC"/>
    <w:rsid w:val="002B69CA"/>
    <w:rsid w:val="002C0B7F"/>
    <w:rsid w:val="002C248A"/>
    <w:rsid w:val="002C55DE"/>
    <w:rsid w:val="002C6BE9"/>
    <w:rsid w:val="002C7416"/>
    <w:rsid w:val="002C78B2"/>
    <w:rsid w:val="002D11A8"/>
    <w:rsid w:val="002D281C"/>
    <w:rsid w:val="002D282F"/>
    <w:rsid w:val="002D68A3"/>
    <w:rsid w:val="002E2CB1"/>
    <w:rsid w:val="002E3626"/>
    <w:rsid w:val="002E565C"/>
    <w:rsid w:val="002E6200"/>
    <w:rsid w:val="002E6DBA"/>
    <w:rsid w:val="002F39E4"/>
    <w:rsid w:val="002F4001"/>
    <w:rsid w:val="002F4A4A"/>
    <w:rsid w:val="002F5631"/>
    <w:rsid w:val="0030153D"/>
    <w:rsid w:val="003048AA"/>
    <w:rsid w:val="0030495C"/>
    <w:rsid w:val="00304D2D"/>
    <w:rsid w:val="0030521B"/>
    <w:rsid w:val="00310761"/>
    <w:rsid w:val="003111EC"/>
    <w:rsid w:val="003122A5"/>
    <w:rsid w:val="00314027"/>
    <w:rsid w:val="003145B4"/>
    <w:rsid w:val="00314E83"/>
    <w:rsid w:val="0031503F"/>
    <w:rsid w:val="003156BA"/>
    <w:rsid w:val="00315F04"/>
    <w:rsid w:val="00316BB9"/>
    <w:rsid w:val="0032001B"/>
    <w:rsid w:val="003201A3"/>
    <w:rsid w:val="00321537"/>
    <w:rsid w:val="00321C64"/>
    <w:rsid w:val="00322835"/>
    <w:rsid w:val="003242B0"/>
    <w:rsid w:val="0032526C"/>
    <w:rsid w:val="0033130E"/>
    <w:rsid w:val="00332187"/>
    <w:rsid w:val="0033432E"/>
    <w:rsid w:val="0033448D"/>
    <w:rsid w:val="00334742"/>
    <w:rsid w:val="00334990"/>
    <w:rsid w:val="003354F0"/>
    <w:rsid w:val="00337A5C"/>
    <w:rsid w:val="00337F1D"/>
    <w:rsid w:val="003402AF"/>
    <w:rsid w:val="003420C6"/>
    <w:rsid w:val="00342612"/>
    <w:rsid w:val="0034320C"/>
    <w:rsid w:val="003434A2"/>
    <w:rsid w:val="0034413C"/>
    <w:rsid w:val="003444BF"/>
    <w:rsid w:val="00344AA4"/>
    <w:rsid w:val="0035048B"/>
    <w:rsid w:val="00350F78"/>
    <w:rsid w:val="00351A78"/>
    <w:rsid w:val="00352016"/>
    <w:rsid w:val="0035335E"/>
    <w:rsid w:val="003538ED"/>
    <w:rsid w:val="00353E77"/>
    <w:rsid w:val="003544E6"/>
    <w:rsid w:val="00357E37"/>
    <w:rsid w:val="00361624"/>
    <w:rsid w:val="00365054"/>
    <w:rsid w:val="00365482"/>
    <w:rsid w:val="00366327"/>
    <w:rsid w:val="00367017"/>
    <w:rsid w:val="0036797F"/>
    <w:rsid w:val="00372202"/>
    <w:rsid w:val="003755B5"/>
    <w:rsid w:val="00377CB8"/>
    <w:rsid w:val="00382EBB"/>
    <w:rsid w:val="00383692"/>
    <w:rsid w:val="00386528"/>
    <w:rsid w:val="00386DDF"/>
    <w:rsid w:val="003875AB"/>
    <w:rsid w:val="00387855"/>
    <w:rsid w:val="00390384"/>
    <w:rsid w:val="00390F89"/>
    <w:rsid w:val="00392255"/>
    <w:rsid w:val="003936A7"/>
    <w:rsid w:val="00395129"/>
    <w:rsid w:val="003960B8"/>
    <w:rsid w:val="0039719A"/>
    <w:rsid w:val="003A2226"/>
    <w:rsid w:val="003A2327"/>
    <w:rsid w:val="003A7F2A"/>
    <w:rsid w:val="003B1937"/>
    <w:rsid w:val="003B4866"/>
    <w:rsid w:val="003B6B08"/>
    <w:rsid w:val="003B6B6D"/>
    <w:rsid w:val="003C5B9E"/>
    <w:rsid w:val="003C6585"/>
    <w:rsid w:val="003C6DDD"/>
    <w:rsid w:val="003D16F2"/>
    <w:rsid w:val="003D2C1F"/>
    <w:rsid w:val="003D3019"/>
    <w:rsid w:val="003D3391"/>
    <w:rsid w:val="003E0D7E"/>
    <w:rsid w:val="003E167B"/>
    <w:rsid w:val="003E2034"/>
    <w:rsid w:val="003E2AD9"/>
    <w:rsid w:val="003E302B"/>
    <w:rsid w:val="003E5CCA"/>
    <w:rsid w:val="003E63A6"/>
    <w:rsid w:val="003E6BC1"/>
    <w:rsid w:val="003F0914"/>
    <w:rsid w:val="003F0C3C"/>
    <w:rsid w:val="003F0DBC"/>
    <w:rsid w:val="003F2448"/>
    <w:rsid w:val="003F2A81"/>
    <w:rsid w:val="003F35FA"/>
    <w:rsid w:val="003F534D"/>
    <w:rsid w:val="003F65F0"/>
    <w:rsid w:val="003F6FD7"/>
    <w:rsid w:val="003F7131"/>
    <w:rsid w:val="003F71B9"/>
    <w:rsid w:val="003F74C1"/>
    <w:rsid w:val="00400BD4"/>
    <w:rsid w:val="00402792"/>
    <w:rsid w:val="004028A2"/>
    <w:rsid w:val="00410429"/>
    <w:rsid w:val="0041386E"/>
    <w:rsid w:val="00414303"/>
    <w:rsid w:val="004156EE"/>
    <w:rsid w:val="00416A3F"/>
    <w:rsid w:val="004175AD"/>
    <w:rsid w:val="0041777F"/>
    <w:rsid w:val="00420E82"/>
    <w:rsid w:val="00424F34"/>
    <w:rsid w:val="00426E9E"/>
    <w:rsid w:val="00427F97"/>
    <w:rsid w:val="004300C7"/>
    <w:rsid w:val="00432CCA"/>
    <w:rsid w:val="00432F3C"/>
    <w:rsid w:val="00433FCA"/>
    <w:rsid w:val="0043539A"/>
    <w:rsid w:val="00435AC8"/>
    <w:rsid w:val="004375C2"/>
    <w:rsid w:val="004378E6"/>
    <w:rsid w:val="00437EA9"/>
    <w:rsid w:val="00441E70"/>
    <w:rsid w:val="00441E7E"/>
    <w:rsid w:val="00441F06"/>
    <w:rsid w:val="00442C7D"/>
    <w:rsid w:val="00443A7D"/>
    <w:rsid w:val="00443AB2"/>
    <w:rsid w:val="00445727"/>
    <w:rsid w:val="00446BDD"/>
    <w:rsid w:val="00447340"/>
    <w:rsid w:val="00450A5B"/>
    <w:rsid w:val="00451C8F"/>
    <w:rsid w:val="004524D5"/>
    <w:rsid w:val="00454E53"/>
    <w:rsid w:val="00456AF5"/>
    <w:rsid w:val="00457A25"/>
    <w:rsid w:val="00457BCD"/>
    <w:rsid w:val="00457BD7"/>
    <w:rsid w:val="0046045A"/>
    <w:rsid w:val="00462949"/>
    <w:rsid w:val="00462CB6"/>
    <w:rsid w:val="00463193"/>
    <w:rsid w:val="00465754"/>
    <w:rsid w:val="004657F1"/>
    <w:rsid w:val="00466846"/>
    <w:rsid w:val="00471EBF"/>
    <w:rsid w:val="00472CF8"/>
    <w:rsid w:val="00473171"/>
    <w:rsid w:val="00474205"/>
    <w:rsid w:val="0047457A"/>
    <w:rsid w:val="00474C89"/>
    <w:rsid w:val="004775E3"/>
    <w:rsid w:val="004779BF"/>
    <w:rsid w:val="004819D7"/>
    <w:rsid w:val="00481E6E"/>
    <w:rsid w:val="004844E1"/>
    <w:rsid w:val="00485999"/>
    <w:rsid w:val="00485FE1"/>
    <w:rsid w:val="00487480"/>
    <w:rsid w:val="0049052C"/>
    <w:rsid w:val="0049209B"/>
    <w:rsid w:val="00493CD3"/>
    <w:rsid w:val="00495C98"/>
    <w:rsid w:val="004A1811"/>
    <w:rsid w:val="004A1AB4"/>
    <w:rsid w:val="004A1FFD"/>
    <w:rsid w:val="004A5248"/>
    <w:rsid w:val="004A56F2"/>
    <w:rsid w:val="004A7C15"/>
    <w:rsid w:val="004B2001"/>
    <w:rsid w:val="004B4A9F"/>
    <w:rsid w:val="004B5B78"/>
    <w:rsid w:val="004B72B8"/>
    <w:rsid w:val="004C17F9"/>
    <w:rsid w:val="004C1B2E"/>
    <w:rsid w:val="004C4189"/>
    <w:rsid w:val="004C7136"/>
    <w:rsid w:val="004D035F"/>
    <w:rsid w:val="004D16D8"/>
    <w:rsid w:val="004D21A5"/>
    <w:rsid w:val="004D344E"/>
    <w:rsid w:val="004D39FA"/>
    <w:rsid w:val="004D5E5C"/>
    <w:rsid w:val="004D693A"/>
    <w:rsid w:val="004D78D4"/>
    <w:rsid w:val="004E1B12"/>
    <w:rsid w:val="004E2A43"/>
    <w:rsid w:val="004E407D"/>
    <w:rsid w:val="004E6EBC"/>
    <w:rsid w:val="004F132E"/>
    <w:rsid w:val="004F3CC1"/>
    <w:rsid w:val="004F518C"/>
    <w:rsid w:val="004F6F26"/>
    <w:rsid w:val="004F74FC"/>
    <w:rsid w:val="004F7D70"/>
    <w:rsid w:val="00500AE5"/>
    <w:rsid w:val="005044B7"/>
    <w:rsid w:val="00504A07"/>
    <w:rsid w:val="00504DC5"/>
    <w:rsid w:val="00506328"/>
    <w:rsid w:val="005112FA"/>
    <w:rsid w:val="00511BF1"/>
    <w:rsid w:val="005123C4"/>
    <w:rsid w:val="00513055"/>
    <w:rsid w:val="00513572"/>
    <w:rsid w:val="0051521A"/>
    <w:rsid w:val="005168D2"/>
    <w:rsid w:val="00516FC0"/>
    <w:rsid w:val="00523BF1"/>
    <w:rsid w:val="005268DF"/>
    <w:rsid w:val="0052690F"/>
    <w:rsid w:val="00526D3E"/>
    <w:rsid w:val="005313FC"/>
    <w:rsid w:val="00531571"/>
    <w:rsid w:val="0053209A"/>
    <w:rsid w:val="00532B7D"/>
    <w:rsid w:val="0053362B"/>
    <w:rsid w:val="005362F1"/>
    <w:rsid w:val="0054181B"/>
    <w:rsid w:val="0054222A"/>
    <w:rsid w:val="00543E75"/>
    <w:rsid w:val="00544FEB"/>
    <w:rsid w:val="005452E8"/>
    <w:rsid w:val="005462C9"/>
    <w:rsid w:val="00546AC5"/>
    <w:rsid w:val="005472E6"/>
    <w:rsid w:val="005473D0"/>
    <w:rsid w:val="00551850"/>
    <w:rsid w:val="00552F1C"/>
    <w:rsid w:val="00553E23"/>
    <w:rsid w:val="00553E3A"/>
    <w:rsid w:val="0055470C"/>
    <w:rsid w:val="0055599B"/>
    <w:rsid w:val="00557056"/>
    <w:rsid w:val="00560BD5"/>
    <w:rsid w:val="00565A69"/>
    <w:rsid w:val="00565BE7"/>
    <w:rsid w:val="0056604A"/>
    <w:rsid w:val="00566D73"/>
    <w:rsid w:val="00567759"/>
    <w:rsid w:val="00567BA4"/>
    <w:rsid w:val="00567D6C"/>
    <w:rsid w:val="00571FD4"/>
    <w:rsid w:val="00572105"/>
    <w:rsid w:val="005737E4"/>
    <w:rsid w:val="0057437E"/>
    <w:rsid w:val="00574EA3"/>
    <w:rsid w:val="00575C90"/>
    <w:rsid w:val="00576E78"/>
    <w:rsid w:val="00577AA9"/>
    <w:rsid w:val="00580E38"/>
    <w:rsid w:val="00580FE5"/>
    <w:rsid w:val="005816BB"/>
    <w:rsid w:val="00582FE7"/>
    <w:rsid w:val="0058363C"/>
    <w:rsid w:val="00583D95"/>
    <w:rsid w:val="005856DB"/>
    <w:rsid w:val="00587F03"/>
    <w:rsid w:val="00590217"/>
    <w:rsid w:val="005907A7"/>
    <w:rsid w:val="00594913"/>
    <w:rsid w:val="00594B35"/>
    <w:rsid w:val="005969CA"/>
    <w:rsid w:val="00597D85"/>
    <w:rsid w:val="00597F5D"/>
    <w:rsid w:val="005A14D6"/>
    <w:rsid w:val="005A261F"/>
    <w:rsid w:val="005A2FD0"/>
    <w:rsid w:val="005A3DE9"/>
    <w:rsid w:val="005A4171"/>
    <w:rsid w:val="005A41DD"/>
    <w:rsid w:val="005A675C"/>
    <w:rsid w:val="005A7E95"/>
    <w:rsid w:val="005B00E4"/>
    <w:rsid w:val="005B1290"/>
    <w:rsid w:val="005B41A1"/>
    <w:rsid w:val="005B4D4C"/>
    <w:rsid w:val="005B7129"/>
    <w:rsid w:val="005B746A"/>
    <w:rsid w:val="005B7717"/>
    <w:rsid w:val="005C077D"/>
    <w:rsid w:val="005C215E"/>
    <w:rsid w:val="005C25D6"/>
    <w:rsid w:val="005C4572"/>
    <w:rsid w:val="005C63CD"/>
    <w:rsid w:val="005C6612"/>
    <w:rsid w:val="005C71E7"/>
    <w:rsid w:val="005C741F"/>
    <w:rsid w:val="005D00FA"/>
    <w:rsid w:val="005D1A24"/>
    <w:rsid w:val="005D1B0A"/>
    <w:rsid w:val="005D31C4"/>
    <w:rsid w:val="005D4E8E"/>
    <w:rsid w:val="005D53ED"/>
    <w:rsid w:val="005E01D7"/>
    <w:rsid w:val="005E0E51"/>
    <w:rsid w:val="005E263E"/>
    <w:rsid w:val="005E46F8"/>
    <w:rsid w:val="005E5F55"/>
    <w:rsid w:val="005E7495"/>
    <w:rsid w:val="005F039A"/>
    <w:rsid w:val="005F0DE2"/>
    <w:rsid w:val="005F1CE4"/>
    <w:rsid w:val="005F22A2"/>
    <w:rsid w:val="005F3FC8"/>
    <w:rsid w:val="005F450C"/>
    <w:rsid w:val="005F5DF3"/>
    <w:rsid w:val="005F7A19"/>
    <w:rsid w:val="0060069E"/>
    <w:rsid w:val="0060553E"/>
    <w:rsid w:val="00605BF6"/>
    <w:rsid w:val="00605F95"/>
    <w:rsid w:val="00607E5C"/>
    <w:rsid w:val="0061002D"/>
    <w:rsid w:val="00614A01"/>
    <w:rsid w:val="00615EF4"/>
    <w:rsid w:val="00616F87"/>
    <w:rsid w:val="0061797C"/>
    <w:rsid w:val="00621F5E"/>
    <w:rsid w:val="0062394A"/>
    <w:rsid w:val="006247DA"/>
    <w:rsid w:val="006251BA"/>
    <w:rsid w:val="006274AC"/>
    <w:rsid w:val="00633667"/>
    <w:rsid w:val="00634099"/>
    <w:rsid w:val="0063441D"/>
    <w:rsid w:val="00634597"/>
    <w:rsid w:val="00634ED2"/>
    <w:rsid w:val="006350DF"/>
    <w:rsid w:val="00636830"/>
    <w:rsid w:val="00636A13"/>
    <w:rsid w:val="00636C66"/>
    <w:rsid w:val="00637072"/>
    <w:rsid w:val="00640560"/>
    <w:rsid w:val="00640562"/>
    <w:rsid w:val="00640902"/>
    <w:rsid w:val="00640DC7"/>
    <w:rsid w:val="00642904"/>
    <w:rsid w:val="00642AB6"/>
    <w:rsid w:val="00645A0A"/>
    <w:rsid w:val="00645B83"/>
    <w:rsid w:val="00647C76"/>
    <w:rsid w:val="00651A2D"/>
    <w:rsid w:val="0065305E"/>
    <w:rsid w:val="006567C1"/>
    <w:rsid w:val="0066104E"/>
    <w:rsid w:val="00662982"/>
    <w:rsid w:val="00665032"/>
    <w:rsid w:val="006659F6"/>
    <w:rsid w:val="0066604B"/>
    <w:rsid w:val="00666286"/>
    <w:rsid w:val="006674FB"/>
    <w:rsid w:val="006718B0"/>
    <w:rsid w:val="0067584E"/>
    <w:rsid w:val="00675A71"/>
    <w:rsid w:val="006760BA"/>
    <w:rsid w:val="0067614B"/>
    <w:rsid w:val="00676EFC"/>
    <w:rsid w:val="006823F9"/>
    <w:rsid w:val="00683089"/>
    <w:rsid w:val="0068339F"/>
    <w:rsid w:val="00684E41"/>
    <w:rsid w:val="00685DD8"/>
    <w:rsid w:val="00691D1E"/>
    <w:rsid w:val="00691FE6"/>
    <w:rsid w:val="0069236B"/>
    <w:rsid w:val="0069266E"/>
    <w:rsid w:val="00693635"/>
    <w:rsid w:val="00693BC0"/>
    <w:rsid w:val="00693C43"/>
    <w:rsid w:val="00696E60"/>
    <w:rsid w:val="00697C87"/>
    <w:rsid w:val="006A20A2"/>
    <w:rsid w:val="006A22E9"/>
    <w:rsid w:val="006A2355"/>
    <w:rsid w:val="006A3D45"/>
    <w:rsid w:val="006A4CCC"/>
    <w:rsid w:val="006A4EE3"/>
    <w:rsid w:val="006A6834"/>
    <w:rsid w:val="006A6A2B"/>
    <w:rsid w:val="006B0C6B"/>
    <w:rsid w:val="006B0F4A"/>
    <w:rsid w:val="006B10FE"/>
    <w:rsid w:val="006B1143"/>
    <w:rsid w:val="006B3DCE"/>
    <w:rsid w:val="006B44DF"/>
    <w:rsid w:val="006B47EE"/>
    <w:rsid w:val="006B6179"/>
    <w:rsid w:val="006B62EF"/>
    <w:rsid w:val="006B7AF5"/>
    <w:rsid w:val="006C1729"/>
    <w:rsid w:val="006C1D9A"/>
    <w:rsid w:val="006C212F"/>
    <w:rsid w:val="006C28D7"/>
    <w:rsid w:val="006C4399"/>
    <w:rsid w:val="006C43AF"/>
    <w:rsid w:val="006C563D"/>
    <w:rsid w:val="006D0FA8"/>
    <w:rsid w:val="006D1FE9"/>
    <w:rsid w:val="006D719E"/>
    <w:rsid w:val="006E0888"/>
    <w:rsid w:val="006E09A2"/>
    <w:rsid w:val="006E1AFA"/>
    <w:rsid w:val="006E3C89"/>
    <w:rsid w:val="006E43FA"/>
    <w:rsid w:val="006E4E57"/>
    <w:rsid w:val="006E65EA"/>
    <w:rsid w:val="006E788F"/>
    <w:rsid w:val="006F3330"/>
    <w:rsid w:val="006F40DC"/>
    <w:rsid w:val="006F4F36"/>
    <w:rsid w:val="006F55D3"/>
    <w:rsid w:val="006F58A6"/>
    <w:rsid w:val="006F597C"/>
    <w:rsid w:val="00701B33"/>
    <w:rsid w:val="00701B49"/>
    <w:rsid w:val="00702622"/>
    <w:rsid w:val="00704EC7"/>
    <w:rsid w:val="00710353"/>
    <w:rsid w:val="00710E79"/>
    <w:rsid w:val="00712FA6"/>
    <w:rsid w:val="0071580D"/>
    <w:rsid w:val="007161C5"/>
    <w:rsid w:val="00720065"/>
    <w:rsid w:val="007246D6"/>
    <w:rsid w:val="00727F9B"/>
    <w:rsid w:val="00730B16"/>
    <w:rsid w:val="00731519"/>
    <w:rsid w:val="00731E9F"/>
    <w:rsid w:val="0073425A"/>
    <w:rsid w:val="0073639F"/>
    <w:rsid w:val="00736BD8"/>
    <w:rsid w:val="007372E9"/>
    <w:rsid w:val="00737813"/>
    <w:rsid w:val="007413B5"/>
    <w:rsid w:val="0074167E"/>
    <w:rsid w:val="00742F15"/>
    <w:rsid w:val="00746826"/>
    <w:rsid w:val="00746B95"/>
    <w:rsid w:val="00752F0D"/>
    <w:rsid w:val="007537B5"/>
    <w:rsid w:val="0075467D"/>
    <w:rsid w:val="00757CCC"/>
    <w:rsid w:val="00757F6E"/>
    <w:rsid w:val="007627CF"/>
    <w:rsid w:val="007654B6"/>
    <w:rsid w:val="00765F2F"/>
    <w:rsid w:val="00766E41"/>
    <w:rsid w:val="00767C73"/>
    <w:rsid w:val="00770C5E"/>
    <w:rsid w:val="00771472"/>
    <w:rsid w:val="007715A3"/>
    <w:rsid w:val="00773423"/>
    <w:rsid w:val="00776A53"/>
    <w:rsid w:val="00777448"/>
    <w:rsid w:val="00777600"/>
    <w:rsid w:val="00777876"/>
    <w:rsid w:val="00782F11"/>
    <w:rsid w:val="0079138F"/>
    <w:rsid w:val="00791E41"/>
    <w:rsid w:val="00792C0E"/>
    <w:rsid w:val="00794E45"/>
    <w:rsid w:val="00796BAE"/>
    <w:rsid w:val="00796C27"/>
    <w:rsid w:val="007A5FFD"/>
    <w:rsid w:val="007A64F2"/>
    <w:rsid w:val="007A77E9"/>
    <w:rsid w:val="007B487D"/>
    <w:rsid w:val="007B537A"/>
    <w:rsid w:val="007B57F0"/>
    <w:rsid w:val="007B70A6"/>
    <w:rsid w:val="007C07C0"/>
    <w:rsid w:val="007C45CE"/>
    <w:rsid w:val="007C4C79"/>
    <w:rsid w:val="007C4DE1"/>
    <w:rsid w:val="007C654D"/>
    <w:rsid w:val="007C7071"/>
    <w:rsid w:val="007D076B"/>
    <w:rsid w:val="007D4545"/>
    <w:rsid w:val="007D6756"/>
    <w:rsid w:val="007D6E41"/>
    <w:rsid w:val="007E0723"/>
    <w:rsid w:val="007E2CEB"/>
    <w:rsid w:val="007E336A"/>
    <w:rsid w:val="007E5534"/>
    <w:rsid w:val="007E5C69"/>
    <w:rsid w:val="007E6FF2"/>
    <w:rsid w:val="007F04A5"/>
    <w:rsid w:val="007F0961"/>
    <w:rsid w:val="007F1566"/>
    <w:rsid w:val="007F1582"/>
    <w:rsid w:val="007F3A33"/>
    <w:rsid w:val="007F49EB"/>
    <w:rsid w:val="0080242C"/>
    <w:rsid w:val="008025B1"/>
    <w:rsid w:val="008056F9"/>
    <w:rsid w:val="00805F66"/>
    <w:rsid w:val="0081499A"/>
    <w:rsid w:val="00814F81"/>
    <w:rsid w:val="008206A8"/>
    <w:rsid w:val="008212A6"/>
    <w:rsid w:val="0083119A"/>
    <w:rsid w:val="008333F8"/>
    <w:rsid w:val="00840DBB"/>
    <w:rsid w:val="00842C13"/>
    <w:rsid w:val="0084350A"/>
    <w:rsid w:val="00843F21"/>
    <w:rsid w:val="00845804"/>
    <w:rsid w:val="0085075C"/>
    <w:rsid w:val="00851A07"/>
    <w:rsid w:val="00851AAB"/>
    <w:rsid w:val="008527E6"/>
    <w:rsid w:val="00853F4F"/>
    <w:rsid w:val="00855F99"/>
    <w:rsid w:val="00857DF3"/>
    <w:rsid w:val="00860C74"/>
    <w:rsid w:val="0086137A"/>
    <w:rsid w:val="00861D99"/>
    <w:rsid w:val="00862E06"/>
    <w:rsid w:val="00863063"/>
    <w:rsid w:val="00863989"/>
    <w:rsid w:val="00863D93"/>
    <w:rsid w:val="00863DF8"/>
    <w:rsid w:val="00865742"/>
    <w:rsid w:val="00866488"/>
    <w:rsid w:val="00866498"/>
    <w:rsid w:val="00871F94"/>
    <w:rsid w:val="00872601"/>
    <w:rsid w:val="0087265A"/>
    <w:rsid w:val="008729A4"/>
    <w:rsid w:val="00874051"/>
    <w:rsid w:val="00874087"/>
    <w:rsid w:val="00874918"/>
    <w:rsid w:val="00874E65"/>
    <w:rsid w:val="0087531A"/>
    <w:rsid w:val="00880364"/>
    <w:rsid w:val="00882C66"/>
    <w:rsid w:val="00883547"/>
    <w:rsid w:val="008843CC"/>
    <w:rsid w:val="00885653"/>
    <w:rsid w:val="008910C6"/>
    <w:rsid w:val="00892338"/>
    <w:rsid w:val="00892BA2"/>
    <w:rsid w:val="00892D4F"/>
    <w:rsid w:val="0089314F"/>
    <w:rsid w:val="0089419E"/>
    <w:rsid w:val="00895131"/>
    <w:rsid w:val="00897BE7"/>
    <w:rsid w:val="008A124C"/>
    <w:rsid w:val="008A2FD3"/>
    <w:rsid w:val="008A3674"/>
    <w:rsid w:val="008A399F"/>
    <w:rsid w:val="008A44B2"/>
    <w:rsid w:val="008A4B39"/>
    <w:rsid w:val="008A50B4"/>
    <w:rsid w:val="008A52B7"/>
    <w:rsid w:val="008B0227"/>
    <w:rsid w:val="008B09E3"/>
    <w:rsid w:val="008B1A99"/>
    <w:rsid w:val="008B2D31"/>
    <w:rsid w:val="008B5E04"/>
    <w:rsid w:val="008B69E2"/>
    <w:rsid w:val="008C0A84"/>
    <w:rsid w:val="008C218D"/>
    <w:rsid w:val="008C4FE2"/>
    <w:rsid w:val="008C51D8"/>
    <w:rsid w:val="008C6944"/>
    <w:rsid w:val="008C75E5"/>
    <w:rsid w:val="008D1F28"/>
    <w:rsid w:val="008D4699"/>
    <w:rsid w:val="008D5751"/>
    <w:rsid w:val="008D5DD7"/>
    <w:rsid w:val="008D7A58"/>
    <w:rsid w:val="008E11B5"/>
    <w:rsid w:val="008E131F"/>
    <w:rsid w:val="008E2DC1"/>
    <w:rsid w:val="008E36F4"/>
    <w:rsid w:val="008E3E05"/>
    <w:rsid w:val="008E4AF8"/>
    <w:rsid w:val="008E64F4"/>
    <w:rsid w:val="008F0C5B"/>
    <w:rsid w:val="008F0CC5"/>
    <w:rsid w:val="008F3B03"/>
    <w:rsid w:val="008F3F87"/>
    <w:rsid w:val="008F65D3"/>
    <w:rsid w:val="008F7789"/>
    <w:rsid w:val="0090483B"/>
    <w:rsid w:val="0090537B"/>
    <w:rsid w:val="009053B8"/>
    <w:rsid w:val="00905B50"/>
    <w:rsid w:val="009062E3"/>
    <w:rsid w:val="0090646F"/>
    <w:rsid w:val="00907138"/>
    <w:rsid w:val="00911094"/>
    <w:rsid w:val="0091291A"/>
    <w:rsid w:val="009142EF"/>
    <w:rsid w:val="0091459F"/>
    <w:rsid w:val="0091574E"/>
    <w:rsid w:val="009160E7"/>
    <w:rsid w:val="00916E9F"/>
    <w:rsid w:val="0091723F"/>
    <w:rsid w:val="00922BC0"/>
    <w:rsid w:val="00924049"/>
    <w:rsid w:val="009256F2"/>
    <w:rsid w:val="00925A2A"/>
    <w:rsid w:val="0092609B"/>
    <w:rsid w:val="00927CAC"/>
    <w:rsid w:val="00931BB6"/>
    <w:rsid w:val="00935068"/>
    <w:rsid w:val="00940A98"/>
    <w:rsid w:val="00940E5E"/>
    <w:rsid w:val="00941098"/>
    <w:rsid w:val="00941704"/>
    <w:rsid w:val="009419CC"/>
    <w:rsid w:val="009428BD"/>
    <w:rsid w:val="0094304D"/>
    <w:rsid w:val="009430D1"/>
    <w:rsid w:val="00943CB7"/>
    <w:rsid w:val="009454A0"/>
    <w:rsid w:val="00947B7B"/>
    <w:rsid w:val="00951407"/>
    <w:rsid w:val="00952142"/>
    <w:rsid w:val="00952E4F"/>
    <w:rsid w:val="0095532E"/>
    <w:rsid w:val="009558FD"/>
    <w:rsid w:val="00955E9D"/>
    <w:rsid w:val="0095699D"/>
    <w:rsid w:val="00956B51"/>
    <w:rsid w:val="00957547"/>
    <w:rsid w:val="009579CD"/>
    <w:rsid w:val="00957A0A"/>
    <w:rsid w:val="009607AD"/>
    <w:rsid w:val="00960D1A"/>
    <w:rsid w:val="0096161A"/>
    <w:rsid w:val="009618C6"/>
    <w:rsid w:val="00961B21"/>
    <w:rsid w:val="00963080"/>
    <w:rsid w:val="00963275"/>
    <w:rsid w:val="00963460"/>
    <w:rsid w:val="009639AC"/>
    <w:rsid w:val="00963CDE"/>
    <w:rsid w:val="00971326"/>
    <w:rsid w:val="00971D01"/>
    <w:rsid w:val="00971E49"/>
    <w:rsid w:val="00972505"/>
    <w:rsid w:val="00972DAB"/>
    <w:rsid w:val="009751AE"/>
    <w:rsid w:val="00975210"/>
    <w:rsid w:val="00975576"/>
    <w:rsid w:val="009763A3"/>
    <w:rsid w:val="00977C5D"/>
    <w:rsid w:val="00981AD4"/>
    <w:rsid w:val="009834E2"/>
    <w:rsid w:val="0098552C"/>
    <w:rsid w:val="009858AF"/>
    <w:rsid w:val="0098730D"/>
    <w:rsid w:val="00987E9D"/>
    <w:rsid w:val="0099066E"/>
    <w:rsid w:val="009924D7"/>
    <w:rsid w:val="00993147"/>
    <w:rsid w:val="0099457D"/>
    <w:rsid w:val="009951BD"/>
    <w:rsid w:val="00995838"/>
    <w:rsid w:val="00995962"/>
    <w:rsid w:val="00995C8D"/>
    <w:rsid w:val="00996CB8"/>
    <w:rsid w:val="009A042E"/>
    <w:rsid w:val="009A0BE2"/>
    <w:rsid w:val="009A1020"/>
    <w:rsid w:val="009A26AA"/>
    <w:rsid w:val="009A515B"/>
    <w:rsid w:val="009A5370"/>
    <w:rsid w:val="009A5DA0"/>
    <w:rsid w:val="009A665D"/>
    <w:rsid w:val="009B0635"/>
    <w:rsid w:val="009B0CB3"/>
    <w:rsid w:val="009B0FF1"/>
    <w:rsid w:val="009B4A88"/>
    <w:rsid w:val="009B6BBA"/>
    <w:rsid w:val="009B7138"/>
    <w:rsid w:val="009C0537"/>
    <w:rsid w:val="009C159F"/>
    <w:rsid w:val="009C26D3"/>
    <w:rsid w:val="009C2A46"/>
    <w:rsid w:val="009C4757"/>
    <w:rsid w:val="009C47CC"/>
    <w:rsid w:val="009C752E"/>
    <w:rsid w:val="009D05B9"/>
    <w:rsid w:val="009D137F"/>
    <w:rsid w:val="009D1822"/>
    <w:rsid w:val="009D1A56"/>
    <w:rsid w:val="009D29BC"/>
    <w:rsid w:val="009D2DC8"/>
    <w:rsid w:val="009D46A9"/>
    <w:rsid w:val="009D65A2"/>
    <w:rsid w:val="009E1307"/>
    <w:rsid w:val="009E334E"/>
    <w:rsid w:val="009E3C2C"/>
    <w:rsid w:val="009E4F30"/>
    <w:rsid w:val="009E5A05"/>
    <w:rsid w:val="009E798A"/>
    <w:rsid w:val="009E7C89"/>
    <w:rsid w:val="009E7E99"/>
    <w:rsid w:val="009F275A"/>
    <w:rsid w:val="009F2F17"/>
    <w:rsid w:val="009F3041"/>
    <w:rsid w:val="009F5062"/>
    <w:rsid w:val="009F53FC"/>
    <w:rsid w:val="009F547A"/>
    <w:rsid w:val="009F71A6"/>
    <w:rsid w:val="00A04971"/>
    <w:rsid w:val="00A04F12"/>
    <w:rsid w:val="00A07111"/>
    <w:rsid w:val="00A07AC3"/>
    <w:rsid w:val="00A07E18"/>
    <w:rsid w:val="00A11203"/>
    <w:rsid w:val="00A13818"/>
    <w:rsid w:val="00A13F50"/>
    <w:rsid w:val="00A151C3"/>
    <w:rsid w:val="00A15386"/>
    <w:rsid w:val="00A16330"/>
    <w:rsid w:val="00A1781A"/>
    <w:rsid w:val="00A23498"/>
    <w:rsid w:val="00A24F2D"/>
    <w:rsid w:val="00A25241"/>
    <w:rsid w:val="00A266D9"/>
    <w:rsid w:val="00A34FA2"/>
    <w:rsid w:val="00A3503E"/>
    <w:rsid w:val="00A352E0"/>
    <w:rsid w:val="00A35CFA"/>
    <w:rsid w:val="00A360BB"/>
    <w:rsid w:val="00A36282"/>
    <w:rsid w:val="00A368D0"/>
    <w:rsid w:val="00A377F8"/>
    <w:rsid w:val="00A37EDE"/>
    <w:rsid w:val="00A40A0E"/>
    <w:rsid w:val="00A41F11"/>
    <w:rsid w:val="00A43D3F"/>
    <w:rsid w:val="00A442F6"/>
    <w:rsid w:val="00A4771C"/>
    <w:rsid w:val="00A5278C"/>
    <w:rsid w:val="00A53937"/>
    <w:rsid w:val="00A53974"/>
    <w:rsid w:val="00A645AC"/>
    <w:rsid w:val="00A65034"/>
    <w:rsid w:val="00A65F2A"/>
    <w:rsid w:val="00A720A1"/>
    <w:rsid w:val="00A72BFB"/>
    <w:rsid w:val="00A72EF0"/>
    <w:rsid w:val="00A73FF4"/>
    <w:rsid w:val="00A76C87"/>
    <w:rsid w:val="00A77F50"/>
    <w:rsid w:val="00A8005E"/>
    <w:rsid w:val="00A84372"/>
    <w:rsid w:val="00A85612"/>
    <w:rsid w:val="00A856BB"/>
    <w:rsid w:val="00A87D71"/>
    <w:rsid w:val="00A90323"/>
    <w:rsid w:val="00A90B24"/>
    <w:rsid w:val="00A913BE"/>
    <w:rsid w:val="00A936E7"/>
    <w:rsid w:val="00A94305"/>
    <w:rsid w:val="00AA02BB"/>
    <w:rsid w:val="00AA2CCB"/>
    <w:rsid w:val="00AA2E5B"/>
    <w:rsid w:val="00AA2FA4"/>
    <w:rsid w:val="00AA3000"/>
    <w:rsid w:val="00AA4CF8"/>
    <w:rsid w:val="00AA58B6"/>
    <w:rsid w:val="00AB10FF"/>
    <w:rsid w:val="00AB29E1"/>
    <w:rsid w:val="00AB3E51"/>
    <w:rsid w:val="00AB4BC2"/>
    <w:rsid w:val="00AB5437"/>
    <w:rsid w:val="00AB544A"/>
    <w:rsid w:val="00AB7E7D"/>
    <w:rsid w:val="00AC1EF9"/>
    <w:rsid w:val="00AC1FF7"/>
    <w:rsid w:val="00AC31E1"/>
    <w:rsid w:val="00AC3856"/>
    <w:rsid w:val="00AC42F9"/>
    <w:rsid w:val="00AC4594"/>
    <w:rsid w:val="00AC4E72"/>
    <w:rsid w:val="00AC6063"/>
    <w:rsid w:val="00AC6520"/>
    <w:rsid w:val="00AC6F62"/>
    <w:rsid w:val="00AC790F"/>
    <w:rsid w:val="00AC7DC7"/>
    <w:rsid w:val="00AD02FD"/>
    <w:rsid w:val="00AD1664"/>
    <w:rsid w:val="00AD6E8C"/>
    <w:rsid w:val="00AD76F8"/>
    <w:rsid w:val="00AE029A"/>
    <w:rsid w:val="00AE0DA1"/>
    <w:rsid w:val="00AE3516"/>
    <w:rsid w:val="00AE4CBF"/>
    <w:rsid w:val="00AE5633"/>
    <w:rsid w:val="00AE7BC5"/>
    <w:rsid w:val="00AF24E5"/>
    <w:rsid w:val="00AF464A"/>
    <w:rsid w:val="00AF476A"/>
    <w:rsid w:val="00AF5C8E"/>
    <w:rsid w:val="00AF6533"/>
    <w:rsid w:val="00AF7A4C"/>
    <w:rsid w:val="00B01678"/>
    <w:rsid w:val="00B0401C"/>
    <w:rsid w:val="00B04B10"/>
    <w:rsid w:val="00B0606C"/>
    <w:rsid w:val="00B065F2"/>
    <w:rsid w:val="00B10859"/>
    <w:rsid w:val="00B16833"/>
    <w:rsid w:val="00B21281"/>
    <w:rsid w:val="00B2198E"/>
    <w:rsid w:val="00B24630"/>
    <w:rsid w:val="00B26016"/>
    <w:rsid w:val="00B31A1E"/>
    <w:rsid w:val="00B32C90"/>
    <w:rsid w:val="00B33F78"/>
    <w:rsid w:val="00B347A2"/>
    <w:rsid w:val="00B3537E"/>
    <w:rsid w:val="00B376A5"/>
    <w:rsid w:val="00B40AD3"/>
    <w:rsid w:val="00B43494"/>
    <w:rsid w:val="00B435CF"/>
    <w:rsid w:val="00B44191"/>
    <w:rsid w:val="00B45948"/>
    <w:rsid w:val="00B4653E"/>
    <w:rsid w:val="00B526CE"/>
    <w:rsid w:val="00B560F0"/>
    <w:rsid w:val="00B60BFF"/>
    <w:rsid w:val="00B62C1B"/>
    <w:rsid w:val="00B66884"/>
    <w:rsid w:val="00B70CCF"/>
    <w:rsid w:val="00B71CA4"/>
    <w:rsid w:val="00B72D4E"/>
    <w:rsid w:val="00B77DAA"/>
    <w:rsid w:val="00B82857"/>
    <w:rsid w:val="00B82B58"/>
    <w:rsid w:val="00B84360"/>
    <w:rsid w:val="00B9336F"/>
    <w:rsid w:val="00B93B3D"/>
    <w:rsid w:val="00B96D06"/>
    <w:rsid w:val="00BA052B"/>
    <w:rsid w:val="00BA1618"/>
    <w:rsid w:val="00BA281D"/>
    <w:rsid w:val="00BA294E"/>
    <w:rsid w:val="00BA5858"/>
    <w:rsid w:val="00BA63A9"/>
    <w:rsid w:val="00BA6998"/>
    <w:rsid w:val="00BA6AAF"/>
    <w:rsid w:val="00BA781B"/>
    <w:rsid w:val="00BA7A3E"/>
    <w:rsid w:val="00BB27CA"/>
    <w:rsid w:val="00BB6270"/>
    <w:rsid w:val="00BB648E"/>
    <w:rsid w:val="00BB6555"/>
    <w:rsid w:val="00BC04A1"/>
    <w:rsid w:val="00BC124F"/>
    <w:rsid w:val="00BC255F"/>
    <w:rsid w:val="00BC2C7F"/>
    <w:rsid w:val="00BC2E9D"/>
    <w:rsid w:val="00BC5B18"/>
    <w:rsid w:val="00BC6A86"/>
    <w:rsid w:val="00BC6B15"/>
    <w:rsid w:val="00BD00C9"/>
    <w:rsid w:val="00BD13A4"/>
    <w:rsid w:val="00BD1C10"/>
    <w:rsid w:val="00BD2478"/>
    <w:rsid w:val="00BD36C5"/>
    <w:rsid w:val="00BD3AFB"/>
    <w:rsid w:val="00BD4CEE"/>
    <w:rsid w:val="00BD5E0A"/>
    <w:rsid w:val="00BD602A"/>
    <w:rsid w:val="00BD68FF"/>
    <w:rsid w:val="00BD6EA8"/>
    <w:rsid w:val="00BE00E9"/>
    <w:rsid w:val="00BE09BD"/>
    <w:rsid w:val="00BE1588"/>
    <w:rsid w:val="00BE53B6"/>
    <w:rsid w:val="00BE71F8"/>
    <w:rsid w:val="00BF3DBB"/>
    <w:rsid w:val="00BF5CE9"/>
    <w:rsid w:val="00BF5D40"/>
    <w:rsid w:val="00BF63E0"/>
    <w:rsid w:val="00C0065D"/>
    <w:rsid w:val="00C04738"/>
    <w:rsid w:val="00C05274"/>
    <w:rsid w:val="00C06C83"/>
    <w:rsid w:val="00C07353"/>
    <w:rsid w:val="00C100EF"/>
    <w:rsid w:val="00C10610"/>
    <w:rsid w:val="00C10934"/>
    <w:rsid w:val="00C1337B"/>
    <w:rsid w:val="00C16886"/>
    <w:rsid w:val="00C16ADE"/>
    <w:rsid w:val="00C2169B"/>
    <w:rsid w:val="00C234E6"/>
    <w:rsid w:val="00C2455C"/>
    <w:rsid w:val="00C2555F"/>
    <w:rsid w:val="00C2588E"/>
    <w:rsid w:val="00C33257"/>
    <w:rsid w:val="00C33807"/>
    <w:rsid w:val="00C3509A"/>
    <w:rsid w:val="00C36603"/>
    <w:rsid w:val="00C37B68"/>
    <w:rsid w:val="00C412DB"/>
    <w:rsid w:val="00C416FB"/>
    <w:rsid w:val="00C44EC9"/>
    <w:rsid w:val="00C52E93"/>
    <w:rsid w:val="00C530A6"/>
    <w:rsid w:val="00C53686"/>
    <w:rsid w:val="00C54759"/>
    <w:rsid w:val="00C54F02"/>
    <w:rsid w:val="00C561AD"/>
    <w:rsid w:val="00C561B0"/>
    <w:rsid w:val="00C56B0E"/>
    <w:rsid w:val="00C56DDA"/>
    <w:rsid w:val="00C57535"/>
    <w:rsid w:val="00C618FD"/>
    <w:rsid w:val="00C65F44"/>
    <w:rsid w:val="00C66E1B"/>
    <w:rsid w:val="00C679C7"/>
    <w:rsid w:val="00C719CC"/>
    <w:rsid w:val="00C7272B"/>
    <w:rsid w:val="00C74133"/>
    <w:rsid w:val="00C74F95"/>
    <w:rsid w:val="00C7522E"/>
    <w:rsid w:val="00C806D2"/>
    <w:rsid w:val="00C824C8"/>
    <w:rsid w:val="00C836BD"/>
    <w:rsid w:val="00C841CD"/>
    <w:rsid w:val="00C844C8"/>
    <w:rsid w:val="00C87107"/>
    <w:rsid w:val="00C90922"/>
    <w:rsid w:val="00C9157F"/>
    <w:rsid w:val="00C92B93"/>
    <w:rsid w:val="00C93837"/>
    <w:rsid w:val="00C9585F"/>
    <w:rsid w:val="00C96A1E"/>
    <w:rsid w:val="00CA1169"/>
    <w:rsid w:val="00CA12A8"/>
    <w:rsid w:val="00CA2133"/>
    <w:rsid w:val="00CA2F99"/>
    <w:rsid w:val="00CA323F"/>
    <w:rsid w:val="00CA3845"/>
    <w:rsid w:val="00CA3868"/>
    <w:rsid w:val="00CB0A16"/>
    <w:rsid w:val="00CB0D6C"/>
    <w:rsid w:val="00CB1C08"/>
    <w:rsid w:val="00CB20B8"/>
    <w:rsid w:val="00CB2568"/>
    <w:rsid w:val="00CB4B60"/>
    <w:rsid w:val="00CB5205"/>
    <w:rsid w:val="00CB5C52"/>
    <w:rsid w:val="00CC1033"/>
    <w:rsid w:val="00CC2E48"/>
    <w:rsid w:val="00CC5E1E"/>
    <w:rsid w:val="00CC6F4A"/>
    <w:rsid w:val="00CC745A"/>
    <w:rsid w:val="00CD0429"/>
    <w:rsid w:val="00CD2170"/>
    <w:rsid w:val="00CD249D"/>
    <w:rsid w:val="00CD3A99"/>
    <w:rsid w:val="00CD506C"/>
    <w:rsid w:val="00CD5DFC"/>
    <w:rsid w:val="00CD6CD8"/>
    <w:rsid w:val="00CD7860"/>
    <w:rsid w:val="00CE06FB"/>
    <w:rsid w:val="00CE16E1"/>
    <w:rsid w:val="00CE3766"/>
    <w:rsid w:val="00CE39C7"/>
    <w:rsid w:val="00CE6300"/>
    <w:rsid w:val="00CF2B1F"/>
    <w:rsid w:val="00CF32DB"/>
    <w:rsid w:val="00CF3805"/>
    <w:rsid w:val="00D0262E"/>
    <w:rsid w:val="00D0355B"/>
    <w:rsid w:val="00D0552E"/>
    <w:rsid w:val="00D0590F"/>
    <w:rsid w:val="00D06039"/>
    <w:rsid w:val="00D100C6"/>
    <w:rsid w:val="00D10343"/>
    <w:rsid w:val="00D11051"/>
    <w:rsid w:val="00D11D9C"/>
    <w:rsid w:val="00D11F28"/>
    <w:rsid w:val="00D14314"/>
    <w:rsid w:val="00D158DA"/>
    <w:rsid w:val="00D16A3F"/>
    <w:rsid w:val="00D212BC"/>
    <w:rsid w:val="00D2386F"/>
    <w:rsid w:val="00D24C82"/>
    <w:rsid w:val="00D24EE3"/>
    <w:rsid w:val="00D258B4"/>
    <w:rsid w:val="00D2726A"/>
    <w:rsid w:val="00D322B3"/>
    <w:rsid w:val="00D33146"/>
    <w:rsid w:val="00D338E3"/>
    <w:rsid w:val="00D33C6F"/>
    <w:rsid w:val="00D35EE1"/>
    <w:rsid w:val="00D367FE"/>
    <w:rsid w:val="00D379C6"/>
    <w:rsid w:val="00D37DB4"/>
    <w:rsid w:val="00D40042"/>
    <w:rsid w:val="00D40372"/>
    <w:rsid w:val="00D4090D"/>
    <w:rsid w:val="00D41A54"/>
    <w:rsid w:val="00D4274B"/>
    <w:rsid w:val="00D50D05"/>
    <w:rsid w:val="00D522CC"/>
    <w:rsid w:val="00D55262"/>
    <w:rsid w:val="00D55673"/>
    <w:rsid w:val="00D557D5"/>
    <w:rsid w:val="00D56D9D"/>
    <w:rsid w:val="00D619E4"/>
    <w:rsid w:val="00D62E9B"/>
    <w:rsid w:val="00D63604"/>
    <w:rsid w:val="00D64045"/>
    <w:rsid w:val="00D65EB5"/>
    <w:rsid w:val="00D669C4"/>
    <w:rsid w:val="00D66DA5"/>
    <w:rsid w:val="00D72271"/>
    <w:rsid w:val="00D72A99"/>
    <w:rsid w:val="00D73608"/>
    <w:rsid w:val="00D75BF1"/>
    <w:rsid w:val="00D81532"/>
    <w:rsid w:val="00D822B4"/>
    <w:rsid w:val="00D835C7"/>
    <w:rsid w:val="00D839DD"/>
    <w:rsid w:val="00D83FFA"/>
    <w:rsid w:val="00D84C34"/>
    <w:rsid w:val="00D85B48"/>
    <w:rsid w:val="00D8676C"/>
    <w:rsid w:val="00D86AE2"/>
    <w:rsid w:val="00D93151"/>
    <w:rsid w:val="00D93932"/>
    <w:rsid w:val="00D93C44"/>
    <w:rsid w:val="00D94120"/>
    <w:rsid w:val="00D942B0"/>
    <w:rsid w:val="00D94FA2"/>
    <w:rsid w:val="00D96C2B"/>
    <w:rsid w:val="00DA0B6A"/>
    <w:rsid w:val="00DA11ED"/>
    <w:rsid w:val="00DA163B"/>
    <w:rsid w:val="00DA20D6"/>
    <w:rsid w:val="00DA4DBB"/>
    <w:rsid w:val="00DA61E7"/>
    <w:rsid w:val="00DA7486"/>
    <w:rsid w:val="00DB04B2"/>
    <w:rsid w:val="00DB1C89"/>
    <w:rsid w:val="00DB2D7B"/>
    <w:rsid w:val="00DB49CA"/>
    <w:rsid w:val="00DB53EE"/>
    <w:rsid w:val="00DB61EA"/>
    <w:rsid w:val="00DB61EB"/>
    <w:rsid w:val="00DB7910"/>
    <w:rsid w:val="00DB7B19"/>
    <w:rsid w:val="00DC1036"/>
    <w:rsid w:val="00DC26E2"/>
    <w:rsid w:val="00DC38C3"/>
    <w:rsid w:val="00DC46AC"/>
    <w:rsid w:val="00DC4DE5"/>
    <w:rsid w:val="00DC5658"/>
    <w:rsid w:val="00DC5BC3"/>
    <w:rsid w:val="00DC5BDE"/>
    <w:rsid w:val="00DC606F"/>
    <w:rsid w:val="00DC6417"/>
    <w:rsid w:val="00DC7CAF"/>
    <w:rsid w:val="00DD11AB"/>
    <w:rsid w:val="00DD18BE"/>
    <w:rsid w:val="00DD35E1"/>
    <w:rsid w:val="00DD530B"/>
    <w:rsid w:val="00DE000B"/>
    <w:rsid w:val="00DE1D14"/>
    <w:rsid w:val="00DE27E9"/>
    <w:rsid w:val="00DE3033"/>
    <w:rsid w:val="00DE47C1"/>
    <w:rsid w:val="00DE4938"/>
    <w:rsid w:val="00DE55F0"/>
    <w:rsid w:val="00DE6486"/>
    <w:rsid w:val="00DE7BEE"/>
    <w:rsid w:val="00DF1A14"/>
    <w:rsid w:val="00DF2080"/>
    <w:rsid w:val="00DF3148"/>
    <w:rsid w:val="00DF51AF"/>
    <w:rsid w:val="00DF62E1"/>
    <w:rsid w:val="00DF6DFA"/>
    <w:rsid w:val="00E00B15"/>
    <w:rsid w:val="00E03AB7"/>
    <w:rsid w:val="00E03FCF"/>
    <w:rsid w:val="00E0434B"/>
    <w:rsid w:val="00E06CAE"/>
    <w:rsid w:val="00E074A3"/>
    <w:rsid w:val="00E10FEB"/>
    <w:rsid w:val="00E1244E"/>
    <w:rsid w:val="00E128D1"/>
    <w:rsid w:val="00E12BBC"/>
    <w:rsid w:val="00E131A1"/>
    <w:rsid w:val="00E14B77"/>
    <w:rsid w:val="00E14C72"/>
    <w:rsid w:val="00E17536"/>
    <w:rsid w:val="00E1780B"/>
    <w:rsid w:val="00E17CD2"/>
    <w:rsid w:val="00E2094C"/>
    <w:rsid w:val="00E221DC"/>
    <w:rsid w:val="00E2341F"/>
    <w:rsid w:val="00E24A71"/>
    <w:rsid w:val="00E25229"/>
    <w:rsid w:val="00E2595A"/>
    <w:rsid w:val="00E25ED2"/>
    <w:rsid w:val="00E26AB6"/>
    <w:rsid w:val="00E2716D"/>
    <w:rsid w:val="00E27C9D"/>
    <w:rsid w:val="00E27DB6"/>
    <w:rsid w:val="00E33A61"/>
    <w:rsid w:val="00E34A0B"/>
    <w:rsid w:val="00E34B07"/>
    <w:rsid w:val="00E3618C"/>
    <w:rsid w:val="00E37C91"/>
    <w:rsid w:val="00E4270D"/>
    <w:rsid w:val="00E43F3D"/>
    <w:rsid w:val="00E46FF7"/>
    <w:rsid w:val="00E47E0D"/>
    <w:rsid w:val="00E50015"/>
    <w:rsid w:val="00E5083D"/>
    <w:rsid w:val="00E51B73"/>
    <w:rsid w:val="00E523FE"/>
    <w:rsid w:val="00E52A06"/>
    <w:rsid w:val="00E53951"/>
    <w:rsid w:val="00E542C3"/>
    <w:rsid w:val="00E60AC9"/>
    <w:rsid w:val="00E60CCE"/>
    <w:rsid w:val="00E60EC7"/>
    <w:rsid w:val="00E618CA"/>
    <w:rsid w:val="00E61C72"/>
    <w:rsid w:val="00E62470"/>
    <w:rsid w:val="00E62ABB"/>
    <w:rsid w:val="00E630C5"/>
    <w:rsid w:val="00E64213"/>
    <w:rsid w:val="00E664BB"/>
    <w:rsid w:val="00E67110"/>
    <w:rsid w:val="00E673BE"/>
    <w:rsid w:val="00E673EB"/>
    <w:rsid w:val="00E72459"/>
    <w:rsid w:val="00E72CBC"/>
    <w:rsid w:val="00E7614D"/>
    <w:rsid w:val="00E77AF1"/>
    <w:rsid w:val="00E81F0D"/>
    <w:rsid w:val="00E834B4"/>
    <w:rsid w:val="00E84BF2"/>
    <w:rsid w:val="00E84C20"/>
    <w:rsid w:val="00E84D96"/>
    <w:rsid w:val="00E86D17"/>
    <w:rsid w:val="00E87668"/>
    <w:rsid w:val="00E87846"/>
    <w:rsid w:val="00E90072"/>
    <w:rsid w:val="00E90CE6"/>
    <w:rsid w:val="00E9133F"/>
    <w:rsid w:val="00E91641"/>
    <w:rsid w:val="00E91BCE"/>
    <w:rsid w:val="00E92910"/>
    <w:rsid w:val="00E93175"/>
    <w:rsid w:val="00E95A53"/>
    <w:rsid w:val="00E96258"/>
    <w:rsid w:val="00E96508"/>
    <w:rsid w:val="00E9688E"/>
    <w:rsid w:val="00EA081F"/>
    <w:rsid w:val="00EA1199"/>
    <w:rsid w:val="00EA2A8D"/>
    <w:rsid w:val="00EA2D24"/>
    <w:rsid w:val="00EA55B7"/>
    <w:rsid w:val="00EA5C54"/>
    <w:rsid w:val="00EA664B"/>
    <w:rsid w:val="00EA6D42"/>
    <w:rsid w:val="00EA7829"/>
    <w:rsid w:val="00EB0B52"/>
    <w:rsid w:val="00EB0D32"/>
    <w:rsid w:val="00EB0E09"/>
    <w:rsid w:val="00EB1975"/>
    <w:rsid w:val="00EB3B8E"/>
    <w:rsid w:val="00EB664D"/>
    <w:rsid w:val="00EB7623"/>
    <w:rsid w:val="00EC037C"/>
    <w:rsid w:val="00EC051A"/>
    <w:rsid w:val="00EC17AD"/>
    <w:rsid w:val="00EC1F60"/>
    <w:rsid w:val="00EC2853"/>
    <w:rsid w:val="00EC4FDD"/>
    <w:rsid w:val="00EC625D"/>
    <w:rsid w:val="00EC718D"/>
    <w:rsid w:val="00EC798C"/>
    <w:rsid w:val="00EC7C13"/>
    <w:rsid w:val="00ED4637"/>
    <w:rsid w:val="00EE1770"/>
    <w:rsid w:val="00EE18F4"/>
    <w:rsid w:val="00EE3F41"/>
    <w:rsid w:val="00EE42B1"/>
    <w:rsid w:val="00EE5713"/>
    <w:rsid w:val="00EF281A"/>
    <w:rsid w:val="00EF3C5B"/>
    <w:rsid w:val="00EF419E"/>
    <w:rsid w:val="00EF4858"/>
    <w:rsid w:val="00EF5268"/>
    <w:rsid w:val="00EF63B3"/>
    <w:rsid w:val="00EF7E8C"/>
    <w:rsid w:val="00F000E4"/>
    <w:rsid w:val="00F003CA"/>
    <w:rsid w:val="00F03415"/>
    <w:rsid w:val="00F037A2"/>
    <w:rsid w:val="00F05520"/>
    <w:rsid w:val="00F06FFF"/>
    <w:rsid w:val="00F12CC1"/>
    <w:rsid w:val="00F12FF2"/>
    <w:rsid w:val="00F148A0"/>
    <w:rsid w:val="00F20133"/>
    <w:rsid w:val="00F2051C"/>
    <w:rsid w:val="00F22759"/>
    <w:rsid w:val="00F23D6D"/>
    <w:rsid w:val="00F254C2"/>
    <w:rsid w:val="00F26167"/>
    <w:rsid w:val="00F3030B"/>
    <w:rsid w:val="00F31052"/>
    <w:rsid w:val="00F329A3"/>
    <w:rsid w:val="00F32C51"/>
    <w:rsid w:val="00F32DDC"/>
    <w:rsid w:val="00F32E16"/>
    <w:rsid w:val="00F362E4"/>
    <w:rsid w:val="00F3637B"/>
    <w:rsid w:val="00F366AA"/>
    <w:rsid w:val="00F43465"/>
    <w:rsid w:val="00F45875"/>
    <w:rsid w:val="00F45D47"/>
    <w:rsid w:val="00F46BBE"/>
    <w:rsid w:val="00F50806"/>
    <w:rsid w:val="00F5343C"/>
    <w:rsid w:val="00F53712"/>
    <w:rsid w:val="00F541B2"/>
    <w:rsid w:val="00F54B5F"/>
    <w:rsid w:val="00F55D19"/>
    <w:rsid w:val="00F5714C"/>
    <w:rsid w:val="00F57B13"/>
    <w:rsid w:val="00F603A3"/>
    <w:rsid w:val="00F60ABF"/>
    <w:rsid w:val="00F61DF5"/>
    <w:rsid w:val="00F61E6D"/>
    <w:rsid w:val="00F628DB"/>
    <w:rsid w:val="00F65708"/>
    <w:rsid w:val="00F668BD"/>
    <w:rsid w:val="00F674A3"/>
    <w:rsid w:val="00F67E56"/>
    <w:rsid w:val="00F70EE3"/>
    <w:rsid w:val="00F7159B"/>
    <w:rsid w:val="00F7270E"/>
    <w:rsid w:val="00F728FB"/>
    <w:rsid w:val="00F75D06"/>
    <w:rsid w:val="00F81B68"/>
    <w:rsid w:val="00F81F57"/>
    <w:rsid w:val="00F82FEE"/>
    <w:rsid w:val="00F8334B"/>
    <w:rsid w:val="00F86716"/>
    <w:rsid w:val="00F86C71"/>
    <w:rsid w:val="00F8771D"/>
    <w:rsid w:val="00F87AFF"/>
    <w:rsid w:val="00F92068"/>
    <w:rsid w:val="00F92241"/>
    <w:rsid w:val="00F92718"/>
    <w:rsid w:val="00F93734"/>
    <w:rsid w:val="00F960DD"/>
    <w:rsid w:val="00F97A80"/>
    <w:rsid w:val="00FA0DAB"/>
    <w:rsid w:val="00FA14A2"/>
    <w:rsid w:val="00FA1AAF"/>
    <w:rsid w:val="00FA2C54"/>
    <w:rsid w:val="00FA2FBE"/>
    <w:rsid w:val="00FA3B88"/>
    <w:rsid w:val="00FA61CB"/>
    <w:rsid w:val="00FA65F4"/>
    <w:rsid w:val="00FA665D"/>
    <w:rsid w:val="00FB0DA5"/>
    <w:rsid w:val="00FB1961"/>
    <w:rsid w:val="00FB3347"/>
    <w:rsid w:val="00FB4A47"/>
    <w:rsid w:val="00FC2F95"/>
    <w:rsid w:val="00FC33E6"/>
    <w:rsid w:val="00FC55B7"/>
    <w:rsid w:val="00FC70E2"/>
    <w:rsid w:val="00FC7371"/>
    <w:rsid w:val="00FD3B47"/>
    <w:rsid w:val="00FD4819"/>
    <w:rsid w:val="00FD4932"/>
    <w:rsid w:val="00FD6030"/>
    <w:rsid w:val="00FD607C"/>
    <w:rsid w:val="00FD6C88"/>
    <w:rsid w:val="00FD715B"/>
    <w:rsid w:val="00FD7A05"/>
    <w:rsid w:val="00FE0DCE"/>
    <w:rsid w:val="00FE0DF7"/>
    <w:rsid w:val="00FE0E2C"/>
    <w:rsid w:val="00FE17D0"/>
    <w:rsid w:val="00FE26E5"/>
    <w:rsid w:val="00FE3EC3"/>
    <w:rsid w:val="00FE47E5"/>
    <w:rsid w:val="00FE58B4"/>
    <w:rsid w:val="00FE75D0"/>
    <w:rsid w:val="00FE7E69"/>
    <w:rsid w:val="00FF14C7"/>
    <w:rsid w:val="00FF1A9B"/>
    <w:rsid w:val="00FF23D1"/>
    <w:rsid w:val="00FF546E"/>
    <w:rsid w:val="00FF5CFF"/>
    <w:rsid w:val="00FF5E59"/>
    <w:rsid w:val="00FF6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B23EB"/>
    <w:pPr>
      <w:spacing w:after="200" w:line="276" w:lineRule="auto"/>
    </w:pPr>
    <w:rPr>
      <w:sz w:val="22"/>
      <w:szCs w:val="22"/>
    </w:rPr>
  </w:style>
  <w:style w:type="paragraph" w:styleId="Heading3">
    <w:name w:val="heading 3"/>
    <w:basedOn w:val="Normal"/>
    <w:next w:val="Normal"/>
    <w:link w:val="Heading3Char"/>
    <w:qFormat/>
    <w:rsid w:val="00A913BE"/>
    <w:pPr>
      <w:keepNext/>
      <w:spacing w:before="240" w:after="60" w:line="240" w:lineRule="auto"/>
      <w:outlineLvl w:val="2"/>
    </w:pPr>
    <w:rPr>
      <w:rFonts w:ascii="Arial" w:eastAsia="Times New Roman" w:hAnsi="Arial"/>
      <w:b/>
      <w:bCs/>
      <w:sz w:val="26"/>
      <w:szCs w:val="26"/>
      <w:lang/>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Spacing1">
    <w:name w:val="No Spacing1"/>
    <w:uiPriority w:val="1"/>
    <w:qFormat/>
    <w:rsid w:val="00C14954"/>
    <w:rPr>
      <w:sz w:val="22"/>
      <w:szCs w:val="22"/>
    </w:rPr>
  </w:style>
  <w:style w:type="paragraph" w:styleId="Title">
    <w:name w:val="Title"/>
    <w:basedOn w:val="Normal"/>
    <w:next w:val="Normal"/>
    <w:link w:val="TitleChar"/>
    <w:uiPriority w:val="10"/>
    <w:qFormat/>
    <w:rsid w:val="00C14954"/>
    <w:pPr>
      <w:pBdr>
        <w:bottom w:val="single" w:sz="8" w:space="4" w:color="4F81BD"/>
      </w:pBdr>
      <w:spacing w:after="300" w:line="240" w:lineRule="auto"/>
      <w:contextualSpacing/>
    </w:pPr>
    <w:rPr>
      <w:rFonts w:ascii="Cambria" w:eastAsia="Times New Roman" w:hAnsi="Cambria"/>
      <w:color w:val="17365D"/>
      <w:spacing w:val="5"/>
      <w:kern w:val="28"/>
      <w:sz w:val="52"/>
      <w:szCs w:val="52"/>
      <w:lang/>
    </w:rPr>
  </w:style>
  <w:style w:type="character" w:customStyle="1" w:styleId="TitleChar">
    <w:name w:val="Title Char"/>
    <w:link w:val="Title"/>
    <w:uiPriority w:val="10"/>
    <w:rsid w:val="00C14954"/>
    <w:rPr>
      <w:rFonts w:ascii="Cambria" w:eastAsia="Times New Roman" w:hAnsi="Cambria" w:cs="Times New Roman"/>
      <w:color w:val="17365D"/>
      <w:spacing w:val="5"/>
      <w:kern w:val="28"/>
      <w:sz w:val="52"/>
      <w:szCs w:val="52"/>
    </w:rPr>
  </w:style>
  <w:style w:type="paragraph" w:customStyle="1" w:styleId="ColorfulList-Accent11">
    <w:name w:val="Colorful List - Accent 11"/>
    <w:basedOn w:val="Normal"/>
    <w:uiPriority w:val="34"/>
    <w:qFormat/>
    <w:rsid w:val="001B0A2A"/>
    <w:pPr>
      <w:ind w:left="720"/>
    </w:pPr>
  </w:style>
  <w:style w:type="paragraph" w:styleId="Header">
    <w:name w:val="header"/>
    <w:basedOn w:val="Normal"/>
    <w:link w:val="HeaderChar"/>
    <w:uiPriority w:val="99"/>
    <w:unhideWhenUsed/>
    <w:rsid w:val="00BA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99"/>
  </w:style>
  <w:style w:type="paragraph" w:styleId="Footer">
    <w:name w:val="footer"/>
    <w:basedOn w:val="Normal"/>
    <w:link w:val="FooterChar"/>
    <w:uiPriority w:val="99"/>
    <w:unhideWhenUsed/>
    <w:rsid w:val="00BA2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399"/>
  </w:style>
  <w:style w:type="character" w:customStyle="1" w:styleId="apple-style-span">
    <w:name w:val="apple-style-span"/>
    <w:basedOn w:val="DefaultParagraphFont"/>
    <w:rsid w:val="00FB064E"/>
  </w:style>
  <w:style w:type="paragraph" w:styleId="NormalWeb">
    <w:name w:val="Normal (Web)"/>
    <w:basedOn w:val="Normal"/>
    <w:rsid w:val="00DA7D5B"/>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Indent3">
    <w:name w:val="Body Text Indent 3"/>
    <w:basedOn w:val="Normal"/>
    <w:link w:val="BodyTextIndent3Char"/>
    <w:uiPriority w:val="99"/>
    <w:rsid w:val="000436D1"/>
    <w:pPr>
      <w:spacing w:after="120" w:line="240" w:lineRule="auto"/>
      <w:ind w:left="360"/>
    </w:pPr>
    <w:rPr>
      <w:rFonts w:ascii="Times New Roman" w:eastAsia="Times New Roman" w:hAnsi="Times New Roman"/>
      <w:sz w:val="16"/>
      <w:szCs w:val="16"/>
      <w:lang/>
    </w:rPr>
  </w:style>
  <w:style w:type="character" w:customStyle="1" w:styleId="BodyTextIndent3Char">
    <w:name w:val="Body Text Indent 3 Char"/>
    <w:link w:val="BodyTextIndent3"/>
    <w:uiPriority w:val="99"/>
    <w:rsid w:val="000436D1"/>
    <w:rPr>
      <w:rFonts w:ascii="Times New Roman" w:eastAsia="Times New Roman" w:hAnsi="Times New Roman"/>
      <w:sz w:val="16"/>
      <w:szCs w:val="16"/>
    </w:rPr>
  </w:style>
  <w:style w:type="paragraph" w:styleId="BodyTextIndent">
    <w:name w:val="Body Text Indent"/>
    <w:basedOn w:val="Normal"/>
    <w:link w:val="BodyTextIndentChar"/>
    <w:rsid w:val="00636A13"/>
    <w:pPr>
      <w:spacing w:after="120"/>
      <w:ind w:left="360"/>
    </w:pPr>
    <w:rPr>
      <w:lang/>
    </w:rPr>
  </w:style>
  <w:style w:type="character" w:customStyle="1" w:styleId="BodyTextIndentChar">
    <w:name w:val="Body Text Indent Char"/>
    <w:link w:val="BodyTextIndent"/>
    <w:rsid w:val="00636A13"/>
    <w:rPr>
      <w:sz w:val="22"/>
      <w:szCs w:val="22"/>
    </w:rPr>
  </w:style>
  <w:style w:type="character" w:customStyle="1" w:styleId="blackres">
    <w:name w:val="blackres"/>
    <w:rsid w:val="00126371"/>
  </w:style>
  <w:style w:type="character" w:styleId="Emphasis">
    <w:name w:val="Emphasis"/>
    <w:uiPriority w:val="20"/>
    <w:qFormat/>
    <w:rsid w:val="00B44191"/>
    <w:rPr>
      <w:i/>
      <w:iCs/>
    </w:rPr>
  </w:style>
  <w:style w:type="character" w:styleId="HTMLTypewriter">
    <w:name w:val="HTML Typewriter"/>
    <w:rsid w:val="00C530A6"/>
    <w:rPr>
      <w:rFonts w:ascii="Courier New" w:eastAsia="Courier New" w:hAnsi="Courier New" w:cs="Courier New" w:hint="default"/>
      <w:sz w:val="20"/>
      <w:szCs w:val="20"/>
    </w:rPr>
  </w:style>
  <w:style w:type="character" w:styleId="Hyperlink">
    <w:name w:val="Hyperlink"/>
    <w:uiPriority w:val="99"/>
    <w:unhideWhenUsed/>
    <w:rsid w:val="00003E21"/>
    <w:rPr>
      <w:color w:val="0000FF"/>
      <w:u w:val="single"/>
    </w:rPr>
  </w:style>
  <w:style w:type="character" w:styleId="Strong">
    <w:name w:val="Strong"/>
    <w:uiPriority w:val="22"/>
    <w:qFormat/>
    <w:rsid w:val="00AB4BC2"/>
    <w:rPr>
      <w:b/>
      <w:bCs/>
    </w:rPr>
  </w:style>
  <w:style w:type="character" w:customStyle="1" w:styleId="largebcopy">
    <w:name w:val="largebcopy"/>
    <w:basedOn w:val="DefaultParagraphFont"/>
    <w:rsid w:val="00A1781A"/>
  </w:style>
  <w:style w:type="character" w:customStyle="1" w:styleId="normalchar">
    <w:name w:val="normal__char"/>
    <w:basedOn w:val="DefaultParagraphFont"/>
    <w:rsid w:val="004A5248"/>
  </w:style>
  <w:style w:type="character" w:customStyle="1" w:styleId="technicalinfo">
    <w:name w:val="technical_info"/>
    <w:basedOn w:val="DefaultParagraphFont"/>
    <w:rsid w:val="0024178A"/>
  </w:style>
  <w:style w:type="paragraph" w:customStyle="1" w:styleId="template">
    <w:name w:val="template"/>
    <w:basedOn w:val="Normal"/>
    <w:rsid w:val="007F04A5"/>
    <w:pPr>
      <w:spacing w:after="0" w:line="240" w:lineRule="exact"/>
    </w:pPr>
    <w:rPr>
      <w:rFonts w:ascii="Arial" w:eastAsia="Times New Roman" w:hAnsi="Arial"/>
      <w:i/>
      <w:szCs w:val="20"/>
    </w:rPr>
  </w:style>
  <w:style w:type="character" w:customStyle="1" w:styleId="Heading3Char">
    <w:name w:val="Heading 3 Char"/>
    <w:link w:val="Heading3"/>
    <w:rsid w:val="00A913BE"/>
    <w:rPr>
      <w:rFonts w:ascii="Arial" w:eastAsia="Times New Roman" w:hAnsi="Arial" w:cs="Arial"/>
      <w:b/>
      <w:bCs/>
      <w:sz w:val="26"/>
      <w:szCs w:val="26"/>
    </w:rPr>
  </w:style>
  <w:style w:type="paragraph" w:styleId="ListParagraph">
    <w:name w:val="List Paragraph"/>
    <w:basedOn w:val="Normal"/>
    <w:uiPriority w:val="34"/>
    <w:qFormat/>
    <w:rsid w:val="00211A47"/>
    <w:pPr>
      <w:spacing w:after="0" w:line="240" w:lineRule="auto"/>
      <w:ind w:left="720"/>
    </w:pPr>
    <w:rPr>
      <w:rFonts w:ascii="Times New Roman" w:hAnsi="Times New Roman"/>
      <w:sz w:val="20"/>
      <w:szCs w:val="20"/>
    </w:rPr>
  </w:style>
  <w:style w:type="character" w:customStyle="1" w:styleId="apple-converted-space">
    <w:name w:val="apple-converted-space"/>
    <w:basedOn w:val="DefaultParagraphFont"/>
    <w:rsid w:val="00BD4CEE"/>
  </w:style>
  <w:style w:type="paragraph" w:styleId="NoSpacing">
    <w:name w:val="No Spacing"/>
    <w:qFormat/>
    <w:rsid w:val="00BA294E"/>
    <w:rPr>
      <w:sz w:val="22"/>
      <w:szCs w:val="22"/>
    </w:rPr>
  </w:style>
</w:styles>
</file>

<file path=word/webSettings.xml><?xml version="1.0" encoding="utf-8"?>
<w:webSettings xmlns:r="http://schemas.openxmlformats.org/officeDocument/2006/relationships" xmlns:w="http://schemas.openxmlformats.org/wordprocessingml/2006/main">
  <w:divs>
    <w:div w:id="433129966">
      <w:bodyDiv w:val="1"/>
      <w:marLeft w:val="0"/>
      <w:marRight w:val="0"/>
      <w:marTop w:val="0"/>
      <w:marBottom w:val="0"/>
      <w:divBdr>
        <w:top w:val="none" w:sz="0" w:space="0" w:color="auto"/>
        <w:left w:val="none" w:sz="0" w:space="0" w:color="auto"/>
        <w:bottom w:val="none" w:sz="0" w:space="0" w:color="auto"/>
        <w:right w:val="none" w:sz="0" w:space="0" w:color="auto"/>
      </w:divBdr>
    </w:div>
    <w:div w:id="459029597">
      <w:bodyDiv w:val="1"/>
      <w:marLeft w:val="0"/>
      <w:marRight w:val="0"/>
      <w:marTop w:val="0"/>
      <w:marBottom w:val="0"/>
      <w:divBdr>
        <w:top w:val="none" w:sz="0" w:space="0" w:color="auto"/>
        <w:left w:val="none" w:sz="0" w:space="0" w:color="auto"/>
        <w:bottom w:val="none" w:sz="0" w:space="0" w:color="auto"/>
        <w:right w:val="none" w:sz="0" w:space="0" w:color="auto"/>
      </w:divBdr>
    </w:div>
    <w:div w:id="608123393">
      <w:bodyDiv w:val="1"/>
      <w:marLeft w:val="0"/>
      <w:marRight w:val="0"/>
      <w:marTop w:val="0"/>
      <w:marBottom w:val="0"/>
      <w:divBdr>
        <w:top w:val="none" w:sz="0" w:space="0" w:color="auto"/>
        <w:left w:val="none" w:sz="0" w:space="0" w:color="auto"/>
        <w:bottom w:val="none" w:sz="0" w:space="0" w:color="auto"/>
        <w:right w:val="none" w:sz="0" w:space="0" w:color="auto"/>
      </w:divBdr>
      <w:divsChild>
        <w:div w:id="1266575208">
          <w:marLeft w:val="1166"/>
          <w:marRight w:val="0"/>
          <w:marTop w:val="77"/>
          <w:marBottom w:val="0"/>
          <w:divBdr>
            <w:top w:val="none" w:sz="0" w:space="0" w:color="auto"/>
            <w:left w:val="none" w:sz="0" w:space="0" w:color="auto"/>
            <w:bottom w:val="none" w:sz="0" w:space="0" w:color="auto"/>
            <w:right w:val="none" w:sz="0" w:space="0" w:color="auto"/>
          </w:divBdr>
        </w:div>
      </w:divsChild>
    </w:div>
    <w:div w:id="1148280204">
      <w:bodyDiv w:val="1"/>
      <w:marLeft w:val="0"/>
      <w:marRight w:val="0"/>
      <w:marTop w:val="0"/>
      <w:marBottom w:val="0"/>
      <w:divBdr>
        <w:top w:val="none" w:sz="0" w:space="0" w:color="auto"/>
        <w:left w:val="none" w:sz="0" w:space="0" w:color="auto"/>
        <w:bottom w:val="none" w:sz="0" w:space="0" w:color="auto"/>
        <w:right w:val="none" w:sz="0" w:space="0" w:color="auto"/>
      </w:divBdr>
    </w:div>
    <w:div w:id="1148981137">
      <w:bodyDiv w:val="1"/>
      <w:marLeft w:val="0"/>
      <w:marRight w:val="0"/>
      <w:marTop w:val="0"/>
      <w:marBottom w:val="0"/>
      <w:divBdr>
        <w:top w:val="none" w:sz="0" w:space="0" w:color="auto"/>
        <w:left w:val="none" w:sz="0" w:space="0" w:color="auto"/>
        <w:bottom w:val="none" w:sz="0" w:space="0" w:color="auto"/>
        <w:right w:val="none" w:sz="0" w:space="0" w:color="auto"/>
      </w:divBdr>
    </w:div>
    <w:div w:id="1249344463">
      <w:bodyDiv w:val="1"/>
      <w:marLeft w:val="0"/>
      <w:marRight w:val="0"/>
      <w:marTop w:val="0"/>
      <w:marBottom w:val="0"/>
      <w:divBdr>
        <w:top w:val="none" w:sz="0" w:space="0" w:color="auto"/>
        <w:left w:val="none" w:sz="0" w:space="0" w:color="auto"/>
        <w:bottom w:val="none" w:sz="0" w:space="0" w:color="auto"/>
        <w:right w:val="none" w:sz="0" w:space="0" w:color="auto"/>
      </w:divBdr>
    </w:div>
    <w:div w:id="1325738124">
      <w:bodyDiv w:val="1"/>
      <w:marLeft w:val="0"/>
      <w:marRight w:val="0"/>
      <w:marTop w:val="0"/>
      <w:marBottom w:val="0"/>
      <w:divBdr>
        <w:top w:val="none" w:sz="0" w:space="0" w:color="auto"/>
        <w:left w:val="none" w:sz="0" w:space="0" w:color="auto"/>
        <w:bottom w:val="none" w:sz="0" w:space="0" w:color="auto"/>
        <w:right w:val="none" w:sz="0" w:space="0" w:color="auto"/>
      </w:divBdr>
    </w:div>
    <w:div w:id="1326973358">
      <w:bodyDiv w:val="1"/>
      <w:marLeft w:val="0"/>
      <w:marRight w:val="0"/>
      <w:marTop w:val="0"/>
      <w:marBottom w:val="0"/>
      <w:divBdr>
        <w:top w:val="none" w:sz="0" w:space="0" w:color="auto"/>
        <w:left w:val="none" w:sz="0" w:space="0" w:color="auto"/>
        <w:bottom w:val="none" w:sz="0" w:space="0" w:color="auto"/>
        <w:right w:val="none" w:sz="0" w:space="0" w:color="auto"/>
      </w:divBdr>
    </w:div>
    <w:div w:id="1333873294">
      <w:bodyDiv w:val="1"/>
      <w:marLeft w:val="0"/>
      <w:marRight w:val="0"/>
      <w:marTop w:val="0"/>
      <w:marBottom w:val="0"/>
      <w:divBdr>
        <w:top w:val="none" w:sz="0" w:space="0" w:color="auto"/>
        <w:left w:val="none" w:sz="0" w:space="0" w:color="auto"/>
        <w:bottom w:val="none" w:sz="0" w:space="0" w:color="auto"/>
        <w:right w:val="none" w:sz="0" w:space="0" w:color="auto"/>
      </w:divBdr>
    </w:div>
    <w:div w:id="1348751805">
      <w:bodyDiv w:val="1"/>
      <w:marLeft w:val="0"/>
      <w:marRight w:val="0"/>
      <w:marTop w:val="0"/>
      <w:marBottom w:val="0"/>
      <w:divBdr>
        <w:top w:val="none" w:sz="0" w:space="0" w:color="auto"/>
        <w:left w:val="none" w:sz="0" w:space="0" w:color="auto"/>
        <w:bottom w:val="none" w:sz="0" w:space="0" w:color="auto"/>
        <w:right w:val="none" w:sz="0" w:space="0" w:color="auto"/>
      </w:divBdr>
    </w:div>
    <w:div w:id="1391807945">
      <w:bodyDiv w:val="1"/>
      <w:marLeft w:val="0"/>
      <w:marRight w:val="0"/>
      <w:marTop w:val="0"/>
      <w:marBottom w:val="0"/>
      <w:divBdr>
        <w:top w:val="none" w:sz="0" w:space="0" w:color="auto"/>
        <w:left w:val="none" w:sz="0" w:space="0" w:color="auto"/>
        <w:bottom w:val="none" w:sz="0" w:space="0" w:color="auto"/>
        <w:right w:val="none" w:sz="0" w:space="0" w:color="auto"/>
      </w:divBdr>
    </w:div>
    <w:div w:id="1690401765">
      <w:bodyDiv w:val="1"/>
      <w:marLeft w:val="0"/>
      <w:marRight w:val="0"/>
      <w:marTop w:val="0"/>
      <w:marBottom w:val="0"/>
      <w:divBdr>
        <w:top w:val="none" w:sz="0" w:space="0" w:color="auto"/>
        <w:left w:val="none" w:sz="0" w:space="0" w:color="auto"/>
        <w:bottom w:val="none" w:sz="0" w:space="0" w:color="auto"/>
        <w:right w:val="none" w:sz="0" w:space="0" w:color="auto"/>
      </w:divBdr>
    </w:div>
    <w:div w:id="209330953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kashyapkvor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69E44-E9F3-4EC0-BF8B-7594A359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4650</Words>
  <Characters>26507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31095</CharactersWithSpaces>
  <SharedDoc>false</SharedDoc>
  <HLinks>
    <vt:vector size="6" baseType="variant">
      <vt:variant>
        <vt:i4>7471182</vt:i4>
      </vt:variant>
      <vt:variant>
        <vt:i4>0</vt:i4>
      </vt:variant>
      <vt:variant>
        <vt:i4>0</vt:i4>
      </vt:variant>
      <vt:variant>
        <vt:i4>5</vt:i4>
      </vt:variant>
      <vt:variant>
        <vt:lpwstr>mailto:kashyapkvora@gmail.com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satisfied Microsoft Office User</dc:creator>
  <cp:keywords/>
  <cp:lastModifiedBy>my pc</cp:lastModifiedBy>
  <cp:revision>3</cp:revision>
  <dcterms:created xsi:type="dcterms:W3CDTF">2018-07-01T11:28:00Z</dcterms:created>
  <dcterms:modified xsi:type="dcterms:W3CDTF">2018-07-01T11:28:00Z</dcterms:modified>
</cp:coreProperties>
</file>